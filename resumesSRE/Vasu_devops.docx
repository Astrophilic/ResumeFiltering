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77" w:type="dxa"/>
        <w:tblInd w:w="-162" w:type="dxa"/>
        <w:shd w:val="clear" w:color="auto" w:fill="FFFFFF"/>
        <w:tblLook w:val="04A0"/>
      </w:tblPr>
      <w:tblGrid>
        <w:gridCol w:w="3472"/>
        <w:gridCol w:w="265"/>
        <w:gridCol w:w="7140"/>
      </w:tblGrid>
      <w:tr w:rsidR="001B4ED7" w:rsidRPr="00E7478B" w:rsidTr="00B54C67">
        <w:trPr>
          <w:trHeight w:val="14370"/>
        </w:trPr>
        <w:tc>
          <w:tcPr>
            <w:tcW w:w="3472" w:type="dxa"/>
            <w:tcBorders>
              <w:right w:val="single" w:sz="36" w:space="0" w:color="auto"/>
            </w:tcBorders>
            <w:shd w:val="clear" w:color="auto" w:fill="FFFFFF"/>
          </w:tcPr>
          <w:p w:rsidR="004C6F6D" w:rsidRPr="004C327F" w:rsidRDefault="00D2347B" w:rsidP="004C327F">
            <w:pPr>
              <w:rPr>
                <w:rFonts w:ascii="Calibri" w:eastAsia="Calibri" w:hAnsi="Calibri" w:cs="Tahoma"/>
                <w:b/>
                <w:sz w:val="36"/>
                <w:szCs w:val="22"/>
              </w:rPr>
            </w:pPr>
            <w:r>
              <w:rPr>
                <w:rFonts w:ascii="Calibri" w:eastAsia="Calibri" w:hAnsi="Calibri" w:cs="Tahoma"/>
                <w:b/>
                <w:sz w:val="36"/>
                <w:szCs w:val="22"/>
              </w:rPr>
              <w:t>Vasu</w:t>
            </w:r>
          </w:p>
          <w:p w:rsidR="00795EB0" w:rsidRPr="00953136" w:rsidRDefault="00D2347B" w:rsidP="00953136">
            <w:pPr>
              <w:jc w:val="both"/>
              <w:rPr>
                <w:rFonts w:ascii="Calibri" w:hAnsi="Calibri" w:cs="Tahoma"/>
                <w:b/>
                <w:sz w:val="22"/>
                <w:szCs w:val="20"/>
              </w:rPr>
            </w:pPr>
            <w:r>
              <w:rPr>
                <w:rFonts w:ascii="Calibri" w:hAnsi="Calibri" w:cs="Tahoma"/>
                <w:b/>
                <w:sz w:val="22"/>
                <w:szCs w:val="20"/>
              </w:rPr>
              <w:t>mvasu1511</w:t>
            </w:r>
            <w:r w:rsidR="00795EB0" w:rsidRPr="00953136">
              <w:rPr>
                <w:rFonts w:ascii="Calibri" w:hAnsi="Calibri" w:cs="Tahoma"/>
                <w:b/>
                <w:sz w:val="22"/>
                <w:szCs w:val="20"/>
              </w:rPr>
              <w:t>@gmail.com</w:t>
            </w:r>
          </w:p>
          <w:p w:rsidR="00167536" w:rsidRPr="00953136" w:rsidRDefault="00795EB0" w:rsidP="00953136">
            <w:pPr>
              <w:jc w:val="both"/>
              <w:rPr>
                <w:rFonts w:ascii="Calibri" w:hAnsi="Calibri" w:cs="Tahoma"/>
                <w:sz w:val="22"/>
                <w:szCs w:val="20"/>
              </w:rPr>
            </w:pPr>
            <w:r w:rsidRPr="00953136">
              <w:rPr>
                <w:rFonts w:ascii="Calibri" w:hAnsi="Calibri" w:cs="Tahoma"/>
                <w:sz w:val="22"/>
                <w:szCs w:val="20"/>
              </w:rPr>
              <w:t xml:space="preserve">Mobile: </w:t>
            </w:r>
            <w:r w:rsidR="00B56DB5">
              <w:rPr>
                <w:rFonts w:ascii="Calibri" w:hAnsi="Calibri" w:cs="Tahoma"/>
                <w:b/>
                <w:sz w:val="22"/>
                <w:szCs w:val="20"/>
              </w:rPr>
              <w:t>+91</w:t>
            </w:r>
            <w:r w:rsidR="00EE364C">
              <w:rPr>
                <w:rFonts w:ascii="Calibri" w:hAnsi="Calibri" w:cs="Tahoma"/>
                <w:b/>
                <w:sz w:val="22"/>
                <w:szCs w:val="20"/>
              </w:rPr>
              <w:t>9581617687</w:t>
            </w:r>
          </w:p>
          <w:p w:rsidR="00EC53DD" w:rsidRPr="00E7478B" w:rsidRDefault="00EC53DD" w:rsidP="0090528F">
            <w:pPr>
              <w:pStyle w:val="PhoneNumber"/>
            </w:pPr>
          </w:p>
          <w:p w:rsidR="00784637" w:rsidRPr="00E7478B" w:rsidRDefault="00784637" w:rsidP="00167536">
            <w:pPr>
              <w:pStyle w:val="PhoneNumber"/>
              <w:shd w:val="clear" w:color="auto" w:fill="000000"/>
              <w:jc w:val="center"/>
              <w:rPr>
                <w:rFonts w:eastAsia="Calibri" w:cs="Tahoma"/>
                <w:b/>
                <w:sz w:val="24"/>
                <w:szCs w:val="24"/>
              </w:rPr>
            </w:pPr>
            <w:r w:rsidRPr="00E7478B">
              <w:rPr>
                <w:rFonts w:eastAsia="Calibri" w:cs="Tahoma"/>
                <w:b/>
                <w:sz w:val="24"/>
                <w:szCs w:val="24"/>
              </w:rPr>
              <w:t xml:space="preserve">Areas </w:t>
            </w:r>
            <w:r w:rsidR="00081CB8" w:rsidRPr="00E7478B">
              <w:rPr>
                <w:rFonts w:eastAsia="Calibri" w:cs="Tahoma"/>
                <w:b/>
                <w:sz w:val="24"/>
                <w:szCs w:val="24"/>
              </w:rPr>
              <w:t>of</w:t>
            </w:r>
            <w:r w:rsidRPr="00E7478B">
              <w:rPr>
                <w:rFonts w:eastAsia="Calibri" w:cs="Tahoma"/>
                <w:b/>
                <w:sz w:val="24"/>
                <w:szCs w:val="24"/>
              </w:rPr>
              <w:t xml:space="preserve"> Expertise</w:t>
            </w:r>
            <w:r w:rsidR="0073376B">
              <w:rPr>
                <w:rFonts w:eastAsia="Calibri" w:cs="Tahoma"/>
                <w:b/>
                <w:sz w:val="24"/>
                <w:szCs w:val="24"/>
              </w:rPr>
              <w:t xml:space="preserve"> </w:t>
            </w:r>
          </w:p>
          <w:p w:rsidR="00A16F32" w:rsidRPr="00A16F32" w:rsidRDefault="00A16F32" w:rsidP="00A16F32">
            <w:pPr>
              <w:ind w:left="360"/>
              <w:rPr>
                <w:rFonts w:ascii="Calibri" w:eastAsia="Calibri" w:hAnsi="Calibri"/>
                <w:spacing w:val="-4"/>
                <w:sz w:val="10"/>
                <w:szCs w:val="22"/>
              </w:rPr>
            </w:pPr>
          </w:p>
          <w:p w:rsidR="00953136" w:rsidRPr="00F0020F" w:rsidRDefault="00054681" w:rsidP="00745DF9">
            <w:pPr>
              <w:numPr>
                <w:ilvl w:val="0"/>
                <w:numId w:val="3"/>
              </w:numPr>
              <w:rPr>
                <w:rFonts w:ascii="Calibri" w:hAnsi="Calibri" w:cs="Tahoma"/>
                <w:sz w:val="22"/>
                <w:szCs w:val="20"/>
              </w:rPr>
            </w:pPr>
            <w:r>
              <w:rPr>
                <w:rFonts w:ascii="Calibri" w:hAnsi="Calibri" w:cs="Tahoma"/>
                <w:sz w:val="22"/>
                <w:szCs w:val="20"/>
              </w:rPr>
              <w:t>AWS Services</w:t>
            </w:r>
          </w:p>
          <w:p w:rsidR="008C5379" w:rsidRPr="00C463C6" w:rsidRDefault="00054681" w:rsidP="00745DF9">
            <w:pPr>
              <w:numPr>
                <w:ilvl w:val="0"/>
                <w:numId w:val="3"/>
              </w:numPr>
              <w:rPr>
                <w:rFonts w:ascii="Calibri" w:hAnsi="Calibri" w:cs="Tahoma"/>
                <w:sz w:val="22"/>
                <w:szCs w:val="20"/>
              </w:rPr>
            </w:pPr>
            <w:r>
              <w:rPr>
                <w:rFonts w:ascii="Calibri" w:hAnsi="Calibri" w:cs="Tahoma"/>
                <w:sz w:val="22"/>
                <w:szCs w:val="20"/>
              </w:rPr>
              <w:t>AWS Security</w:t>
            </w:r>
          </w:p>
          <w:p w:rsidR="00953136" w:rsidRPr="00C463C6" w:rsidRDefault="00626535" w:rsidP="00745DF9">
            <w:pPr>
              <w:numPr>
                <w:ilvl w:val="0"/>
                <w:numId w:val="3"/>
              </w:numPr>
              <w:rPr>
                <w:rFonts w:ascii="Calibri" w:hAnsi="Calibri" w:cs="Tahoma"/>
                <w:sz w:val="22"/>
                <w:szCs w:val="20"/>
              </w:rPr>
            </w:pPr>
            <w:r>
              <w:rPr>
                <w:rFonts w:ascii="Calibri" w:hAnsi="Calibri" w:cs="Tahoma"/>
                <w:sz w:val="22"/>
                <w:szCs w:val="20"/>
              </w:rPr>
              <w:t>Source Code Management</w:t>
            </w:r>
          </w:p>
          <w:p w:rsidR="00C463C6" w:rsidRPr="00C463C6" w:rsidRDefault="00626535" w:rsidP="00745DF9">
            <w:pPr>
              <w:numPr>
                <w:ilvl w:val="0"/>
                <w:numId w:val="3"/>
              </w:numPr>
              <w:rPr>
                <w:rFonts w:ascii="Calibri" w:hAnsi="Calibri" w:cs="Tahoma"/>
                <w:sz w:val="22"/>
                <w:szCs w:val="20"/>
              </w:rPr>
            </w:pPr>
            <w:r>
              <w:rPr>
                <w:rFonts w:ascii="Calibri" w:hAnsi="Calibri" w:cs="Tahoma"/>
                <w:sz w:val="22"/>
                <w:szCs w:val="20"/>
              </w:rPr>
              <w:t>Configure Management</w:t>
            </w:r>
          </w:p>
          <w:p w:rsidR="00054681" w:rsidRDefault="00F83F84" w:rsidP="00745DF9">
            <w:pPr>
              <w:numPr>
                <w:ilvl w:val="0"/>
                <w:numId w:val="3"/>
              </w:numPr>
              <w:rPr>
                <w:rFonts w:ascii="Calibri" w:hAnsi="Calibri" w:cs="Tahoma"/>
                <w:sz w:val="22"/>
                <w:szCs w:val="20"/>
              </w:rPr>
            </w:pPr>
            <w:r>
              <w:rPr>
                <w:rFonts w:ascii="Calibri" w:hAnsi="Calibri" w:cs="Tahoma"/>
                <w:sz w:val="22"/>
                <w:szCs w:val="20"/>
              </w:rPr>
              <w:t>Continuous Integration</w:t>
            </w:r>
          </w:p>
          <w:p w:rsidR="00061463" w:rsidRDefault="001C6866" w:rsidP="00745DF9">
            <w:pPr>
              <w:numPr>
                <w:ilvl w:val="0"/>
                <w:numId w:val="3"/>
              </w:numPr>
              <w:rPr>
                <w:rFonts w:ascii="Calibri" w:hAnsi="Calibri" w:cs="Tahoma"/>
                <w:sz w:val="22"/>
                <w:szCs w:val="20"/>
              </w:rPr>
            </w:pPr>
            <w:r>
              <w:rPr>
                <w:rFonts w:ascii="Calibri" w:hAnsi="Calibri" w:cs="Tahoma"/>
                <w:sz w:val="22"/>
                <w:szCs w:val="20"/>
              </w:rPr>
              <w:t>Linux</w:t>
            </w:r>
            <w:r w:rsidR="00F0020F">
              <w:rPr>
                <w:rFonts w:ascii="Calibri" w:hAnsi="Calibri" w:cs="Tahoma"/>
                <w:sz w:val="22"/>
                <w:szCs w:val="20"/>
              </w:rPr>
              <w:t xml:space="preserve"> administration</w:t>
            </w:r>
          </w:p>
          <w:p w:rsidR="00061463" w:rsidRDefault="00626535" w:rsidP="00745DF9">
            <w:pPr>
              <w:numPr>
                <w:ilvl w:val="0"/>
                <w:numId w:val="3"/>
              </w:numPr>
              <w:rPr>
                <w:rFonts w:ascii="Calibri" w:hAnsi="Calibri" w:cs="Tahoma"/>
                <w:sz w:val="22"/>
                <w:szCs w:val="20"/>
              </w:rPr>
            </w:pPr>
            <w:r>
              <w:rPr>
                <w:rFonts w:ascii="Calibri" w:hAnsi="Calibri" w:cs="Tahoma"/>
                <w:sz w:val="22"/>
                <w:szCs w:val="20"/>
              </w:rPr>
              <w:t xml:space="preserve">Virtualization By </w:t>
            </w:r>
            <w:r w:rsidR="001C6866">
              <w:rPr>
                <w:rFonts w:ascii="Calibri" w:hAnsi="Calibri" w:cs="Tahoma"/>
                <w:sz w:val="22"/>
                <w:szCs w:val="20"/>
              </w:rPr>
              <w:t>Docker</w:t>
            </w:r>
          </w:p>
          <w:p w:rsidR="00626535" w:rsidRPr="00626535" w:rsidRDefault="001C6866" w:rsidP="00745DF9">
            <w:pPr>
              <w:numPr>
                <w:ilvl w:val="0"/>
                <w:numId w:val="3"/>
              </w:numPr>
              <w:rPr>
                <w:rFonts w:ascii="Calibri" w:hAnsi="Calibri" w:cs="Tahoma"/>
                <w:sz w:val="22"/>
                <w:szCs w:val="20"/>
              </w:rPr>
            </w:pPr>
            <w:r>
              <w:rPr>
                <w:rFonts w:ascii="Calibri" w:hAnsi="Calibri" w:cs="Tahoma"/>
                <w:sz w:val="22"/>
                <w:szCs w:val="20"/>
              </w:rPr>
              <w:t>Shell, Bash Scripts.</w:t>
            </w:r>
          </w:p>
          <w:p w:rsidR="00061463" w:rsidRPr="00DF70AE" w:rsidRDefault="00061463" w:rsidP="00061463">
            <w:pPr>
              <w:rPr>
                <w:rFonts w:ascii="Calibri" w:hAnsi="Calibri" w:cs="Tahoma"/>
                <w:sz w:val="22"/>
                <w:szCs w:val="20"/>
              </w:rPr>
            </w:pPr>
          </w:p>
          <w:p w:rsidR="00EC53DD" w:rsidRPr="00E7478B" w:rsidRDefault="00E23785" w:rsidP="00EC53DD">
            <w:pPr>
              <w:pStyle w:val="PhoneNumber"/>
              <w:shd w:val="clear" w:color="auto" w:fill="000000"/>
              <w:jc w:val="center"/>
              <w:rPr>
                <w:rFonts w:eastAsia="Calibri"/>
                <w:spacing w:val="-4"/>
                <w:szCs w:val="22"/>
              </w:rPr>
            </w:pPr>
            <w:r>
              <w:rPr>
                <w:rFonts w:eastAsia="Calibri" w:cs="Tahoma"/>
                <w:b/>
                <w:sz w:val="24"/>
                <w:szCs w:val="24"/>
              </w:rPr>
              <w:t xml:space="preserve">Technical </w:t>
            </w:r>
            <w:r w:rsidR="009B5844">
              <w:rPr>
                <w:rFonts w:eastAsia="Calibri" w:cs="Tahoma"/>
                <w:b/>
                <w:sz w:val="24"/>
                <w:szCs w:val="24"/>
              </w:rPr>
              <w:t>Skills</w:t>
            </w:r>
          </w:p>
          <w:p w:rsidR="00DE053B" w:rsidRPr="00DE053B" w:rsidRDefault="00DE053B" w:rsidP="00DE053B">
            <w:pPr>
              <w:tabs>
                <w:tab w:val="num" w:pos="440"/>
              </w:tabs>
              <w:ind w:left="360"/>
              <w:rPr>
                <w:rFonts w:ascii="Calibri" w:hAnsi="Calibri"/>
                <w:bCs/>
                <w:iCs/>
                <w:sz w:val="20"/>
                <w:szCs w:val="20"/>
              </w:rPr>
            </w:pPr>
          </w:p>
          <w:p w:rsidR="00F65E9A" w:rsidRPr="00F65E9A" w:rsidRDefault="00F65E9A" w:rsidP="00745DF9">
            <w:pPr>
              <w:numPr>
                <w:ilvl w:val="0"/>
                <w:numId w:val="3"/>
              </w:numPr>
              <w:tabs>
                <w:tab w:val="num" w:pos="440"/>
              </w:tabs>
              <w:rPr>
                <w:rFonts w:ascii="Calibri" w:hAnsi="Calibri"/>
                <w:b/>
                <w:bCs/>
                <w:i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Cs/>
                <w:sz w:val="22"/>
                <w:szCs w:val="22"/>
              </w:rPr>
              <w:t xml:space="preserve">Cloud Computing: </w:t>
            </w:r>
            <w:r>
              <w:rPr>
                <w:rFonts w:ascii="Calibri" w:hAnsi="Calibri"/>
                <w:bCs/>
                <w:iCs/>
                <w:sz w:val="22"/>
                <w:szCs w:val="22"/>
              </w:rPr>
              <w:t>AWS</w:t>
            </w:r>
            <w:r w:rsidR="0001216D">
              <w:rPr>
                <w:rFonts w:ascii="Calibri" w:hAnsi="Calibri"/>
                <w:bCs/>
                <w:iCs/>
                <w:sz w:val="22"/>
                <w:szCs w:val="22"/>
              </w:rPr>
              <w:t>(EC2, ELB,S3,VPC,RDS,Cloud Formation, IAM, Lambda)</w:t>
            </w:r>
            <w:r w:rsidR="006F6FF9">
              <w:rPr>
                <w:rFonts w:ascii="Calibri" w:hAnsi="Calibri"/>
                <w:bCs/>
                <w:iCs/>
                <w:sz w:val="22"/>
                <w:szCs w:val="22"/>
              </w:rPr>
              <w:t>.</w:t>
            </w:r>
          </w:p>
          <w:p w:rsidR="00F65E9A" w:rsidRPr="00F65E9A" w:rsidRDefault="00F65E9A" w:rsidP="00745DF9">
            <w:pPr>
              <w:numPr>
                <w:ilvl w:val="0"/>
                <w:numId w:val="3"/>
              </w:numPr>
              <w:tabs>
                <w:tab w:val="num" w:pos="440"/>
              </w:tabs>
              <w:rPr>
                <w:rFonts w:ascii="Calibri" w:hAnsi="Calibri"/>
                <w:b/>
                <w:bCs/>
                <w:i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Cs/>
                <w:sz w:val="22"/>
                <w:szCs w:val="22"/>
              </w:rPr>
              <w:t xml:space="preserve">Versioning Tools: </w:t>
            </w:r>
            <w:r>
              <w:rPr>
                <w:rFonts w:ascii="Calibri" w:hAnsi="Calibri"/>
                <w:bCs/>
                <w:iCs/>
                <w:sz w:val="22"/>
                <w:szCs w:val="22"/>
              </w:rPr>
              <w:t>Git, SVN.</w:t>
            </w:r>
          </w:p>
          <w:p w:rsidR="00F65E9A" w:rsidRPr="00F65E9A" w:rsidRDefault="00F65E9A" w:rsidP="00745DF9">
            <w:pPr>
              <w:numPr>
                <w:ilvl w:val="0"/>
                <w:numId w:val="3"/>
              </w:numPr>
              <w:tabs>
                <w:tab w:val="num" w:pos="440"/>
              </w:tabs>
              <w:rPr>
                <w:rFonts w:ascii="Calibri" w:hAnsi="Calibri"/>
                <w:b/>
                <w:bCs/>
                <w:i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Cs/>
                <w:sz w:val="22"/>
                <w:szCs w:val="22"/>
              </w:rPr>
              <w:t>CI/CD Tools:</w:t>
            </w:r>
            <w:r>
              <w:rPr>
                <w:rFonts w:ascii="Calibri" w:hAnsi="Calibri"/>
                <w:bCs/>
                <w:iCs/>
                <w:sz w:val="22"/>
                <w:szCs w:val="22"/>
              </w:rPr>
              <w:t xml:space="preserve"> Jenkins, Ansible.</w:t>
            </w:r>
          </w:p>
          <w:p w:rsidR="00081CB8" w:rsidRPr="009625E5" w:rsidRDefault="009625E5" w:rsidP="00745DF9">
            <w:pPr>
              <w:numPr>
                <w:ilvl w:val="0"/>
                <w:numId w:val="3"/>
              </w:numPr>
              <w:tabs>
                <w:tab w:val="num" w:pos="440"/>
              </w:tabs>
              <w:rPr>
                <w:rFonts w:ascii="Calibri" w:hAnsi="Calibri"/>
                <w:b/>
                <w:bCs/>
                <w:i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Cs/>
                <w:sz w:val="22"/>
                <w:szCs w:val="22"/>
              </w:rPr>
              <w:t>Build</w:t>
            </w:r>
            <w:r w:rsidR="00081CB8" w:rsidRPr="00C463C6">
              <w:rPr>
                <w:rFonts w:ascii="Calibri" w:hAnsi="Calibri"/>
                <w:b/>
                <w:bCs/>
                <w:iCs/>
                <w:sz w:val="22"/>
                <w:szCs w:val="22"/>
              </w:rPr>
              <w:t xml:space="preserve"> Tools:</w:t>
            </w:r>
            <w:r>
              <w:rPr>
                <w:rFonts w:ascii="Calibri" w:hAnsi="Calibr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iCs/>
                <w:sz w:val="22"/>
                <w:szCs w:val="22"/>
              </w:rPr>
              <w:t>Ant, Maven.</w:t>
            </w:r>
          </w:p>
          <w:p w:rsidR="009625E5" w:rsidRPr="009625E5" w:rsidRDefault="007F4C2B" w:rsidP="00745DF9">
            <w:pPr>
              <w:numPr>
                <w:ilvl w:val="0"/>
                <w:numId w:val="3"/>
              </w:numPr>
              <w:tabs>
                <w:tab w:val="num" w:pos="440"/>
              </w:tabs>
              <w:rPr>
                <w:rFonts w:ascii="Calibri" w:hAnsi="Calibri"/>
                <w:b/>
                <w:bCs/>
                <w:i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Cs/>
                <w:sz w:val="22"/>
                <w:szCs w:val="22"/>
              </w:rPr>
              <w:t>DevO</w:t>
            </w:r>
            <w:r w:rsidR="0001216D">
              <w:rPr>
                <w:rFonts w:ascii="Calibri" w:hAnsi="Calibri"/>
                <w:b/>
                <w:bCs/>
                <w:iCs/>
                <w:sz w:val="22"/>
                <w:szCs w:val="22"/>
              </w:rPr>
              <w:t xml:space="preserve">ps </w:t>
            </w:r>
            <w:r w:rsidR="009625E5">
              <w:rPr>
                <w:rFonts w:ascii="Calibri" w:hAnsi="Calibri"/>
                <w:b/>
                <w:bCs/>
                <w:iCs/>
                <w:sz w:val="22"/>
                <w:szCs w:val="22"/>
              </w:rPr>
              <w:t xml:space="preserve"> Tools: </w:t>
            </w:r>
            <w:r w:rsidR="00F65E9A">
              <w:rPr>
                <w:rFonts w:ascii="Calibri" w:hAnsi="Calibri"/>
                <w:bCs/>
                <w:iCs/>
                <w:sz w:val="22"/>
                <w:szCs w:val="22"/>
              </w:rPr>
              <w:t>Chef, Puppet, Ansible</w:t>
            </w:r>
            <w:r w:rsidR="0001216D">
              <w:rPr>
                <w:rFonts w:ascii="Calibri" w:hAnsi="Calibri"/>
                <w:bCs/>
                <w:iCs/>
                <w:sz w:val="22"/>
                <w:szCs w:val="22"/>
              </w:rPr>
              <w:t>, Docker, Jenkins.</w:t>
            </w:r>
          </w:p>
          <w:p w:rsidR="00F65E9A" w:rsidRPr="00F65E9A" w:rsidRDefault="00F65E9A" w:rsidP="00745DF9">
            <w:pPr>
              <w:numPr>
                <w:ilvl w:val="0"/>
                <w:numId w:val="3"/>
              </w:numPr>
              <w:tabs>
                <w:tab w:val="num" w:pos="440"/>
              </w:tabs>
              <w:rPr>
                <w:rFonts w:ascii="Calibri" w:hAnsi="Calibri"/>
                <w:b/>
                <w:bCs/>
                <w:i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Cs/>
                <w:sz w:val="22"/>
                <w:szCs w:val="22"/>
              </w:rPr>
              <w:t xml:space="preserve">Operating Systems: </w:t>
            </w:r>
            <w:r w:rsidR="0001216D">
              <w:rPr>
                <w:rFonts w:ascii="Calibri" w:hAnsi="Calibri"/>
                <w:bCs/>
                <w:iCs/>
                <w:sz w:val="22"/>
                <w:szCs w:val="22"/>
              </w:rPr>
              <w:t>Linux, Unix</w:t>
            </w:r>
            <w:r>
              <w:rPr>
                <w:rFonts w:ascii="Calibri" w:hAnsi="Calibri"/>
                <w:bCs/>
                <w:iCs/>
                <w:sz w:val="22"/>
                <w:szCs w:val="22"/>
              </w:rPr>
              <w:t>, Windows.</w:t>
            </w:r>
          </w:p>
          <w:p w:rsidR="0001216D" w:rsidRPr="0001216D" w:rsidRDefault="00F65E9A" w:rsidP="00745DF9">
            <w:pPr>
              <w:numPr>
                <w:ilvl w:val="0"/>
                <w:numId w:val="3"/>
              </w:numPr>
              <w:tabs>
                <w:tab w:val="num" w:pos="440"/>
              </w:tabs>
              <w:rPr>
                <w:rFonts w:ascii="Calibri" w:hAnsi="Calibri"/>
                <w:b/>
                <w:bCs/>
                <w:i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Cs/>
                <w:sz w:val="22"/>
                <w:szCs w:val="22"/>
              </w:rPr>
              <w:t>Web/App  Servers:</w:t>
            </w:r>
            <w:r w:rsidR="0001216D">
              <w:rPr>
                <w:rFonts w:ascii="Calibri" w:hAnsi="Calibri"/>
                <w:bCs/>
                <w:iCs/>
                <w:sz w:val="22"/>
                <w:szCs w:val="22"/>
              </w:rPr>
              <w:t xml:space="preserve"> WebLogic,</w:t>
            </w:r>
          </w:p>
          <w:p w:rsidR="00F65E9A" w:rsidRPr="00F65E9A" w:rsidRDefault="0001216D" w:rsidP="0001216D">
            <w:pPr>
              <w:tabs>
                <w:tab w:val="num" w:pos="440"/>
              </w:tabs>
              <w:ind w:left="360"/>
              <w:rPr>
                <w:rFonts w:ascii="Calibri" w:hAnsi="Calibri"/>
                <w:b/>
                <w:bCs/>
                <w:iCs/>
                <w:sz w:val="22"/>
                <w:szCs w:val="22"/>
              </w:rPr>
            </w:pPr>
            <w:r>
              <w:rPr>
                <w:rFonts w:ascii="Calibri" w:hAnsi="Calibri"/>
                <w:bCs/>
                <w:iCs/>
                <w:sz w:val="22"/>
                <w:szCs w:val="22"/>
              </w:rPr>
              <w:t>Apache</w:t>
            </w:r>
            <w:r w:rsidR="00F65E9A">
              <w:rPr>
                <w:rFonts w:ascii="Calibri" w:hAnsi="Calibri"/>
                <w:b/>
                <w:bCs/>
                <w:iCs/>
                <w:sz w:val="22"/>
                <w:szCs w:val="22"/>
              </w:rPr>
              <w:t xml:space="preserve"> </w:t>
            </w:r>
            <w:r w:rsidR="006F6FF9">
              <w:rPr>
                <w:rFonts w:ascii="Calibri" w:hAnsi="Calibri"/>
                <w:bCs/>
                <w:iCs/>
                <w:sz w:val="22"/>
                <w:szCs w:val="22"/>
              </w:rPr>
              <w:t>Tomcat,</w:t>
            </w:r>
            <w:r w:rsidR="00F65E9A">
              <w:rPr>
                <w:rFonts w:ascii="Calibri" w:hAnsi="Calibri"/>
                <w:bCs/>
                <w:iCs/>
                <w:sz w:val="22"/>
                <w:szCs w:val="22"/>
              </w:rPr>
              <w:t xml:space="preserve"> JBoss, </w:t>
            </w:r>
            <w:r>
              <w:rPr>
                <w:rFonts w:ascii="Calibri" w:hAnsi="Calibri"/>
                <w:bCs/>
                <w:iCs/>
                <w:sz w:val="22"/>
                <w:szCs w:val="22"/>
              </w:rPr>
              <w:t>Apache HTTP Server.</w:t>
            </w:r>
          </w:p>
          <w:p w:rsidR="00F65E9A" w:rsidRDefault="00F65E9A" w:rsidP="00745DF9">
            <w:pPr>
              <w:numPr>
                <w:ilvl w:val="0"/>
                <w:numId w:val="3"/>
              </w:numPr>
              <w:tabs>
                <w:tab w:val="num" w:pos="440"/>
              </w:tabs>
              <w:rPr>
                <w:rFonts w:ascii="Calibri" w:hAnsi="Calibri"/>
                <w:b/>
                <w:bCs/>
                <w:i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Cs/>
                <w:sz w:val="22"/>
                <w:szCs w:val="22"/>
              </w:rPr>
              <w:t xml:space="preserve">Tracking Tools: </w:t>
            </w:r>
            <w:r>
              <w:rPr>
                <w:rFonts w:ascii="Calibri" w:hAnsi="Calibri"/>
                <w:bCs/>
                <w:iCs/>
                <w:sz w:val="22"/>
                <w:szCs w:val="22"/>
              </w:rPr>
              <w:t>JIRA</w:t>
            </w:r>
            <w:r w:rsidR="004D2B4B">
              <w:rPr>
                <w:rFonts w:ascii="Calibri" w:hAnsi="Calibri"/>
                <w:bCs/>
                <w:iCs/>
                <w:sz w:val="22"/>
                <w:szCs w:val="22"/>
              </w:rPr>
              <w:t>, Remedy.</w:t>
            </w:r>
          </w:p>
          <w:p w:rsidR="00F65E9A" w:rsidRDefault="00F65E9A" w:rsidP="00745DF9">
            <w:pPr>
              <w:numPr>
                <w:ilvl w:val="0"/>
                <w:numId w:val="3"/>
              </w:numPr>
              <w:tabs>
                <w:tab w:val="num" w:pos="440"/>
              </w:tabs>
              <w:rPr>
                <w:rFonts w:ascii="Calibri" w:hAnsi="Calibri"/>
                <w:b/>
                <w:bCs/>
                <w:i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Cs/>
                <w:sz w:val="22"/>
                <w:szCs w:val="22"/>
              </w:rPr>
              <w:t xml:space="preserve">Scripting: </w:t>
            </w:r>
            <w:r>
              <w:rPr>
                <w:rFonts w:ascii="Calibri" w:hAnsi="Calibri"/>
                <w:bCs/>
                <w:iCs/>
                <w:sz w:val="22"/>
                <w:szCs w:val="22"/>
              </w:rPr>
              <w:t xml:space="preserve">Shell, Bash, </w:t>
            </w:r>
            <w:r w:rsidR="0001216D">
              <w:rPr>
                <w:rFonts w:ascii="Calibri" w:hAnsi="Calibri"/>
                <w:bCs/>
                <w:iCs/>
                <w:sz w:val="22"/>
                <w:szCs w:val="22"/>
              </w:rPr>
              <w:t>Ruby, Python.</w:t>
            </w:r>
          </w:p>
          <w:p w:rsidR="00F65E9A" w:rsidRPr="0001216D" w:rsidRDefault="00F65E9A" w:rsidP="00745DF9">
            <w:pPr>
              <w:numPr>
                <w:ilvl w:val="0"/>
                <w:numId w:val="3"/>
              </w:numPr>
              <w:tabs>
                <w:tab w:val="num" w:pos="440"/>
              </w:tabs>
              <w:rPr>
                <w:rFonts w:ascii="Calibri" w:hAnsi="Calibri"/>
                <w:b/>
                <w:bCs/>
                <w:i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Cs/>
                <w:sz w:val="22"/>
                <w:szCs w:val="22"/>
              </w:rPr>
              <w:t>Virtualization:</w:t>
            </w:r>
            <w:r w:rsidR="0001216D">
              <w:rPr>
                <w:rFonts w:ascii="Calibri" w:hAnsi="Calibri"/>
                <w:b/>
                <w:bCs/>
                <w:iCs/>
                <w:sz w:val="22"/>
                <w:szCs w:val="22"/>
              </w:rPr>
              <w:t xml:space="preserve"> </w:t>
            </w:r>
            <w:r w:rsidR="0001216D">
              <w:rPr>
                <w:rFonts w:ascii="Calibri" w:hAnsi="Calibri"/>
                <w:bCs/>
                <w:iCs/>
                <w:sz w:val="22"/>
                <w:szCs w:val="22"/>
              </w:rPr>
              <w:t>Docker</w:t>
            </w:r>
            <w:r w:rsidR="006F6FF9">
              <w:rPr>
                <w:rFonts w:ascii="Calibri" w:hAnsi="Calibri"/>
                <w:bCs/>
                <w:iCs/>
                <w:sz w:val="22"/>
                <w:szCs w:val="22"/>
              </w:rPr>
              <w:t>.</w:t>
            </w:r>
          </w:p>
          <w:p w:rsidR="0001216D" w:rsidRDefault="0001216D" w:rsidP="00745DF9">
            <w:pPr>
              <w:numPr>
                <w:ilvl w:val="0"/>
                <w:numId w:val="3"/>
              </w:numPr>
              <w:tabs>
                <w:tab w:val="num" w:pos="440"/>
              </w:tabs>
              <w:rPr>
                <w:rFonts w:ascii="Calibri" w:hAnsi="Calibri"/>
                <w:b/>
                <w:bCs/>
                <w:iCs/>
                <w:sz w:val="22"/>
                <w:szCs w:val="22"/>
              </w:rPr>
            </w:pPr>
            <w:r w:rsidRPr="0001216D">
              <w:rPr>
                <w:rFonts w:ascii="Calibri" w:hAnsi="Calibri"/>
                <w:b/>
                <w:bCs/>
                <w:iCs/>
                <w:sz w:val="22"/>
                <w:szCs w:val="22"/>
              </w:rPr>
              <w:t>Monitoring Tools</w:t>
            </w:r>
            <w:r w:rsidR="006F6FF9">
              <w:rPr>
                <w:rFonts w:ascii="Calibri" w:hAnsi="Calibri"/>
                <w:bCs/>
                <w:iCs/>
                <w:sz w:val="22"/>
                <w:szCs w:val="22"/>
              </w:rPr>
              <w:t xml:space="preserve">: </w:t>
            </w:r>
            <w:r>
              <w:rPr>
                <w:rFonts w:ascii="Calibri" w:hAnsi="Calibri"/>
                <w:bCs/>
                <w:iCs/>
                <w:sz w:val="22"/>
                <w:szCs w:val="22"/>
              </w:rPr>
              <w:t>Nagios, Cloud Watch.</w:t>
            </w:r>
          </w:p>
          <w:p w:rsidR="00F65E9A" w:rsidRPr="00C463C6" w:rsidRDefault="0001216D" w:rsidP="00745DF9">
            <w:pPr>
              <w:numPr>
                <w:ilvl w:val="0"/>
                <w:numId w:val="3"/>
              </w:numPr>
              <w:tabs>
                <w:tab w:val="num" w:pos="440"/>
              </w:tabs>
              <w:rPr>
                <w:rFonts w:ascii="Calibri" w:hAnsi="Calibri"/>
                <w:b/>
                <w:bCs/>
                <w:i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Cs/>
                <w:sz w:val="22"/>
                <w:szCs w:val="22"/>
              </w:rPr>
              <w:t>Web Technologies:</w:t>
            </w:r>
            <w:r w:rsidR="006F6FF9">
              <w:rPr>
                <w:rFonts w:ascii="Calibri" w:hAnsi="Calibri"/>
                <w:b/>
                <w:bCs/>
                <w:iCs/>
                <w:sz w:val="22"/>
                <w:szCs w:val="22"/>
              </w:rPr>
              <w:t xml:space="preserve"> </w:t>
            </w:r>
            <w:r w:rsidR="007F4C2B">
              <w:rPr>
                <w:rFonts w:ascii="Calibri" w:hAnsi="Calibri"/>
                <w:bCs/>
                <w:iCs/>
                <w:sz w:val="22"/>
                <w:szCs w:val="22"/>
              </w:rPr>
              <w:t>HTM</w:t>
            </w:r>
            <w:r w:rsidR="008144B9">
              <w:rPr>
                <w:rFonts w:ascii="Calibri" w:hAnsi="Calibri"/>
                <w:bCs/>
                <w:iCs/>
                <w:sz w:val="22"/>
                <w:szCs w:val="22"/>
              </w:rPr>
              <w:t>L,</w:t>
            </w:r>
            <w:r>
              <w:rPr>
                <w:rFonts w:ascii="Calibri" w:hAnsi="Calibri"/>
                <w:bCs/>
                <w:iCs/>
                <w:sz w:val="22"/>
                <w:szCs w:val="22"/>
              </w:rPr>
              <w:t>JDBC.</w:t>
            </w:r>
          </w:p>
          <w:p w:rsidR="00C80CC5" w:rsidRDefault="00C80CC5" w:rsidP="00C80CC5">
            <w:pPr>
              <w:ind w:left="360"/>
              <w:rPr>
                <w:rFonts w:ascii="Calibri" w:hAnsi="Calibri" w:cs="Calibri"/>
                <w:sz w:val="20"/>
                <w:szCs w:val="22"/>
              </w:rPr>
            </w:pPr>
          </w:p>
          <w:p w:rsidR="00DE053B" w:rsidRPr="00085C9E" w:rsidRDefault="00DE053B" w:rsidP="00DE053B">
            <w:pPr>
              <w:ind w:left="360"/>
              <w:rPr>
                <w:rFonts w:ascii="Calibri" w:hAnsi="Calibri" w:cs="Calibri"/>
                <w:sz w:val="20"/>
                <w:szCs w:val="22"/>
              </w:rPr>
            </w:pPr>
          </w:p>
          <w:p w:rsidR="00AC53A1" w:rsidRPr="00E7478B" w:rsidRDefault="00AC53A1" w:rsidP="00AC53A1">
            <w:pPr>
              <w:pStyle w:val="PhoneNumber"/>
              <w:shd w:val="clear" w:color="auto" w:fill="000000"/>
              <w:jc w:val="center"/>
              <w:rPr>
                <w:rFonts w:eastAsia="Calibri"/>
                <w:spacing w:val="-4"/>
                <w:szCs w:val="22"/>
              </w:rPr>
            </w:pPr>
            <w:r>
              <w:rPr>
                <w:rFonts w:eastAsia="Calibri" w:cs="Tahoma"/>
                <w:b/>
                <w:sz w:val="24"/>
                <w:szCs w:val="24"/>
              </w:rPr>
              <w:t>Education</w:t>
            </w:r>
          </w:p>
          <w:p w:rsidR="006449F5" w:rsidRDefault="006449F5" w:rsidP="003A5C42">
            <w:pPr>
              <w:tabs>
                <w:tab w:val="num" w:pos="440"/>
              </w:tabs>
              <w:rPr>
                <w:rFonts w:ascii="Calibri" w:hAnsi="Calibri"/>
                <w:bCs/>
                <w:iCs/>
                <w:sz w:val="20"/>
                <w:szCs w:val="20"/>
              </w:rPr>
            </w:pPr>
          </w:p>
          <w:p w:rsidR="00BA52B5" w:rsidRPr="00C463C6" w:rsidRDefault="00A96A04" w:rsidP="00745DF9">
            <w:pPr>
              <w:numPr>
                <w:ilvl w:val="0"/>
                <w:numId w:val="3"/>
              </w:numPr>
              <w:rPr>
                <w:rFonts w:ascii="Calibri" w:hAnsi="Calibri" w:cs="Tahoma"/>
                <w:sz w:val="22"/>
                <w:szCs w:val="20"/>
              </w:rPr>
            </w:pPr>
            <w:r>
              <w:rPr>
                <w:rFonts w:ascii="Calibri" w:hAnsi="Calibri" w:cs="Tahoma"/>
                <w:b/>
                <w:sz w:val="22"/>
                <w:szCs w:val="20"/>
              </w:rPr>
              <w:t xml:space="preserve">MCA </w:t>
            </w:r>
            <w:r w:rsidR="003B5798" w:rsidRPr="00C463C6">
              <w:rPr>
                <w:rFonts w:ascii="Calibri" w:hAnsi="Calibri" w:cs="Tahoma"/>
                <w:sz w:val="22"/>
                <w:szCs w:val="20"/>
              </w:rPr>
              <w:t xml:space="preserve"> from </w:t>
            </w:r>
            <w:r>
              <w:rPr>
                <w:rFonts w:ascii="Calibri" w:hAnsi="Calibri" w:cs="Tahoma"/>
                <w:b/>
                <w:sz w:val="22"/>
                <w:szCs w:val="20"/>
              </w:rPr>
              <w:t>JNTU</w:t>
            </w:r>
            <w:r>
              <w:rPr>
                <w:rFonts w:ascii="Calibri" w:hAnsi="Calibri" w:cs="Tahoma"/>
                <w:sz w:val="22"/>
                <w:szCs w:val="20"/>
              </w:rPr>
              <w:t>,</w:t>
            </w:r>
            <w:r>
              <w:rPr>
                <w:rFonts w:ascii="Calibri" w:hAnsi="Calibri" w:cs="Tahoma"/>
                <w:b/>
                <w:sz w:val="22"/>
                <w:szCs w:val="20"/>
              </w:rPr>
              <w:t xml:space="preserve"> Kakinada</w:t>
            </w:r>
            <w:r w:rsidR="00DF70AE">
              <w:rPr>
                <w:rFonts w:ascii="Calibri" w:hAnsi="Calibri" w:cs="Tahoma"/>
                <w:b/>
                <w:sz w:val="22"/>
                <w:szCs w:val="20"/>
              </w:rPr>
              <w:t>.</w:t>
            </w:r>
          </w:p>
          <w:p w:rsidR="003B5798" w:rsidRPr="00F22ECD" w:rsidRDefault="003B5798" w:rsidP="006449F5">
            <w:pPr>
              <w:tabs>
                <w:tab w:val="num" w:pos="440"/>
              </w:tabs>
              <w:ind w:left="360"/>
              <w:rPr>
                <w:rFonts w:ascii="Calibri" w:hAnsi="Calibri"/>
                <w:bCs/>
                <w:iCs/>
                <w:sz w:val="20"/>
                <w:szCs w:val="20"/>
              </w:rPr>
            </w:pPr>
          </w:p>
        </w:tc>
        <w:tc>
          <w:tcPr>
            <w:tcW w:w="265" w:type="dxa"/>
            <w:tcBorders>
              <w:left w:val="single" w:sz="36" w:space="0" w:color="auto"/>
            </w:tcBorders>
            <w:shd w:val="clear" w:color="auto" w:fill="FFFFFF"/>
          </w:tcPr>
          <w:p w:rsidR="001B4ED7" w:rsidRPr="00E7478B" w:rsidRDefault="001B4ED7" w:rsidP="0090528F">
            <w:pPr>
              <w:rPr>
                <w:rFonts w:ascii="Calibri" w:hAnsi="Calibri"/>
              </w:rPr>
            </w:pPr>
          </w:p>
        </w:tc>
        <w:tc>
          <w:tcPr>
            <w:tcW w:w="7140" w:type="dxa"/>
            <w:shd w:val="clear" w:color="auto" w:fill="FFFFFF"/>
          </w:tcPr>
          <w:p w:rsidR="0064229E" w:rsidRPr="00D26418" w:rsidRDefault="00F0020F" w:rsidP="0064229E">
            <w:pPr>
              <w:jc w:val="center"/>
              <w:rPr>
                <w:rFonts w:ascii="Calibri" w:hAnsi="Calibri"/>
                <w:b/>
                <w:bCs/>
                <w:smallCaps/>
                <w:spacing w:val="22"/>
                <w:sz w:val="32"/>
                <w:szCs w:val="20"/>
              </w:rPr>
            </w:pPr>
            <w:r>
              <w:rPr>
                <w:rFonts w:ascii="Calibri" w:hAnsi="Calibri"/>
                <w:b/>
                <w:bCs/>
                <w:smallCaps/>
                <w:spacing w:val="22"/>
                <w:sz w:val="32"/>
                <w:szCs w:val="20"/>
              </w:rPr>
              <w:t>DEVOPS ENGINEER</w:t>
            </w:r>
          </w:p>
          <w:p w:rsidR="0064229E" w:rsidRPr="00D26418" w:rsidRDefault="0064229E" w:rsidP="0064229E">
            <w:pPr>
              <w:jc w:val="center"/>
              <w:rPr>
                <w:rFonts w:ascii="Calibri" w:hAnsi="Calibri"/>
                <w:sz w:val="14"/>
                <w:szCs w:val="20"/>
              </w:rPr>
            </w:pPr>
          </w:p>
          <w:p w:rsidR="0064229E" w:rsidRPr="00D26418" w:rsidRDefault="0064229E" w:rsidP="0064229E">
            <w:pPr>
              <w:shd w:val="clear" w:color="auto" w:fill="FFFFFF"/>
              <w:jc w:val="center"/>
              <w:rPr>
                <w:rFonts w:ascii="Calibri" w:hAnsi="Calibri" w:cs="GillSans"/>
                <w:b/>
                <w:i/>
                <w:sz w:val="4"/>
              </w:rPr>
            </w:pPr>
          </w:p>
          <w:p w:rsidR="0064229E" w:rsidRPr="00D26418" w:rsidRDefault="0064229E" w:rsidP="0064229E">
            <w:pPr>
              <w:pStyle w:val="SectionHeaders"/>
              <w:pBdr>
                <w:bottom w:val="single" w:sz="4" w:space="1" w:color="auto"/>
              </w:pBdr>
              <w:rPr>
                <w:rFonts w:ascii="Calibri" w:hAnsi="Calibri"/>
                <w:sz w:val="28"/>
              </w:rPr>
            </w:pPr>
            <w:r w:rsidRPr="00D26418">
              <w:rPr>
                <w:rFonts w:ascii="Calibri" w:hAnsi="Calibri"/>
                <w:sz w:val="28"/>
              </w:rPr>
              <w:t xml:space="preserve">Profile </w:t>
            </w:r>
          </w:p>
          <w:p w:rsidR="00210CB3" w:rsidRPr="007F4C2B" w:rsidRDefault="0059707F" w:rsidP="00745DF9">
            <w:pPr>
              <w:numPr>
                <w:ilvl w:val="0"/>
                <w:numId w:val="3"/>
              </w:numPr>
              <w:jc w:val="both"/>
              <w:rPr>
                <w:rFonts w:asciiTheme="minorHAnsi" w:hAnsiTheme="minorHAnsi" w:cs="Tahoma"/>
                <w:b/>
                <w:sz w:val="22"/>
                <w:szCs w:val="22"/>
              </w:rPr>
            </w:pPr>
            <w:r>
              <w:rPr>
                <w:rFonts w:asciiTheme="minorHAnsi" w:hAnsiTheme="minorHAnsi" w:cs="Tahoma"/>
                <w:b/>
                <w:sz w:val="22"/>
                <w:szCs w:val="22"/>
              </w:rPr>
              <w:t>3</w:t>
            </w:r>
            <w:r w:rsidR="00426D46" w:rsidRPr="007F4C2B">
              <w:rPr>
                <w:rFonts w:asciiTheme="minorHAnsi" w:hAnsiTheme="minorHAnsi" w:cs="Tahoma"/>
                <w:b/>
                <w:sz w:val="22"/>
                <w:szCs w:val="22"/>
              </w:rPr>
              <w:t>+</w:t>
            </w:r>
            <w:r w:rsidR="00210CB3" w:rsidRPr="007F4C2B">
              <w:rPr>
                <w:rFonts w:asciiTheme="minorHAnsi" w:hAnsiTheme="minorHAnsi" w:cs="Tahoma"/>
                <w:b/>
                <w:sz w:val="22"/>
                <w:szCs w:val="22"/>
              </w:rPr>
              <w:t xml:space="preserve"> years</w:t>
            </w:r>
            <w:r w:rsidR="00210CB3" w:rsidRPr="007F4C2B">
              <w:rPr>
                <w:rFonts w:asciiTheme="minorHAnsi" w:hAnsiTheme="minorHAnsi" w:cs="Tahoma"/>
                <w:sz w:val="22"/>
                <w:szCs w:val="22"/>
              </w:rPr>
              <w:t xml:space="preserve"> of strong experience in </w:t>
            </w:r>
            <w:r w:rsidR="006C5365" w:rsidRPr="007F4C2B">
              <w:rPr>
                <w:rFonts w:asciiTheme="minorHAnsi" w:hAnsiTheme="minorHAnsi" w:cs="Tahoma"/>
                <w:sz w:val="22"/>
                <w:szCs w:val="22"/>
              </w:rPr>
              <w:t>IT industry with bro</w:t>
            </w:r>
            <w:r w:rsidR="00426D46" w:rsidRPr="007F4C2B">
              <w:rPr>
                <w:rFonts w:asciiTheme="minorHAnsi" w:hAnsiTheme="minorHAnsi" w:cs="Tahoma"/>
                <w:sz w:val="22"/>
                <w:szCs w:val="22"/>
              </w:rPr>
              <w:t xml:space="preserve">ad involvement in </w:t>
            </w:r>
            <w:r w:rsidR="00426D46" w:rsidRPr="007F4C2B">
              <w:rPr>
                <w:rFonts w:asciiTheme="minorHAnsi" w:hAnsiTheme="minorHAnsi" w:cs="Tahoma"/>
                <w:b/>
                <w:sz w:val="22"/>
                <w:szCs w:val="22"/>
              </w:rPr>
              <w:t>Configuration Management</w:t>
            </w:r>
            <w:r w:rsidR="00426D46" w:rsidRPr="007F4C2B">
              <w:rPr>
                <w:rFonts w:asciiTheme="minorHAnsi" w:hAnsiTheme="minorHAnsi" w:cs="Tahoma"/>
                <w:sz w:val="22"/>
                <w:szCs w:val="22"/>
              </w:rPr>
              <w:t xml:space="preserve">, </w:t>
            </w:r>
            <w:r w:rsidR="006C5365" w:rsidRPr="007F4C2B">
              <w:rPr>
                <w:rFonts w:asciiTheme="minorHAnsi" w:hAnsiTheme="minorHAnsi" w:cs="Tahoma"/>
                <w:b/>
                <w:sz w:val="22"/>
                <w:szCs w:val="22"/>
              </w:rPr>
              <w:t>Continuous Integration</w:t>
            </w:r>
            <w:r w:rsidR="006C5365" w:rsidRPr="007F4C2B">
              <w:rPr>
                <w:rFonts w:asciiTheme="minorHAnsi" w:hAnsiTheme="minorHAnsi" w:cs="Tahoma"/>
                <w:sz w:val="22"/>
                <w:szCs w:val="22"/>
              </w:rPr>
              <w:t xml:space="preserve">, </w:t>
            </w:r>
            <w:r w:rsidR="006C5365" w:rsidRPr="007F4C2B">
              <w:rPr>
                <w:rFonts w:asciiTheme="minorHAnsi" w:hAnsiTheme="minorHAnsi" w:cs="Tahoma"/>
                <w:b/>
                <w:sz w:val="22"/>
                <w:szCs w:val="22"/>
              </w:rPr>
              <w:t>Continuous</w:t>
            </w:r>
            <w:r w:rsidR="006C5365" w:rsidRPr="007F4C2B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r w:rsidR="006C5365" w:rsidRPr="007F4C2B">
              <w:rPr>
                <w:rFonts w:asciiTheme="minorHAnsi" w:hAnsiTheme="minorHAnsi" w:cs="Tahoma"/>
                <w:b/>
                <w:sz w:val="22"/>
                <w:szCs w:val="22"/>
              </w:rPr>
              <w:t>Deployment</w:t>
            </w:r>
            <w:r w:rsidR="006C5365" w:rsidRPr="007F4C2B">
              <w:rPr>
                <w:rFonts w:asciiTheme="minorHAnsi" w:hAnsiTheme="minorHAnsi" w:cs="Tahoma"/>
                <w:sz w:val="22"/>
                <w:szCs w:val="22"/>
              </w:rPr>
              <w:t xml:space="preserve">, </w:t>
            </w:r>
            <w:r w:rsidR="006C5365" w:rsidRPr="007F4C2B">
              <w:rPr>
                <w:rFonts w:asciiTheme="minorHAnsi" w:hAnsiTheme="minorHAnsi" w:cs="Tahoma"/>
                <w:b/>
                <w:sz w:val="22"/>
                <w:szCs w:val="22"/>
              </w:rPr>
              <w:t>Release Management</w:t>
            </w:r>
            <w:r w:rsidR="006C5365" w:rsidRPr="007F4C2B">
              <w:rPr>
                <w:rFonts w:asciiTheme="minorHAnsi" w:hAnsiTheme="minorHAnsi" w:cs="Tahoma"/>
                <w:sz w:val="22"/>
                <w:szCs w:val="22"/>
              </w:rPr>
              <w:t xml:space="preserve"> and </w:t>
            </w:r>
            <w:r w:rsidR="006C5365" w:rsidRPr="007F4C2B">
              <w:rPr>
                <w:rFonts w:asciiTheme="minorHAnsi" w:hAnsiTheme="minorHAnsi" w:cs="Tahoma"/>
                <w:b/>
                <w:sz w:val="22"/>
                <w:szCs w:val="22"/>
              </w:rPr>
              <w:t>AWS Cloud Implementations</w:t>
            </w:r>
            <w:r w:rsidR="006C5365" w:rsidRPr="007F4C2B">
              <w:rPr>
                <w:rFonts w:asciiTheme="minorHAnsi" w:hAnsiTheme="minorHAnsi" w:cs="Tahoma"/>
                <w:sz w:val="22"/>
                <w:szCs w:val="22"/>
              </w:rPr>
              <w:t>.</w:t>
            </w:r>
          </w:p>
          <w:p w:rsidR="0038109D" w:rsidRPr="007F4C2B" w:rsidRDefault="00426D46" w:rsidP="00745DF9">
            <w:pPr>
              <w:numPr>
                <w:ilvl w:val="0"/>
                <w:numId w:val="3"/>
              </w:num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7F4C2B">
              <w:rPr>
                <w:rFonts w:asciiTheme="minorHAnsi" w:hAnsiTheme="minorHAnsi" w:cs="Tahoma"/>
                <w:sz w:val="22"/>
                <w:szCs w:val="22"/>
              </w:rPr>
              <w:t>Good understanding of the principles and best practices of software configuration management (</w:t>
            </w:r>
            <w:r w:rsidRPr="007F4C2B">
              <w:rPr>
                <w:rFonts w:asciiTheme="minorHAnsi" w:hAnsiTheme="minorHAnsi" w:cs="Tahoma"/>
                <w:b/>
                <w:sz w:val="22"/>
                <w:szCs w:val="22"/>
              </w:rPr>
              <w:t>SCM</w:t>
            </w:r>
            <w:r w:rsidRPr="007F4C2B">
              <w:rPr>
                <w:rFonts w:asciiTheme="minorHAnsi" w:hAnsiTheme="minorHAnsi" w:cs="Tahoma"/>
                <w:sz w:val="22"/>
                <w:szCs w:val="22"/>
              </w:rPr>
              <w:t xml:space="preserve">) in </w:t>
            </w:r>
            <w:r w:rsidRPr="007F4C2B">
              <w:rPr>
                <w:rFonts w:asciiTheme="minorHAnsi" w:hAnsiTheme="minorHAnsi" w:cs="Tahoma"/>
                <w:b/>
                <w:sz w:val="22"/>
                <w:szCs w:val="22"/>
              </w:rPr>
              <w:t>Agile</w:t>
            </w:r>
            <w:r w:rsidRPr="007F4C2B">
              <w:rPr>
                <w:rFonts w:asciiTheme="minorHAnsi" w:hAnsiTheme="minorHAnsi" w:cs="Tahoma"/>
                <w:sz w:val="22"/>
                <w:szCs w:val="22"/>
              </w:rPr>
              <w:t xml:space="preserve"> and </w:t>
            </w:r>
            <w:r w:rsidRPr="007F4C2B">
              <w:rPr>
                <w:rFonts w:asciiTheme="minorHAnsi" w:hAnsiTheme="minorHAnsi" w:cs="Tahoma"/>
                <w:b/>
                <w:sz w:val="22"/>
                <w:szCs w:val="22"/>
              </w:rPr>
              <w:t>Waterfall</w:t>
            </w:r>
            <w:r w:rsidRPr="007F4C2B">
              <w:rPr>
                <w:rFonts w:asciiTheme="minorHAnsi" w:hAnsiTheme="minorHAnsi" w:cs="Tahoma"/>
                <w:sz w:val="22"/>
                <w:szCs w:val="22"/>
              </w:rPr>
              <w:t xml:space="preserve"> methodologies.</w:t>
            </w:r>
          </w:p>
          <w:p w:rsidR="009625E5" w:rsidRPr="00346FC4" w:rsidRDefault="00145DE4" w:rsidP="00745DF9">
            <w:pPr>
              <w:numPr>
                <w:ilvl w:val="0"/>
                <w:numId w:val="3"/>
              </w:num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 xml:space="preserve">Expertise in creating DevOps </w:t>
            </w:r>
            <w:r w:rsidR="0038109D" w:rsidRPr="007F4C2B">
              <w:rPr>
                <w:rFonts w:asciiTheme="minorHAnsi" w:eastAsia="Calibri" w:hAnsiTheme="minorHAnsi" w:cs="Calibri"/>
                <w:sz w:val="22"/>
                <w:szCs w:val="22"/>
              </w:rPr>
              <w:t>strategy in a mixed environment of Linux (</w:t>
            </w:r>
            <w:r w:rsidR="0038109D" w:rsidRPr="007F4C2B">
              <w:rPr>
                <w:rFonts w:asciiTheme="minorHAnsi" w:eastAsia="Calibri" w:hAnsiTheme="minorHAnsi" w:cs="Calibri"/>
                <w:b/>
                <w:sz w:val="22"/>
                <w:szCs w:val="22"/>
              </w:rPr>
              <w:t>RHEL, CENTOS</w:t>
            </w:r>
            <w:r w:rsidR="0038109D" w:rsidRPr="007F4C2B">
              <w:rPr>
                <w:rFonts w:asciiTheme="minorHAnsi" w:eastAsia="Calibri" w:hAnsiTheme="minorHAnsi" w:cs="Calibri"/>
                <w:sz w:val="22"/>
                <w:szCs w:val="22"/>
              </w:rPr>
              <w:t>) servers along with</w:t>
            </w:r>
            <w:r w:rsidR="0038109D" w:rsidRPr="007F4C2B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r w:rsidR="0038109D" w:rsidRPr="007F4C2B">
              <w:rPr>
                <w:rFonts w:asciiTheme="minorHAnsi" w:eastAsia="Calibri" w:hAnsiTheme="minorHAnsi" w:cs="Calibri"/>
                <w:sz w:val="22"/>
                <w:szCs w:val="22"/>
              </w:rPr>
              <w:t>Amazon Web Services</w:t>
            </w:r>
            <w:r w:rsidR="009625E5" w:rsidRPr="007F4C2B">
              <w:rPr>
                <w:rFonts w:asciiTheme="minorHAnsi" w:eastAsia="Calibri" w:hAnsiTheme="minorHAnsi" w:cs="Calibri"/>
                <w:sz w:val="22"/>
                <w:szCs w:val="22"/>
              </w:rPr>
              <w:t>.</w:t>
            </w:r>
          </w:p>
          <w:p w:rsidR="009625E5" w:rsidRPr="007F4C2B" w:rsidRDefault="0038109D" w:rsidP="00745DF9">
            <w:pPr>
              <w:numPr>
                <w:ilvl w:val="0"/>
                <w:numId w:val="3"/>
              </w:num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7F4C2B">
              <w:rPr>
                <w:rFonts w:asciiTheme="minorHAnsi" w:eastAsia="Calibri" w:hAnsiTheme="minorHAnsi" w:cs="Calibri"/>
                <w:sz w:val="22"/>
                <w:szCs w:val="22"/>
              </w:rPr>
              <w:t>Experienced in core AWS services</w:t>
            </w:r>
            <w:r w:rsidR="00570BE1" w:rsidRPr="007F4C2B">
              <w:rPr>
                <w:rFonts w:asciiTheme="minorHAnsi" w:eastAsia="Calibri" w:hAnsiTheme="minorHAnsi" w:cs="Calibri"/>
                <w:sz w:val="22"/>
                <w:szCs w:val="22"/>
              </w:rPr>
              <w:t xml:space="preserve"> as</w:t>
            </w:r>
            <w:r w:rsidRPr="007F4C2B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r w:rsidRPr="007F4C2B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S3, EC2, ELB, </w:t>
            </w:r>
            <w:r w:rsidR="00570BE1" w:rsidRPr="007F4C2B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Auto Scaling, </w:t>
            </w:r>
            <w:r w:rsidRPr="007F4C2B">
              <w:rPr>
                <w:rFonts w:asciiTheme="minorHAnsi" w:eastAsia="Calibri" w:hAnsiTheme="minorHAnsi" w:cs="Calibri"/>
                <w:b/>
                <w:sz w:val="22"/>
                <w:szCs w:val="22"/>
              </w:rPr>
              <w:t>EBS, Route53, VPC, RDS, IAM, SNS, SQS</w:t>
            </w:r>
            <w:r w:rsidR="00570BE1" w:rsidRPr="007F4C2B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, Dynamo DB, Lambda, Glacier and </w:t>
            </w:r>
            <w:r w:rsidR="00570BE1" w:rsidRPr="007F4C2B">
              <w:rPr>
                <w:rFonts w:asciiTheme="minorHAnsi" w:eastAsia="Calibri" w:hAnsiTheme="minorHAnsi" w:cs="Calibri"/>
                <w:sz w:val="22"/>
                <w:szCs w:val="22"/>
              </w:rPr>
              <w:t>Security Practices</w:t>
            </w:r>
            <w:r w:rsidR="00570BE1" w:rsidRPr="007F4C2B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 IAM, Cloud Watch and Cloud trial</w:t>
            </w:r>
            <w:r w:rsidR="00570BE1" w:rsidRPr="007F4C2B">
              <w:rPr>
                <w:rFonts w:asciiTheme="minorHAnsi" w:eastAsia="Calibri" w:hAnsiTheme="minorHAnsi" w:cs="Calibri"/>
                <w:sz w:val="22"/>
                <w:szCs w:val="22"/>
              </w:rPr>
              <w:t>.</w:t>
            </w:r>
          </w:p>
          <w:p w:rsidR="007C79C9" w:rsidRPr="007F4C2B" w:rsidRDefault="007C79C9" w:rsidP="00745DF9">
            <w:pPr>
              <w:numPr>
                <w:ilvl w:val="0"/>
                <w:numId w:val="3"/>
              </w:num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7F4C2B">
              <w:rPr>
                <w:rFonts w:asciiTheme="minorHAnsi" w:eastAsia="Calibri" w:hAnsiTheme="minorHAnsi" w:cs="Calibri"/>
                <w:sz w:val="22"/>
                <w:szCs w:val="22"/>
              </w:rPr>
              <w:t xml:space="preserve">Involved in supporting </w:t>
            </w:r>
            <w:r w:rsidRPr="007F4C2B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cloud instances </w:t>
            </w:r>
            <w:r w:rsidRPr="007F4C2B">
              <w:rPr>
                <w:rFonts w:asciiTheme="minorHAnsi" w:eastAsia="Calibri" w:hAnsiTheme="minorHAnsi" w:cs="Calibri"/>
                <w:sz w:val="22"/>
                <w:szCs w:val="22"/>
              </w:rPr>
              <w:t xml:space="preserve">running Linux and Windows on AWS, involvement with </w:t>
            </w:r>
            <w:r w:rsidRPr="007F4C2B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Elastic IP, Security Groups and Virtual Private Cloud </w:t>
            </w:r>
            <w:r w:rsidRPr="007F4C2B">
              <w:rPr>
                <w:rFonts w:asciiTheme="minorHAnsi" w:eastAsia="Calibri" w:hAnsiTheme="minorHAnsi" w:cs="Calibri"/>
                <w:sz w:val="22"/>
                <w:szCs w:val="22"/>
              </w:rPr>
              <w:t>in AWS.</w:t>
            </w:r>
          </w:p>
          <w:p w:rsidR="007C79C9" w:rsidRPr="007F4C2B" w:rsidRDefault="007C79C9" w:rsidP="00745DF9">
            <w:pPr>
              <w:numPr>
                <w:ilvl w:val="0"/>
                <w:numId w:val="3"/>
              </w:num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7F4C2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Configured the </w:t>
            </w:r>
            <w:r w:rsidRPr="007F4C2B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>ELK stack</w:t>
            </w:r>
            <w:r w:rsidRPr="007F4C2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for monitoring the Open stack environment.</w:t>
            </w:r>
          </w:p>
          <w:p w:rsidR="007C79C9" w:rsidRPr="007F4C2B" w:rsidRDefault="007C79C9" w:rsidP="00745DF9">
            <w:pPr>
              <w:numPr>
                <w:ilvl w:val="0"/>
                <w:numId w:val="3"/>
              </w:num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7F4C2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Configured the </w:t>
            </w:r>
            <w:r w:rsidRPr="007F4C2B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>ELK stack</w:t>
            </w:r>
            <w:r w:rsidRPr="007F4C2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for Jenkins logs, and syslog's and network packets using the beats plugins.</w:t>
            </w:r>
          </w:p>
          <w:p w:rsidR="006E62E8" w:rsidRPr="006E62E8" w:rsidRDefault="007C79C9" w:rsidP="00745DF9">
            <w:pPr>
              <w:numPr>
                <w:ilvl w:val="0"/>
                <w:numId w:val="3"/>
              </w:num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7F4C2B">
              <w:rPr>
                <w:rFonts w:asciiTheme="minorHAnsi" w:hAnsiTheme="minorHAnsi" w:cstheme="minorHAnsi"/>
                <w:sz w:val="22"/>
                <w:szCs w:val="22"/>
              </w:rPr>
              <w:t xml:space="preserve">Experience on  </w:t>
            </w:r>
            <w:r w:rsidRPr="007F4C2B">
              <w:rPr>
                <w:rFonts w:asciiTheme="minorHAnsi" w:hAnsiTheme="minorHAnsi" w:cstheme="minorHAnsi"/>
                <w:b/>
                <w:sz w:val="22"/>
                <w:szCs w:val="22"/>
              </w:rPr>
              <w:t>MongoDB</w:t>
            </w:r>
            <w:r w:rsidRPr="007F4C2B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7F4C2B">
              <w:rPr>
                <w:rFonts w:asciiTheme="minorHAnsi" w:hAnsiTheme="minorHAnsi" w:cstheme="minorHAnsi"/>
                <w:b/>
                <w:sz w:val="22"/>
                <w:szCs w:val="22"/>
              </w:rPr>
              <w:t>MySQL</w:t>
            </w:r>
            <w:r w:rsidRPr="007F4C2B">
              <w:rPr>
                <w:rFonts w:asciiTheme="minorHAnsi" w:hAnsiTheme="minorHAnsi" w:cstheme="minorHAnsi"/>
                <w:sz w:val="22"/>
                <w:szCs w:val="22"/>
              </w:rPr>
              <w:t xml:space="preserve"> and expertise in managing MongoDB environment from availability, performance and scalability perspectives.</w:t>
            </w:r>
          </w:p>
          <w:p w:rsidR="006E62E8" w:rsidRPr="00346FC4" w:rsidRDefault="006E62E8" w:rsidP="00745DF9">
            <w:pPr>
              <w:numPr>
                <w:ilvl w:val="0"/>
                <w:numId w:val="3"/>
              </w:num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Expertise in version Control system tools.i.e.,</w:t>
            </w:r>
            <w:r w:rsidR="00054681" w:rsidRPr="006E62E8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r w:rsidR="00054681" w:rsidRPr="006E62E8">
              <w:rPr>
                <w:rFonts w:asciiTheme="minorHAnsi" w:eastAsia="Calibri" w:hAnsiTheme="minorHAnsi" w:cs="Calibri"/>
                <w:b/>
                <w:sz w:val="22"/>
                <w:szCs w:val="22"/>
              </w:rPr>
              <w:t>GIT</w:t>
            </w:r>
            <w:r w:rsidR="00054681" w:rsidRPr="006E62E8">
              <w:rPr>
                <w:rFonts w:asciiTheme="minorHAnsi" w:eastAsia="Calibri" w:hAnsiTheme="minorHAnsi" w:cs="Calibri"/>
                <w:sz w:val="22"/>
                <w:szCs w:val="22"/>
              </w:rPr>
              <w:t xml:space="preserve"> and Subversion (</w:t>
            </w:r>
            <w:r w:rsidR="00054681" w:rsidRPr="006E62E8">
              <w:rPr>
                <w:rFonts w:asciiTheme="minorHAnsi" w:eastAsia="Calibri" w:hAnsiTheme="minorHAnsi" w:cs="Calibri"/>
                <w:b/>
                <w:sz w:val="22"/>
                <w:szCs w:val="22"/>
              </w:rPr>
              <w:t>SVN</w:t>
            </w:r>
            <w:r w:rsidR="00054681" w:rsidRPr="006E62E8">
              <w:rPr>
                <w:rFonts w:asciiTheme="minorHAnsi" w:eastAsia="Calibri" w:hAnsiTheme="minorHAnsi" w:cs="Calibri"/>
                <w:sz w:val="22"/>
                <w:szCs w:val="22"/>
              </w:rPr>
              <w:t>).</w:t>
            </w:r>
          </w:p>
          <w:p w:rsidR="006E62E8" w:rsidRPr="006E62E8" w:rsidRDefault="006E62E8" w:rsidP="00745DF9">
            <w:pPr>
              <w:numPr>
                <w:ilvl w:val="0"/>
                <w:numId w:val="3"/>
              </w:num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Utilized configuration</w:t>
            </w:r>
            <w:r w:rsidR="009D6911">
              <w:rPr>
                <w:rFonts w:asciiTheme="minorHAnsi" w:eastAsia="Calibri" w:hAnsiTheme="minorHAnsi" w:cs="Calibri"/>
                <w:sz w:val="22"/>
                <w:szCs w:val="22"/>
              </w:rPr>
              <w:t xml:space="preserve"> Management</w:t>
            </w:r>
            <w:r>
              <w:rPr>
                <w:rFonts w:asciiTheme="minorHAnsi" w:eastAsia="Calibri" w:hAnsiTheme="minorHAnsi" w:cs="Calibri"/>
                <w:sz w:val="22"/>
                <w:szCs w:val="22"/>
              </w:rPr>
              <w:t xml:space="preserve"> &amp; automation tools such as </w:t>
            </w:r>
            <w:r w:rsidRPr="006E62E8">
              <w:rPr>
                <w:rFonts w:asciiTheme="minorHAnsi" w:eastAsia="Calibri" w:hAnsiTheme="minorHAnsi" w:cs="Calibri"/>
                <w:b/>
                <w:sz w:val="22"/>
                <w:szCs w:val="22"/>
              </w:rPr>
              <w:t>Chef</w:t>
            </w:r>
            <w:r w:rsidR="00BA674E">
              <w:rPr>
                <w:rFonts w:asciiTheme="minorHAnsi" w:eastAsia="Calibri" w:hAnsiTheme="minorHAnsi" w:cs="Calibri"/>
                <w:sz w:val="22"/>
                <w:szCs w:val="22"/>
              </w:rPr>
              <w:t>.</w:t>
            </w:r>
          </w:p>
          <w:p w:rsidR="006E62E8" w:rsidRPr="006E62E8" w:rsidRDefault="006E62E8" w:rsidP="00745DF9">
            <w:pPr>
              <w:numPr>
                <w:ilvl w:val="0"/>
                <w:numId w:val="3"/>
              </w:num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Experience</w:t>
            </w:r>
            <w:r w:rsidRPr="006E62E8">
              <w:rPr>
                <w:rFonts w:asciiTheme="minorHAnsi" w:eastAsia="Calibri" w:hAnsiTheme="minorHAnsi" w:cs="Calibri"/>
                <w:sz w:val="22"/>
                <w:szCs w:val="22"/>
              </w:rPr>
              <w:t xml:space="preserve"> with</w:t>
            </w:r>
            <w:r w:rsidRPr="006E62E8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 Jenkins/Maven</w:t>
            </w:r>
            <w:r>
              <w:rPr>
                <w:rFonts w:asciiTheme="minorHAnsi" w:eastAsia="Calibri" w:hAnsiTheme="minorHAnsi" w:cs="Calibri"/>
                <w:sz w:val="22"/>
                <w:szCs w:val="22"/>
              </w:rPr>
              <w:t xml:space="preserve"> deployment and build management system.</w:t>
            </w:r>
          </w:p>
          <w:p w:rsidR="006E62E8" w:rsidRPr="007F4C2B" w:rsidRDefault="006E62E8" w:rsidP="00745DF9">
            <w:pPr>
              <w:numPr>
                <w:ilvl w:val="0"/>
                <w:numId w:val="3"/>
              </w:num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 xml:space="preserve">Hands on experience in development of utilities using </w:t>
            </w:r>
            <w:r w:rsidRPr="006E62E8">
              <w:rPr>
                <w:rFonts w:asciiTheme="minorHAnsi" w:eastAsia="Calibri" w:hAnsiTheme="minorHAnsi" w:cs="Calibri"/>
                <w:b/>
                <w:sz w:val="22"/>
                <w:szCs w:val="22"/>
              </w:rPr>
              <w:t>Shell</w:t>
            </w:r>
            <w:r>
              <w:rPr>
                <w:rFonts w:asciiTheme="minorHAnsi" w:eastAsia="Calibri" w:hAnsiTheme="minorHAnsi" w:cs="Calibri"/>
                <w:sz w:val="22"/>
                <w:szCs w:val="22"/>
              </w:rPr>
              <w:t xml:space="preserve"> and python  scripting to automate processes.</w:t>
            </w:r>
          </w:p>
          <w:p w:rsidR="00F83F84" w:rsidRPr="007F4C2B" w:rsidRDefault="00F83F84" w:rsidP="00745DF9">
            <w:pPr>
              <w:numPr>
                <w:ilvl w:val="0"/>
                <w:numId w:val="3"/>
              </w:num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7F4C2B">
              <w:rPr>
                <w:rFonts w:asciiTheme="minorHAnsi" w:eastAsia="Calibri" w:hAnsiTheme="minorHAnsi" w:cs="Calibri"/>
                <w:sz w:val="22"/>
                <w:szCs w:val="22"/>
              </w:rPr>
              <w:t xml:space="preserve">Extensive experience using </w:t>
            </w:r>
            <w:r w:rsidR="006F6FF9" w:rsidRPr="007F4C2B">
              <w:rPr>
                <w:rFonts w:asciiTheme="minorHAnsi" w:eastAsia="Calibri" w:hAnsiTheme="minorHAnsi" w:cs="Calibri"/>
                <w:b/>
                <w:sz w:val="22"/>
                <w:szCs w:val="22"/>
              </w:rPr>
              <w:t>Maven</w:t>
            </w:r>
            <w:r w:rsidRPr="007F4C2B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 </w:t>
            </w:r>
            <w:r w:rsidRPr="007F4C2B">
              <w:rPr>
                <w:rFonts w:asciiTheme="minorHAnsi" w:eastAsia="Calibri" w:hAnsiTheme="minorHAnsi" w:cs="Calibri"/>
                <w:sz w:val="22"/>
                <w:szCs w:val="22"/>
              </w:rPr>
              <w:t xml:space="preserve">and </w:t>
            </w:r>
            <w:r w:rsidR="006F6FF9" w:rsidRPr="007F4C2B">
              <w:rPr>
                <w:rFonts w:asciiTheme="minorHAnsi" w:eastAsia="Calibri" w:hAnsiTheme="minorHAnsi" w:cs="Calibri"/>
                <w:b/>
                <w:sz w:val="22"/>
                <w:szCs w:val="22"/>
              </w:rPr>
              <w:t>Ant</w:t>
            </w:r>
            <w:r w:rsidRPr="007F4C2B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 </w:t>
            </w:r>
            <w:r w:rsidRPr="007F4C2B">
              <w:rPr>
                <w:rFonts w:asciiTheme="minorHAnsi" w:eastAsia="Calibri" w:hAnsiTheme="minorHAnsi" w:cs="Calibri"/>
                <w:sz w:val="22"/>
                <w:szCs w:val="22"/>
              </w:rPr>
              <w:t>as a Build Tool for the building of deployable artifacts (war &amp; ear)</w:t>
            </w:r>
            <w:r w:rsidRPr="007F4C2B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r w:rsidRPr="007F4C2B">
              <w:rPr>
                <w:rFonts w:asciiTheme="minorHAnsi" w:eastAsia="Calibri" w:hAnsiTheme="minorHAnsi" w:cs="Calibri"/>
                <w:sz w:val="22"/>
                <w:szCs w:val="22"/>
              </w:rPr>
              <w:t>from source code.</w:t>
            </w:r>
          </w:p>
          <w:p w:rsidR="00054681" w:rsidRPr="007F4C2B" w:rsidRDefault="00054681" w:rsidP="00745DF9">
            <w:pPr>
              <w:numPr>
                <w:ilvl w:val="0"/>
                <w:numId w:val="3"/>
              </w:num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7F4C2B">
              <w:rPr>
                <w:rFonts w:asciiTheme="minorHAnsi" w:eastAsia="Calibri" w:hAnsiTheme="minorHAnsi" w:cs="Calibri"/>
                <w:sz w:val="22"/>
                <w:szCs w:val="22"/>
              </w:rPr>
              <w:t xml:space="preserve">Experience in </w:t>
            </w:r>
            <w:r w:rsidRPr="007F4C2B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Jenkins, Docker </w:t>
            </w:r>
            <w:r w:rsidRPr="007F4C2B">
              <w:rPr>
                <w:rFonts w:asciiTheme="minorHAnsi" w:eastAsia="Calibri" w:hAnsiTheme="minorHAnsi" w:cs="Calibri"/>
                <w:sz w:val="22"/>
                <w:szCs w:val="22"/>
              </w:rPr>
              <w:t>for continuous integration and end to end automation for all build and deployments.</w:t>
            </w:r>
          </w:p>
          <w:p w:rsidR="00047FA1" w:rsidRPr="00346FC4" w:rsidRDefault="00F83F84" w:rsidP="00745DF9">
            <w:pPr>
              <w:numPr>
                <w:ilvl w:val="0"/>
                <w:numId w:val="3"/>
              </w:num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7F4C2B">
              <w:rPr>
                <w:rFonts w:asciiTheme="minorHAnsi" w:eastAsia="Calibri" w:hAnsiTheme="minorHAnsi" w:cs="Calibri"/>
                <w:sz w:val="22"/>
                <w:szCs w:val="22"/>
              </w:rPr>
              <w:t>Experience with Server Automation and Configuration Management Tools a</w:t>
            </w:r>
            <w:r w:rsidR="00E952D4">
              <w:rPr>
                <w:rFonts w:asciiTheme="minorHAnsi" w:eastAsia="Calibri" w:hAnsiTheme="minorHAnsi" w:cs="Calibri"/>
                <w:sz w:val="22"/>
                <w:szCs w:val="22"/>
              </w:rPr>
              <w:t xml:space="preserve">s </w:t>
            </w:r>
            <w:r w:rsidRPr="007F4C2B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r w:rsidRPr="007F4C2B">
              <w:rPr>
                <w:rFonts w:asciiTheme="minorHAnsi" w:eastAsia="Calibri" w:hAnsiTheme="minorHAnsi" w:cs="Calibri"/>
                <w:b/>
                <w:sz w:val="22"/>
                <w:szCs w:val="22"/>
              </w:rPr>
              <w:t>C</w:t>
            </w:r>
            <w:r w:rsidR="00F0020F">
              <w:rPr>
                <w:rFonts w:asciiTheme="minorHAnsi" w:eastAsia="Calibri" w:hAnsiTheme="minorHAnsi" w:cs="Calibri"/>
                <w:b/>
                <w:sz w:val="22"/>
                <w:szCs w:val="22"/>
              </w:rPr>
              <w:t>hef</w:t>
            </w:r>
            <w:r w:rsidRPr="007F4C2B">
              <w:rPr>
                <w:rFonts w:asciiTheme="minorHAnsi" w:eastAsia="Calibri" w:hAnsiTheme="minorHAnsi" w:cs="Calibri"/>
                <w:sz w:val="22"/>
                <w:szCs w:val="22"/>
              </w:rPr>
              <w:t xml:space="preserve"> and </w:t>
            </w:r>
            <w:r w:rsidR="00F0020F">
              <w:rPr>
                <w:rFonts w:asciiTheme="minorHAnsi" w:eastAsia="Calibri" w:hAnsiTheme="minorHAnsi" w:cs="Calibri"/>
                <w:b/>
                <w:sz w:val="22"/>
                <w:szCs w:val="22"/>
              </w:rPr>
              <w:t>Ansible</w:t>
            </w:r>
            <w:r w:rsidR="00346FC4">
              <w:rPr>
                <w:rFonts w:asciiTheme="minorHAnsi" w:eastAsia="Calibri" w:hAnsiTheme="minorHAnsi" w:cs="Calibri"/>
                <w:b/>
                <w:sz w:val="22"/>
                <w:szCs w:val="22"/>
              </w:rPr>
              <w:t>.</w:t>
            </w:r>
          </w:p>
          <w:p w:rsidR="007C79C9" w:rsidRPr="00E952D4" w:rsidRDefault="007C79C9" w:rsidP="00E952D4">
            <w:pPr>
              <w:numPr>
                <w:ilvl w:val="0"/>
                <w:numId w:val="3"/>
              </w:num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7F4C2B">
              <w:rPr>
                <w:rFonts w:asciiTheme="minorHAnsi" w:eastAsia="Calibri" w:hAnsiTheme="minorHAnsi" w:cs="Calibri"/>
                <w:sz w:val="22"/>
                <w:szCs w:val="22"/>
              </w:rPr>
              <w:t xml:space="preserve">Worked with Chef Environment, Installing Workstation, Bootstrapping Nodes, setting up </w:t>
            </w:r>
            <w:r w:rsidRPr="007F4C2B">
              <w:rPr>
                <w:rFonts w:asciiTheme="minorHAnsi" w:eastAsia="Calibri" w:hAnsiTheme="minorHAnsi" w:cs="Calibri"/>
                <w:b/>
                <w:sz w:val="22"/>
                <w:szCs w:val="22"/>
              </w:rPr>
              <w:t>Chef server</w:t>
            </w:r>
            <w:r w:rsidRPr="007F4C2B">
              <w:rPr>
                <w:rFonts w:asciiTheme="minorHAnsi" w:eastAsia="Calibri" w:hAnsiTheme="minorHAnsi" w:cs="Calibri"/>
                <w:sz w:val="22"/>
                <w:szCs w:val="22"/>
              </w:rPr>
              <w:t xml:space="preserve">, bundling recipes into </w:t>
            </w:r>
            <w:r w:rsidRPr="007F4C2B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cookbooks </w:t>
            </w:r>
            <w:r w:rsidRPr="007F4C2B">
              <w:rPr>
                <w:rFonts w:asciiTheme="minorHAnsi" w:eastAsia="Calibri" w:hAnsiTheme="minorHAnsi" w:cs="Calibri"/>
                <w:sz w:val="22"/>
                <w:szCs w:val="22"/>
              </w:rPr>
              <w:t>and uploading them to Chef-server.</w:t>
            </w:r>
          </w:p>
          <w:p w:rsidR="007C79C9" w:rsidRPr="007F4C2B" w:rsidRDefault="007C79C9" w:rsidP="00745DF9">
            <w:pPr>
              <w:numPr>
                <w:ilvl w:val="0"/>
                <w:numId w:val="3"/>
              </w:num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7F4C2B">
              <w:rPr>
                <w:rFonts w:asciiTheme="minorHAnsi" w:eastAsia="Calibri" w:hAnsiTheme="minorHAnsi" w:cs="Calibri"/>
                <w:sz w:val="22"/>
                <w:szCs w:val="22"/>
              </w:rPr>
              <w:t xml:space="preserve">Experience with </w:t>
            </w:r>
            <w:r w:rsidRPr="007F4C2B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Bug tracking </w:t>
            </w:r>
            <w:r w:rsidRPr="007F4C2B">
              <w:rPr>
                <w:rFonts w:asciiTheme="minorHAnsi" w:eastAsia="Calibri" w:hAnsiTheme="minorHAnsi" w:cs="Calibri"/>
                <w:sz w:val="22"/>
                <w:szCs w:val="22"/>
              </w:rPr>
              <w:t xml:space="preserve">tools like </w:t>
            </w:r>
            <w:r w:rsidRPr="007F4C2B">
              <w:rPr>
                <w:rFonts w:asciiTheme="minorHAnsi" w:eastAsia="Calibri" w:hAnsiTheme="minorHAnsi" w:cs="Calibri"/>
                <w:b/>
                <w:sz w:val="22"/>
                <w:szCs w:val="22"/>
              </w:rPr>
              <w:t>JIRA</w:t>
            </w:r>
            <w:r w:rsidR="009625E5" w:rsidRPr="007F4C2B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 </w:t>
            </w:r>
            <w:r w:rsidR="009625E5" w:rsidRPr="007F4C2B">
              <w:rPr>
                <w:rFonts w:asciiTheme="minorHAnsi" w:eastAsia="Calibri" w:hAnsiTheme="minorHAnsi" w:cs="Calibri"/>
                <w:sz w:val="22"/>
                <w:szCs w:val="22"/>
              </w:rPr>
              <w:t xml:space="preserve">and monitoring tools as </w:t>
            </w:r>
            <w:r w:rsidR="00C109B2">
              <w:rPr>
                <w:rFonts w:asciiTheme="minorHAnsi" w:eastAsia="Calibri" w:hAnsiTheme="minorHAnsi" w:cs="Calibri"/>
                <w:b/>
                <w:sz w:val="22"/>
                <w:szCs w:val="22"/>
              </w:rPr>
              <w:t>Nagios and Cloud Watch.</w:t>
            </w:r>
          </w:p>
          <w:p w:rsidR="00346FC4" w:rsidRDefault="007C79C9" w:rsidP="00745DF9">
            <w:pPr>
              <w:numPr>
                <w:ilvl w:val="0"/>
                <w:numId w:val="3"/>
              </w:num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 w:rsidRPr="007F4C2B">
              <w:rPr>
                <w:rFonts w:asciiTheme="minorHAnsi" w:eastAsia="Calibri" w:hAnsiTheme="minorHAnsi" w:cs="Calibri"/>
                <w:sz w:val="22"/>
                <w:szCs w:val="22"/>
              </w:rPr>
              <w:t xml:space="preserve">Expertise in deploying the code through web/application servers like </w:t>
            </w:r>
            <w:r w:rsidRPr="007F4C2B">
              <w:rPr>
                <w:rFonts w:asciiTheme="minorHAnsi" w:eastAsia="Calibri" w:hAnsiTheme="minorHAnsi" w:cs="Calibri"/>
                <w:b/>
                <w:sz w:val="22"/>
                <w:szCs w:val="22"/>
              </w:rPr>
              <w:t>Apache HTTP Server</w:t>
            </w:r>
            <w:r w:rsidRPr="007F4C2B">
              <w:rPr>
                <w:rFonts w:asciiTheme="minorHAnsi" w:eastAsia="Calibri" w:hAnsiTheme="minorHAnsi" w:cs="Calibri"/>
                <w:sz w:val="22"/>
                <w:szCs w:val="22"/>
              </w:rPr>
              <w:t xml:space="preserve">, </w:t>
            </w:r>
            <w:r w:rsidRPr="007F4C2B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Web </w:t>
            </w:r>
            <w:r w:rsidRPr="007F4C2B">
              <w:rPr>
                <w:rFonts w:asciiTheme="minorHAnsi" w:hAnsiTheme="minorHAnsi" w:cs="Tahoma"/>
                <w:sz w:val="22"/>
                <w:szCs w:val="22"/>
              </w:rPr>
              <w:t>L</w:t>
            </w:r>
            <w:r w:rsidRPr="007F4C2B">
              <w:rPr>
                <w:rFonts w:asciiTheme="minorHAnsi" w:eastAsia="Calibri" w:hAnsiTheme="minorHAnsi" w:cs="Calibri"/>
                <w:b/>
                <w:sz w:val="22"/>
                <w:szCs w:val="22"/>
              </w:rPr>
              <w:t>ogic</w:t>
            </w:r>
            <w:r w:rsidRPr="007F4C2B">
              <w:rPr>
                <w:rFonts w:asciiTheme="minorHAnsi" w:eastAsia="Calibri" w:hAnsiTheme="minorHAnsi" w:cs="Calibri"/>
                <w:sz w:val="22"/>
                <w:szCs w:val="22"/>
              </w:rPr>
              <w:t>,</w:t>
            </w:r>
            <w:r w:rsidR="008144B9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r w:rsidR="008144B9">
              <w:rPr>
                <w:rFonts w:asciiTheme="minorHAnsi" w:eastAsia="Calibri" w:hAnsiTheme="minorHAnsi" w:cs="Calibri"/>
                <w:b/>
                <w:sz w:val="22"/>
                <w:szCs w:val="22"/>
              </w:rPr>
              <w:t>Web Sphere,</w:t>
            </w:r>
            <w:r w:rsidRPr="007F4C2B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r w:rsidRPr="007F4C2B">
              <w:rPr>
                <w:rFonts w:asciiTheme="minorHAnsi" w:eastAsia="Calibri" w:hAnsiTheme="minorHAnsi" w:cs="Calibri"/>
                <w:b/>
                <w:sz w:val="22"/>
                <w:szCs w:val="22"/>
              </w:rPr>
              <w:t>Apache Tomcat</w:t>
            </w:r>
            <w:r w:rsidRPr="007F4C2B">
              <w:rPr>
                <w:rFonts w:asciiTheme="minorHAnsi" w:eastAsia="Calibri" w:hAnsiTheme="minorHAnsi" w:cs="Calibri"/>
                <w:sz w:val="22"/>
                <w:szCs w:val="22"/>
              </w:rPr>
              <w:t xml:space="preserve">, </w:t>
            </w:r>
            <w:r w:rsidRPr="007F4C2B">
              <w:rPr>
                <w:rFonts w:asciiTheme="minorHAnsi" w:eastAsia="Calibri" w:hAnsiTheme="minorHAnsi" w:cs="Calibri"/>
                <w:b/>
                <w:sz w:val="22"/>
                <w:szCs w:val="22"/>
              </w:rPr>
              <w:t>JBoss</w:t>
            </w:r>
            <w:r w:rsidRPr="007F4C2B">
              <w:rPr>
                <w:rFonts w:asciiTheme="minorHAnsi" w:hAnsiTheme="minorHAnsi" w:cs="Tahoma"/>
                <w:sz w:val="22"/>
                <w:szCs w:val="22"/>
              </w:rPr>
              <w:t>.</w:t>
            </w:r>
          </w:p>
          <w:p w:rsidR="00C463C6" w:rsidRPr="00346FC4" w:rsidRDefault="00C463C6" w:rsidP="00346FC4">
            <w:pPr>
              <w:pBdr>
                <w:bottom w:val="single" w:sz="8" w:space="1" w:color="auto"/>
              </w:pBdr>
              <w:shd w:val="clear" w:color="auto" w:fill="FFFFFF"/>
              <w:rPr>
                <w:rFonts w:ascii="Calibri" w:eastAsia="Calibri" w:hAnsi="Calibri" w:cs="Tahoma"/>
                <w:b/>
                <w:sz w:val="28"/>
              </w:rPr>
            </w:pPr>
          </w:p>
          <w:p w:rsidR="00E54F64" w:rsidRDefault="00E54F64" w:rsidP="00E54F64">
            <w:pPr>
              <w:spacing w:before="40" w:after="4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Professional Experience:</w:t>
            </w:r>
          </w:p>
          <w:p w:rsidR="00E54F64" w:rsidRPr="00E54F64" w:rsidRDefault="00E54F64" w:rsidP="00745DF9">
            <w:pPr>
              <w:pStyle w:val="ListParagraph"/>
              <w:numPr>
                <w:ilvl w:val="0"/>
                <w:numId w:val="5"/>
              </w:numPr>
              <w:spacing w:before="40" w:after="4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Working with Tenet Technologies, Bangalore.</w:t>
            </w:r>
          </w:p>
          <w:p w:rsidR="00E54F64" w:rsidRPr="00E54F64" w:rsidRDefault="00E54F64" w:rsidP="00E54F64">
            <w:pPr>
              <w:spacing w:before="40" w:after="4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:rsidR="00AF0C13" w:rsidRPr="00AF0C13" w:rsidRDefault="00AF0C13" w:rsidP="00E54F64">
      <w:pPr>
        <w:pStyle w:val="SectionHeaders"/>
        <w:pBdr>
          <w:bottom w:val="single" w:sz="4" w:space="1" w:color="auto"/>
        </w:pBdr>
        <w:spacing w:before="0" w:after="0"/>
        <w:ind w:left="720"/>
        <w:rPr>
          <w:rFonts w:ascii="Calibri" w:hAnsi="Calibri"/>
          <w:sz w:val="14"/>
        </w:rPr>
      </w:pPr>
    </w:p>
    <w:p w:rsidR="009C692A" w:rsidRPr="00D26418" w:rsidRDefault="009C692A" w:rsidP="00C463C6">
      <w:pPr>
        <w:pStyle w:val="SectionHeaders"/>
        <w:pBdr>
          <w:bottom w:val="single" w:sz="4" w:space="1" w:color="auto"/>
        </w:pBdr>
        <w:tabs>
          <w:tab w:val="left" w:pos="2025"/>
        </w:tabs>
        <w:rPr>
          <w:rFonts w:ascii="Calibri" w:hAnsi="Calibri"/>
          <w:sz w:val="28"/>
        </w:rPr>
      </w:pPr>
      <w:r w:rsidRPr="00D26418">
        <w:rPr>
          <w:rFonts w:ascii="Calibri" w:hAnsi="Calibri"/>
          <w:sz w:val="28"/>
        </w:rPr>
        <w:lastRenderedPageBreak/>
        <w:t>Projects:</w:t>
      </w:r>
      <w:r w:rsidR="00C463C6">
        <w:rPr>
          <w:rFonts w:ascii="Calibri" w:hAnsi="Calibri"/>
          <w:sz w:val="28"/>
        </w:rPr>
        <w:tab/>
      </w:r>
    </w:p>
    <w:p w:rsidR="00A56E38" w:rsidRDefault="00A56E38" w:rsidP="00A56E38">
      <w:pPr>
        <w:pStyle w:val="BodyText"/>
        <w:rPr>
          <w:rFonts w:ascii="Calibri" w:hAnsi="Calibri"/>
          <w:sz w:val="20"/>
        </w:rPr>
      </w:pPr>
    </w:p>
    <w:p w:rsidR="00A56E38" w:rsidRPr="00A56E38" w:rsidRDefault="00A56E38" w:rsidP="00A56E38">
      <w:pPr>
        <w:pStyle w:val="BodyText"/>
        <w:rPr>
          <w:rFonts w:ascii="Calibri" w:hAnsi="Calibri"/>
          <w:szCs w:val="22"/>
        </w:rPr>
      </w:pPr>
      <w:r w:rsidRPr="00A56E38">
        <w:rPr>
          <w:rFonts w:ascii="Calibri" w:hAnsi="Calibri"/>
          <w:b/>
          <w:szCs w:val="22"/>
        </w:rPr>
        <w:t>Client</w:t>
      </w:r>
      <w:r w:rsidRPr="00A56E38">
        <w:rPr>
          <w:rFonts w:ascii="Calibri" w:hAnsi="Calibri"/>
          <w:b/>
          <w:szCs w:val="22"/>
        </w:rPr>
        <w:tab/>
        <w:t>:</w:t>
      </w:r>
      <w:r w:rsidRPr="00A56E38">
        <w:rPr>
          <w:rFonts w:ascii="Calibri" w:hAnsi="Calibri"/>
          <w:bCs/>
          <w:i/>
          <w:iCs/>
          <w:szCs w:val="22"/>
        </w:rPr>
        <w:t xml:space="preserve"> </w:t>
      </w:r>
      <w:r w:rsidR="00A417C7">
        <w:rPr>
          <w:rFonts w:ascii="Calibri" w:hAnsi="Calibri"/>
          <w:bCs/>
          <w:iCs/>
          <w:szCs w:val="22"/>
        </w:rPr>
        <w:t>CGI</w:t>
      </w:r>
      <w:r w:rsidRPr="00A56E38">
        <w:rPr>
          <w:rFonts w:ascii="Calibri" w:hAnsi="Calibri"/>
          <w:bCs/>
          <w:iCs/>
          <w:szCs w:val="22"/>
        </w:rPr>
        <w:tab/>
      </w:r>
      <w:r w:rsidRPr="00A56E38">
        <w:rPr>
          <w:rFonts w:ascii="Calibri" w:hAnsi="Calibri"/>
          <w:bCs/>
          <w:iCs/>
          <w:szCs w:val="22"/>
        </w:rPr>
        <w:tab/>
      </w:r>
      <w:r w:rsidRPr="00A56E38">
        <w:rPr>
          <w:rFonts w:ascii="Calibri" w:hAnsi="Calibri"/>
          <w:bCs/>
          <w:iCs/>
          <w:szCs w:val="22"/>
        </w:rPr>
        <w:tab/>
      </w:r>
      <w:r>
        <w:rPr>
          <w:rFonts w:ascii="Calibri" w:hAnsi="Calibri"/>
          <w:bCs/>
          <w:iCs/>
          <w:szCs w:val="22"/>
        </w:rPr>
        <w:tab/>
      </w:r>
      <w:r w:rsidR="00F0020F">
        <w:rPr>
          <w:rFonts w:ascii="Calibri" w:hAnsi="Calibri"/>
          <w:bCs/>
          <w:iCs/>
          <w:szCs w:val="22"/>
        </w:rPr>
        <w:tab/>
      </w:r>
      <w:r w:rsidR="00F0020F">
        <w:rPr>
          <w:rFonts w:ascii="Calibri" w:hAnsi="Calibri"/>
          <w:bCs/>
          <w:iCs/>
          <w:szCs w:val="22"/>
        </w:rPr>
        <w:tab/>
      </w:r>
      <w:r w:rsidR="00E0031E">
        <w:rPr>
          <w:rFonts w:ascii="Calibri" w:hAnsi="Calibri"/>
          <w:b/>
          <w:szCs w:val="22"/>
        </w:rPr>
        <w:t>Dec</w:t>
      </w:r>
      <w:r w:rsidR="00996C95">
        <w:rPr>
          <w:rFonts w:ascii="Calibri" w:hAnsi="Calibri"/>
          <w:b/>
          <w:szCs w:val="22"/>
        </w:rPr>
        <w:t>'</w:t>
      </w:r>
      <w:r w:rsidR="00AF6D35">
        <w:rPr>
          <w:rFonts w:ascii="Calibri" w:hAnsi="Calibri"/>
          <w:b/>
          <w:szCs w:val="22"/>
        </w:rPr>
        <w:t>18</w:t>
      </w:r>
      <w:r w:rsidRPr="00A56E38">
        <w:rPr>
          <w:rFonts w:ascii="Calibri" w:hAnsi="Calibri"/>
          <w:b/>
          <w:szCs w:val="22"/>
        </w:rPr>
        <w:t>–</w:t>
      </w:r>
      <w:r w:rsidR="00735FF6">
        <w:rPr>
          <w:rFonts w:ascii="Calibri" w:hAnsi="Calibri"/>
          <w:b/>
          <w:szCs w:val="22"/>
        </w:rPr>
        <w:t>Till Date</w:t>
      </w:r>
      <w:r w:rsidRPr="00A56E38">
        <w:rPr>
          <w:rFonts w:ascii="Calibri" w:hAnsi="Calibri"/>
          <w:szCs w:val="22"/>
        </w:rPr>
        <w:t xml:space="preserve">  </w:t>
      </w:r>
    </w:p>
    <w:p w:rsidR="00A56E38" w:rsidRDefault="00A56E38" w:rsidP="00A56E38">
      <w:pPr>
        <w:pStyle w:val="BodyText"/>
        <w:rPr>
          <w:rFonts w:ascii="Calibri" w:hAnsi="Calibri"/>
          <w:szCs w:val="22"/>
        </w:rPr>
      </w:pPr>
      <w:r w:rsidRPr="00A56E38">
        <w:rPr>
          <w:rFonts w:ascii="Calibri" w:hAnsi="Calibri"/>
          <w:b/>
          <w:szCs w:val="22"/>
        </w:rPr>
        <w:t>Role</w:t>
      </w:r>
      <w:r w:rsidRPr="00A56E38">
        <w:rPr>
          <w:rFonts w:ascii="Calibri" w:hAnsi="Calibri"/>
          <w:b/>
          <w:szCs w:val="22"/>
        </w:rPr>
        <w:tab/>
        <w:t>:</w:t>
      </w:r>
      <w:r w:rsidRPr="00A56E38">
        <w:rPr>
          <w:rFonts w:ascii="Calibri" w:hAnsi="Calibri"/>
          <w:szCs w:val="22"/>
        </w:rPr>
        <w:t xml:space="preserve"> </w:t>
      </w:r>
      <w:r w:rsidR="00151CA0">
        <w:rPr>
          <w:rFonts w:ascii="Calibri" w:hAnsi="Calibri"/>
          <w:szCs w:val="22"/>
        </w:rPr>
        <w:t>Devops Engineer</w:t>
      </w:r>
    </w:p>
    <w:p w:rsidR="00A56E38" w:rsidRDefault="00F0020F" w:rsidP="00B21B44">
      <w:pPr>
        <w:pStyle w:val="BodyText"/>
        <w:rPr>
          <w:rFonts w:ascii="Calibri" w:hAnsi="Calibri"/>
          <w:szCs w:val="22"/>
        </w:rPr>
      </w:pPr>
      <w:r>
        <w:rPr>
          <w:rFonts w:ascii="Calibri" w:hAnsi="Calibri"/>
          <w:b/>
          <w:szCs w:val="22"/>
        </w:rPr>
        <w:t>Tools</w:t>
      </w:r>
      <w:r w:rsidR="00B21B44">
        <w:rPr>
          <w:rFonts w:ascii="Calibri" w:hAnsi="Calibri"/>
          <w:b/>
          <w:szCs w:val="22"/>
        </w:rPr>
        <w:tab/>
      </w:r>
      <w:r w:rsidR="00A56E38" w:rsidRPr="00A56E38">
        <w:rPr>
          <w:rFonts w:ascii="Calibri" w:hAnsi="Calibri"/>
          <w:b/>
          <w:szCs w:val="22"/>
        </w:rPr>
        <w:t>:</w:t>
      </w:r>
      <w:r w:rsidR="00A56E38" w:rsidRPr="00A56E38">
        <w:rPr>
          <w:rFonts w:ascii="Calibri" w:hAnsi="Calibri"/>
          <w:szCs w:val="22"/>
        </w:rPr>
        <w:t xml:space="preserve"> </w:t>
      </w:r>
      <w:r>
        <w:rPr>
          <w:rFonts w:ascii="Calibri" w:hAnsi="Calibri"/>
          <w:szCs w:val="22"/>
        </w:rPr>
        <w:t xml:space="preserve">AWS, Git, Maven, </w:t>
      </w:r>
      <w:r w:rsidR="00783245">
        <w:rPr>
          <w:rFonts w:ascii="Calibri" w:hAnsi="Calibri"/>
          <w:szCs w:val="22"/>
        </w:rPr>
        <w:t xml:space="preserve"> Jenkins, </w:t>
      </w:r>
      <w:r w:rsidR="00174A0E">
        <w:rPr>
          <w:rFonts w:ascii="Calibri" w:hAnsi="Calibri"/>
          <w:szCs w:val="22"/>
        </w:rPr>
        <w:t>Chef</w:t>
      </w:r>
      <w:r w:rsidR="00783245">
        <w:rPr>
          <w:rFonts w:ascii="Calibri" w:hAnsi="Calibri"/>
          <w:szCs w:val="22"/>
        </w:rPr>
        <w:t>, Docker,</w:t>
      </w:r>
      <w:r w:rsidR="00B062C2">
        <w:rPr>
          <w:rFonts w:ascii="Calibri" w:hAnsi="Calibri"/>
          <w:szCs w:val="22"/>
        </w:rPr>
        <w:t xml:space="preserve"> Apache Server</w:t>
      </w:r>
      <w:r w:rsidR="002E7C81">
        <w:rPr>
          <w:rFonts w:ascii="Calibri" w:hAnsi="Calibri"/>
          <w:szCs w:val="22"/>
        </w:rPr>
        <w:t>,Kuberentes</w:t>
      </w:r>
      <w:r>
        <w:rPr>
          <w:rFonts w:ascii="Calibri" w:hAnsi="Calibri"/>
          <w:szCs w:val="22"/>
        </w:rPr>
        <w:t>.</w:t>
      </w:r>
    </w:p>
    <w:p w:rsidR="00F0020F" w:rsidRPr="00B21B44" w:rsidRDefault="00F0020F" w:rsidP="00B21B44">
      <w:pPr>
        <w:pStyle w:val="BodyText"/>
        <w:rPr>
          <w:rFonts w:ascii="Calibri" w:hAnsi="Calibri"/>
          <w:szCs w:val="22"/>
        </w:rPr>
      </w:pPr>
    </w:p>
    <w:p w:rsidR="001F7135" w:rsidRPr="005B1292" w:rsidRDefault="00A56E38" w:rsidP="00F0020F">
      <w:pPr>
        <w:spacing w:line="360" w:lineRule="auto"/>
        <w:rPr>
          <w:rFonts w:asciiTheme="minorHAnsi" w:hAnsiTheme="minorHAnsi"/>
          <w:b/>
          <w:sz w:val="22"/>
          <w:szCs w:val="22"/>
          <w:u w:val="single"/>
        </w:rPr>
      </w:pPr>
      <w:r w:rsidRPr="00A56E38">
        <w:rPr>
          <w:rFonts w:ascii="Calibri" w:hAnsi="Calibri"/>
          <w:b/>
          <w:sz w:val="22"/>
          <w:szCs w:val="22"/>
          <w:u w:val="single"/>
        </w:rPr>
        <w:t xml:space="preserve">Responsibilities: </w:t>
      </w:r>
    </w:p>
    <w:p w:rsidR="001F7135" w:rsidRPr="005B1292" w:rsidRDefault="001F7135" w:rsidP="00745DF9">
      <w:pPr>
        <w:numPr>
          <w:ilvl w:val="0"/>
          <w:numId w:val="4"/>
        </w:numPr>
        <w:spacing w:line="276" w:lineRule="auto"/>
        <w:jc w:val="both"/>
        <w:rPr>
          <w:rFonts w:asciiTheme="minorHAnsi" w:hAnsiTheme="minorHAnsi"/>
          <w:color w:val="000000"/>
          <w:sz w:val="22"/>
          <w:szCs w:val="22"/>
        </w:rPr>
      </w:pPr>
      <w:r w:rsidRPr="005B1292">
        <w:rPr>
          <w:rFonts w:asciiTheme="minorHAnsi" w:hAnsiTheme="minorHAnsi"/>
          <w:color w:val="000000"/>
          <w:sz w:val="22"/>
          <w:szCs w:val="22"/>
        </w:rPr>
        <w:t xml:space="preserve">Configured </w:t>
      </w:r>
      <w:r w:rsidRPr="005B1292">
        <w:rPr>
          <w:rFonts w:asciiTheme="minorHAnsi" w:hAnsiTheme="minorHAnsi"/>
          <w:b/>
          <w:color w:val="000000"/>
          <w:sz w:val="22"/>
          <w:szCs w:val="22"/>
        </w:rPr>
        <w:t>IAM</w:t>
      </w:r>
      <w:r w:rsidRPr="005B1292">
        <w:rPr>
          <w:rFonts w:asciiTheme="minorHAnsi" w:hAnsiTheme="minorHAnsi"/>
          <w:color w:val="000000"/>
          <w:sz w:val="22"/>
          <w:szCs w:val="22"/>
        </w:rPr>
        <w:t xml:space="preserve"> to create new accounts, roles and groups. Managing IAM accounts (with MFA) and IAM policies to meet security audit &amp; compliance requirements. Setting up the group policies using JSON. </w:t>
      </w:r>
    </w:p>
    <w:p w:rsidR="001F7135" w:rsidRPr="005B1292" w:rsidRDefault="001F7135" w:rsidP="00745DF9">
      <w:pPr>
        <w:numPr>
          <w:ilvl w:val="0"/>
          <w:numId w:val="4"/>
        </w:numPr>
        <w:spacing w:line="276" w:lineRule="auto"/>
        <w:jc w:val="both"/>
        <w:rPr>
          <w:rFonts w:asciiTheme="minorHAnsi" w:hAnsiTheme="minorHAnsi"/>
          <w:color w:val="000000"/>
          <w:sz w:val="22"/>
          <w:szCs w:val="22"/>
        </w:rPr>
      </w:pPr>
      <w:r w:rsidRPr="005B1292">
        <w:rPr>
          <w:rFonts w:asciiTheme="minorHAnsi" w:hAnsiTheme="minorHAnsi"/>
          <w:color w:val="000000"/>
          <w:sz w:val="22"/>
          <w:szCs w:val="22"/>
        </w:rPr>
        <w:t xml:space="preserve">Configured a virtual data center in the Amazon Web services cloud to support Enterprise data warehouse hosting including </w:t>
      </w:r>
      <w:r w:rsidRPr="005B1292">
        <w:rPr>
          <w:rFonts w:asciiTheme="minorHAnsi" w:hAnsiTheme="minorHAnsi"/>
          <w:b/>
          <w:color w:val="000000"/>
          <w:sz w:val="22"/>
          <w:szCs w:val="22"/>
        </w:rPr>
        <w:t>Virtual Private Cloud(VPC</w:t>
      </w:r>
      <w:r w:rsidR="000C7237" w:rsidRPr="005B1292">
        <w:rPr>
          <w:rFonts w:asciiTheme="minorHAnsi" w:hAnsiTheme="minorHAnsi"/>
          <w:b/>
          <w:color w:val="000000"/>
          <w:sz w:val="22"/>
          <w:szCs w:val="22"/>
        </w:rPr>
        <w:t>)</w:t>
      </w:r>
      <w:r w:rsidRPr="005B1292">
        <w:rPr>
          <w:rFonts w:asciiTheme="minorHAnsi" w:hAnsiTheme="minorHAnsi"/>
          <w:color w:val="000000"/>
          <w:sz w:val="22"/>
          <w:szCs w:val="22"/>
        </w:rPr>
        <w:t xml:space="preserve">, Public and Private Subnets, Security Groups, Route Table, Elastic Load Balancer. </w:t>
      </w:r>
    </w:p>
    <w:p w:rsidR="001F7135" w:rsidRPr="005B1292" w:rsidRDefault="001F7135" w:rsidP="00745DF9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/>
          <w:color w:val="000000"/>
          <w:sz w:val="22"/>
          <w:szCs w:val="22"/>
        </w:rPr>
      </w:pPr>
      <w:r w:rsidRPr="005B1292">
        <w:rPr>
          <w:rFonts w:asciiTheme="minorHAnsi" w:eastAsia="Calibri" w:hAnsiTheme="minorHAnsi" w:cs="Calibri"/>
          <w:sz w:val="22"/>
          <w:szCs w:val="22"/>
        </w:rPr>
        <w:t xml:space="preserve">Configured AWS </w:t>
      </w:r>
      <w:r w:rsidRPr="005B1292">
        <w:rPr>
          <w:rFonts w:asciiTheme="minorHAnsi" w:eastAsia="Calibri" w:hAnsiTheme="minorHAnsi" w:cs="Calibri"/>
          <w:b/>
          <w:sz w:val="22"/>
          <w:szCs w:val="22"/>
        </w:rPr>
        <w:t xml:space="preserve">EC2 </w:t>
      </w:r>
      <w:r w:rsidRPr="005B1292">
        <w:rPr>
          <w:rFonts w:asciiTheme="minorHAnsi" w:eastAsia="Calibri" w:hAnsiTheme="minorHAnsi" w:cs="Calibri"/>
          <w:sz w:val="22"/>
          <w:szCs w:val="22"/>
        </w:rPr>
        <w:t xml:space="preserve">Instances using </w:t>
      </w:r>
      <w:r w:rsidRPr="005B1292">
        <w:rPr>
          <w:rFonts w:asciiTheme="minorHAnsi" w:eastAsia="Calibri" w:hAnsiTheme="minorHAnsi" w:cs="Calibri"/>
          <w:b/>
          <w:sz w:val="22"/>
          <w:szCs w:val="22"/>
        </w:rPr>
        <w:t xml:space="preserve">AMIs </w:t>
      </w:r>
      <w:r w:rsidRPr="005B1292">
        <w:rPr>
          <w:rFonts w:asciiTheme="minorHAnsi" w:eastAsia="Calibri" w:hAnsiTheme="minorHAnsi" w:cs="Calibri"/>
          <w:sz w:val="22"/>
          <w:szCs w:val="22"/>
        </w:rPr>
        <w:t>and launched instances with requirements of specific applications</w:t>
      </w:r>
    </w:p>
    <w:p w:rsidR="00B21B44" w:rsidRPr="005B1292" w:rsidRDefault="00B21B44" w:rsidP="00745DF9">
      <w:pPr>
        <w:pStyle w:val="ListParagraph"/>
        <w:numPr>
          <w:ilvl w:val="0"/>
          <w:numId w:val="4"/>
        </w:numPr>
        <w:tabs>
          <w:tab w:val="left" w:pos="640"/>
        </w:tabs>
        <w:spacing w:before="59" w:line="265" w:lineRule="auto"/>
        <w:ind w:right="810"/>
        <w:contextualSpacing/>
        <w:rPr>
          <w:rFonts w:asciiTheme="minorHAnsi" w:eastAsia="Calibri" w:hAnsiTheme="minorHAnsi" w:cs="Calibri"/>
          <w:sz w:val="22"/>
          <w:szCs w:val="22"/>
        </w:rPr>
      </w:pPr>
      <w:r w:rsidRPr="005B1292">
        <w:rPr>
          <w:rFonts w:asciiTheme="minorHAnsi" w:eastAsia="Calibri" w:hAnsiTheme="minorHAnsi" w:cs="Calibri"/>
          <w:sz w:val="22"/>
          <w:szCs w:val="22"/>
        </w:rPr>
        <w:t>Auto-scaled instances to design cost effective, fault tolerant and highly reliable systems.</w:t>
      </w:r>
    </w:p>
    <w:p w:rsidR="000C7237" w:rsidRPr="005B1292" w:rsidRDefault="000C7237" w:rsidP="00745DF9">
      <w:pPr>
        <w:pStyle w:val="ListParagraph"/>
        <w:numPr>
          <w:ilvl w:val="0"/>
          <w:numId w:val="4"/>
        </w:numPr>
        <w:spacing w:before="60"/>
        <w:contextualSpacing/>
        <w:rPr>
          <w:rFonts w:asciiTheme="minorHAnsi" w:eastAsia="Calibri" w:hAnsiTheme="minorHAnsi" w:cs="Calibri"/>
          <w:sz w:val="22"/>
          <w:szCs w:val="22"/>
        </w:rPr>
      </w:pPr>
      <w:r w:rsidRPr="005B1292">
        <w:rPr>
          <w:rFonts w:asciiTheme="minorHAnsi" w:eastAsia="Calibri" w:hAnsiTheme="minorHAnsi" w:cs="Calibri"/>
          <w:sz w:val="22"/>
          <w:szCs w:val="22"/>
        </w:rPr>
        <w:t xml:space="preserve">Experience in Built </w:t>
      </w:r>
      <w:r w:rsidRPr="005B1292">
        <w:rPr>
          <w:rFonts w:asciiTheme="minorHAnsi" w:eastAsia="Calibri" w:hAnsiTheme="minorHAnsi" w:cs="Calibri"/>
          <w:b/>
          <w:sz w:val="22"/>
          <w:szCs w:val="22"/>
        </w:rPr>
        <w:t>S3 buckets</w:t>
      </w:r>
      <w:r w:rsidRPr="005B1292">
        <w:rPr>
          <w:rFonts w:asciiTheme="minorHAnsi" w:eastAsia="Calibri" w:hAnsiTheme="minorHAnsi" w:cs="Calibri"/>
          <w:sz w:val="22"/>
          <w:szCs w:val="22"/>
        </w:rPr>
        <w:t xml:space="preserve">  </w:t>
      </w:r>
      <w:r w:rsidR="00B21B44" w:rsidRPr="005B1292">
        <w:rPr>
          <w:rFonts w:asciiTheme="minorHAnsi" w:eastAsia="Calibri" w:hAnsiTheme="minorHAnsi" w:cs="Calibri"/>
          <w:sz w:val="22"/>
          <w:szCs w:val="22"/>
        </w:rPr>
        <w:t xml:space="preserve">configuration of </w:t>
      </w:r>
      <w:r w:rsidR="00B21B44" w:rsidRPr="005B1292">
        <w:rPr>
          <w:rFonts w:asciiTheme="minorHAnsi" w:eastAsia="Calibri" w:hAnsiTheme="minorHAnsi" w:cs="Calibri"/>
          <w:b/>
          <w:sz w:val="22"/>
          <w:szCs w:val="22"/>
        </w:rPr>
        <w:t>S3 versioning</w:t>
      </w:r>
      <w:r w:rsidR="00B21B44" w:rsidRPr="005B1292">
        <w:rPr>
          <w:rFonts w:asciiTheme="minorHAnsi" w:eastAsia="Calibri" w:hAnsiTheme="minorHAnsi" w:cs="Calibri"/>
          <w:sz w:val="22"/>
          <w:szCs w:val="22"/>
        </w:rPr>
        <w:t xml:space="preserve"> and </w:t>
      </w:r>
      <w:r w:rsidRPr="005B1292">
        <w:rPr>
          <w:rFonts w:asciiTheme="minorHAnsi" w:eastAsia="Calibri" w:hAnsiTheme="minorHAnsi" w:cs="Calibri"/>
          <w:sz w:val="22"/>
          <w:szCs w:val="22"/>
        </w:rPr>
        <w:t xml:space="preserve">managed </w:t>
      </w:r>
      <w:r w:rsidR="00B21B44" w:rsidRPr="005B1292">
        <w:rPr>
          <w:rFonts w:asciiTheme="minorHAnsi" w:eastAsia="Calibri" w:hAnsiTheme="minorHAnsi" w:cs="Calibri"/>
          <w:sz w:val="22"/>
          <w:szCs w:val="22"/>
        </w:rPr>
        <w:t xml:space="preserve">lifecycle policies and </w:t>
      </w:r>
      <w:r w:rsidRPr="005B1292">
        <w:rPr>
          <w:rFonts w:asciiTheme="minorHAnsi" w:eastAsia="Calibri" w:hAnsiTheme="minorHAnsi" w:cs="Calibri"/>
          <w:sz w:val="22"/>
          <w:szCs w:val="22"/>
        </w:rPr>
        <w:t xml:space="preserve">used S3 and Glacier for </w:t>
      </w:r>
      <w:r w:rsidR="00B21B44" w:rsidRPr="005B1292">
        <w:rPr>
          <w:rFonts w:asciiTheme="minorHAnsi" w:eastAsia="Calibri" w:hAnsiTheme="minorHAnsi" w:cs="Calibri"/>
          <w:b/>
          <w:sz w:val="22"/>
          <w:szCs w:val="22"/>
        </w:rPr>
        <w:t xml:space="preserve">backup </w:t>
      </w:r>
      <w:r w:rsidR="00B21B44" w:rsidRPr="005B1292">
        <w:rPr>
          <w:rFonts w:asciiTheme="minorHAnsi" w:eastAsia="Calibri" w:hAnsiTheme="minorHAnsi" w:cs="Calibri"/>
          <w:sz w:val="22"/>
          <w:szCs w:val="22"/>
        </w:rPr>
        <w:t xml:space="preserve">files and </w:t>
      </w:r>
      <w:r w:rsidR="00B21B44" w:rsidRPr="005B1292">
        <w:rPr>
          <w:rFonts w:asciiTheme="minorHAnsi" w:eastAsia="Calibri" w:hAnsiTheme="minorHAnsi" w:cs="Calibri"/>
          <w:b/>
          <w:sz w:val="22"/>
          <w:szCs w:val="22"/>
        </w:rPr>
        <w:t xml:space="preserve">archive </w:t>
      </w:r>
      <w:r w:rsidR="001F7135" w:rsidRPr="005B1292">
        <w:rPr>
          <w:rFonts w:asciiTheme="minorHAnsi" w:eastAsia="Calibri" w:hAnsiTheme="minorHAnsi" w:cs="Calibri"/>
          <w:sz w:val="22"/>
          <w:szCs w:val="22"/>
        </w:rPr>
        <w:t>files.</w:t>
      </w:r>
    </w:p>
    <w:p w:rsidR="005B1292" w:rsidRDefault="00B21B44" w:rsidP="00745DF9">
      <w:pPr>
        <w:pStyle w:val="ListParagraph"/>
        <w:numPr>
          <w:ilvl w:val="0"/>
          <w:numId w:val="4"/>
        </w:numPr>
        <w:spacing w:before="60"/>
        <w:contextualSpacing/>
        <w:rPr>
          <w:rFonts w:asciiTheme="minorHAnsi" w:eastAsia="Calibri" w:hAnsiTheme="minorHAnsi" w:cs="Calibri"/>
          <w:sz w:val="22"/>
          <w:szCs w:val="22"/>
        </w:rPr>
      </w:pPr>
      <w:r w:rsidRPr="005B1292">
        <w:rPr>
          <w:rFonts w:asciiTheme="minorHAnsi" w:eastAsia="Calibri" w:hAnsiTheme="minorHAnsi" w:cs="Calibri"/>
          <w:sz w:val="22"/>
          <w:szCs w:val="22"/>
        </w:rPr>
        <w:t xml:space="preserve">Managed and configured (Amazon Web Services) cloud services like </w:t>
      </w:r>
      <w:r w:rsidRPr="005B1292">
        <w:rPr>
          <w:rFonts w:asciiTheme="minorHAnsi" w:eastAsia="Calibri" w:hAnsiTheme="minorHAnsi" w:cs="Calibri"/>
          <w:b/>
          <w:sz w:val="22"/>
          <w:szCs w:val="22"/>
        </w:rPr>
        <w:t>EC2</w:t>
      </w:r>
      <w:r w:rsidRPr="005B1292">
        <w:rPr>
          <w:rFonts w:asciiTheme="minorHAnsi" w:eastAsia="Calibri" w:hAnsiTheme="minorHAnsi" w:cs="Calibri"/>
          <w:sz w:val="22"/>
          <w:szCs w:val="22"/>
        </w:rPr>
        <w:t xml:space="preserve">, </w:t>
      </w:r>
      <w:r w:rsidRPr="005B1292">
        <w:rPr>
          <w:rFonts w:asciiTheme="minorHAnsi" w:eastAsia="Calibri" w:hAnsiTheme="minorHAnsi" w:cs="Calibri"/>
          <w:b/>
          <w:sz w:val="22"/>
          <w:szCs w:val="22"/>
        </w:rPr>
        <w:t>S3bucket</w:t>
      </w:r>
      <w:r w:rsidRPr="005B1292">
        <w:rPr>
          <w:rFonts w:asciiTheme="minorHAnsi" w:eastAsia="Calibri" w:hAnsiTheme="minorHAnsi" w:cs="Calibri"/>
          <w:sz w:val="22"/>
          <w:szCs w:val="22"/>
        </w:rPr>
        <w:t xml:space="preserve">, </w:t>
      </w:r>
      <w:r w:rsidRPr="005B1292">
        <w:rPr>
          <w:rFonts w:asciiTheme="minorHAnsi" w:eastAsia="Calibri" w:hAnsiTheme="minorHAnsi" w:cs="Calibri"/>
          <w:b/>
          <w:sz w:val="22"/>
          <w:szCs w:val="22"/>
        </w:rPr>
        <w:t>Security groups</w:t>
      </w:r>
      <w:r w:rsidRPr="005B1292">
        <w:rPr>
          <w:rFonts w:asciiTheme="minorHAnsi" w:eastAsia="Calibri" w:hAnsiTheme="minorHAnsi" w:cs="Calibri"/>
          <w:sz w:val="22"/>
          <w:szCs w:val="22"/>
        </w:rPr>
        <w:t xml:space="preserve">, </w:t>
      </w:r>
      <w:r w:rsidRPr="005B1292">
        <w:rPr>
          <w:rFonts w:asciiTheme="minorHAnsi" w:eastAsia="Calibri" w:hAnsiTheme="minorHAnsi" w:cs="Calibri"/>
          <w:b/>
          <w:sz w:val="22"/>
          <w:szCs w:val="22"/>
        </w:rPr>
        <w:t>RDS</w:t>
      </w:r>
      <w:r w:rsidRPr="005B1292">
        <w:rPr>
          <w:rFonts w:asciiTheme="minorHAnsi" w:eastAsia="Calibri" w:hAnsiTheme="minorHAnsi" w:cs="Calibri"/>
          <w:sz w:val="22"/>
          <w:szCs w:val="22"/>
        </w:rPr>
        <w:t xml:space="preserve">, </w:t>
      </w:r>
      <w:r w:rsidRPr="005B1292">
        <w:rPr>
          <w:rFonts w:asciiTheme="minorHAnsi" w:eastAsia="Calibri" w:hAnsiTheme="minorHAnsi" w:cs="Calibri"/>
          <w:b/>
          <w:sz w:val="22"/>
          <w:szCs w:val="22"/>
        </w:rPr>
        <w:t>EBS</w:t>
      </w:r>
      <w:r w:rsidRPr="005B1292">
        <w:rPr>
          <w:rFonts w:asciiTheme="minorHAnsi" w:eastAsia="Calibri" w:hAnsiTheme="minorHAnsi" w:cs="Calibri"/>
          <w:sz w:val="22"/>
          <w:szCs w:val="22"/>
        </w:rPr>
        <w:t>,</w:t>
      </w:r>
      <w:r w:rsidRPr="005B1292">
        <w:rPr>
          <w:rFonts w:asciiTheme="minorHAnsi" w:eastAsia="Calibri" w:hAnsiTheme="minorHAnsi" w:cs="Calibri"/>
          <w:b/>
          <w:sz w:val="22"/>
          <w:szCs w:val="22"/>
        </w:rPr>
        <w:t>ELB</w:t>
      </w:r>
      <w:r w:rsidRPr="005B1292">
        <w:rPr>
          <w:rFonts w:asciiTheme="minorHAnsi" w:eastAsia="Calibri" w:hAnsiTheme="minorHAnsi" w:cs="Calibri"/>
          <w:sz w:val="22"/>
          <w:szCs w:val="22"/>
        </w:rPr>
        <w:t xml:space="preserve">,  </w:t>
      </w:r>
      <w:r w:rsidRPr="005B1292">
        <w:rPr>
          <w:rFonts w:asciiTheme="minorHAnsi" w:eastAsia="Calibri" w:hAnsiTheme="minorHAnsi" w:cs="Calibri"/>
          <w:b/>
          <w:sz w:val="22"/>
          <w:szCs w:val="22"/>
        </w:rPr>
        <w:t>Auto</w:t>
      </w:r>
      <w:r w:rsidRPr="005B1292">
        <w:rPr>
          <w:rFonts w:asciiTheme="minorHAnsi" w:eastAsia="Calibri" w:hAnsiTheme="minorHAnsi" w:cs="Calibri"/>
          <w:sz w:val="22"/>
          <w:szCs w:val="22"/>
        </w:rPr>
        <w:t>-</w:t>
      </w:r>
      <w:r w:rsidRPr="005B1292">
        <w:rPr>
          <w:rFonts w:asciiTheme="minorHAnsi" w:eastAsia="Calibri" w:hAnsiTheme="minorHAnsi" w:cs="Calibri"/>
          <w:b/>
          <w:sz w:val="22"/>
          <w:szCs w:val="22"/>
        </w:rPr>
        <w:t>Scaling</w:t>
      </w:r>
      <w:r w:rsidRPr="005B1292">
        <w:rPr>
          <w:rFonts w:asciiTheme="minorHAnsi" w:eastAsia="Calibri" w:hAnsiTheme="minorHAnsi" w:cs="Calibri"/>
          <w:sz w:val="22"/>
          <w:szCs w:val="22"/>
        </w:rPr>
        <w:t xml:space="preserve">, </w:t>
      </w:r>
      <w:r w:rsidRPr="005B1292">
        <w:rPr>
          <w:rFonts w:asciiTheme="minorHAnsi" w:eastAsia="Calibri" w:hAnsiTheme="minorHAnsi" w:cs="Calibri"/>
          <w:b/>
          <w:sz w:val="22"/>
          <w:szCs w:val="22"/>
        </w:rPr>
        <w:t>AMI</w:t>
      </w:r>
      <w:r w:rsidRPr="005B1292">
        <w:rPr>
          <w:rFonts w:asciiTheme="minorHAnsi" w:eastAsia="Calibri" w:hAnsiTheme="minorHAnsi" w:cs="Calibri"/>
          <w:sz w:val="22"/>
          <w:szCs w:val="22"/>
        </w:rPr>
        <w:t xml:space="preserve">, </w:t>
      </w:r>
      <w:r w:rsidRPr="005B1292">
        <w:rPr>
          <w:rFonts w:asciiTheme="minorHAnsi" w:eastAsia="Calibri" w:hAnsiTheme="minorHAnsi" w:cs="Calibri"/>
          <w:b/>
          <w:sz w:val="22"/>
          <w:szCs w:val="22"/>
        </w:rPr>
        <w:t>Elastic search</w:t>
      </w:r>
      <w:r w:rsidRPr="005B1292">
        <w:rPr>
          <w:rFonts w:asciiTheme="minorHAnsi" w:eastAsia="Calibri" w:hAnsiTheme="minorHAnsi" w:cs="Calibri"/>
          <w:sz w:val="22"/>
          <w:szCs w:val="22"/>
        </w:rPr>
        <w:t xml:space="preserve">, </w:t>
      </w:r>
      <w:r w:rsidRPr="005B1292">
        <w:rPr>
          <w:rFonts w:asciiTheme="minorHAnsi" w:eastAsia="Calibri" w:hAnsiTheme="minorHAnsi" w:cs="Calibri"/>
          <w:b/>
          <w:sz w:val="22"/>
          <w:szCs w:val="22"/>
        </w:rPr>
        <w:t xml:space="preserve">IAM </w:t>
      </w:r>
      <w:r w:rsidRPr="005B1292">
        <w:rPr>
          <w:rFonts w:asciiTheme="minorHAnsi" w:eastAsia="Calibri" w:hAnsiTheme="minorHAnsi" w:cs="Calibri"/>
          <w:sz w:val="22"/>
          <w:szCs w:val="22"/>
        </w:rPr>
        <w:t>through AWS Console and API Integration</w:t>
      </w:r>
      <w:r w:rsidR="005B1292">
        <w:rPr>
          <w:rFonts w:asciiTheme="minorHAnsi" w:eastAsia="Calibri" w:hAnsiTheme="minorHAnsi" w:cs="Calibri"/>
          <w:sz w:val="22"/>
          <w:szCs w:val="22"/>
        </w:rPr>
        <w:t>.</w:t>
      </w:r>
    </w:p>
    <w:p w:rsidR="00C36725" w:rsidRPr="00B062C2" w:rsidRDefault="005B1292" w:rsidP="00B062C2">
      <w:pPr>
        <w:pStyle w:val="ListParagraph"/>
        <w:numPr>
          <w:ilvl w:val="0"/>
          <w:numId w:val="4"/>
        </w:numPr>
        <w:spacing w:before="60"/>
        <w:contextualSpacing/>
        <w:rPr>
          <w:rFonts w:asciiTheme="minorHAnsi" w:eastAsia="Calibri" w:hAnsiTheme="minorHAnsi" w:cs="Calibri"/>
          <w:sz w:val="22"/>
          <w:szCs w:val="22"/>
        </w:rPr>
      </w:pPr>
      <w:r w:rsidRPr="005B1292">
        <w:rPr>
          <w:rFonts w:asciiTheme="minorHAnsi" w:hAnsiTheme="minorHAnsi"/>
          <w:color w:val="000000"/>
          <w:sz w:val="22"/>
          <w:szCs w:val="22"/>
        </w:rPr>
        <w:t xml:space="preserve">Developed Cookbooks and recipes for automating deployments using Chef and </w:t>
      </w:r>
      <w:r w:rsidRPr="005B1292">
        <w:rPr>
          <w:rFonts w:ascii="Calibri" w:eastAsia="Calibri" w:hAnsi="Calibri" w:cs="Calibri"/>
          <w:sz w:val="22"/>
          <w:szCs w:val="22"/>
        </w:rPr>
        <w:t xml:space="preserve">Well versed with many different concepts of a </w:t>
      </w:r>
      <w:r w:rsidRPr="005B1292">
        <w:rPr>
          <w:rFonts w:ascii="Calibri" w:eastAsia="Calibri" w:hAnsi="Calibri" w:cs="Calibri"/>
          <w:b/>
          <w:sz w:val="22"/>
          <w:szCs w:val="22"/>
        </w:rPr>
        <w:t xml:space="preserve">chef </w:t>
      </w:r>
      <w:r w:rsidRPr="005B1292">
        <w:rPr>
          <w:rFonts w:ascii="Calibri" w:eastAsia="Calibri" w:hAnsi="Calibri" w:cs="Calibri"/>
          <w:sz w:val="22"/>
          <w:szCs w:val="22"/>
        </w:rPr>
        <w:t xml:space="preserve">like Roles, Environments, Data Bags, knife and </w:t>
      </w:r>
      <w:r w:rsidRPr="005B1292">
        <w:rPr>
          <w:rFonts w:ascii="Calibri" w:eastAsia="Calibri" w:hAnsi="Calibri" w:cs="Calibri"/>
          <w:b/>
          <w:sz w:val="22"/>
          <w:szCs w:val="22"/>
        </w:rPr>
        <w:t>chef server</w:t>
      </w:r>
      <w:r>
        <w:rPr>
          <w:rFonts w:asciiTheme="minorHAnsi" w:eastAsia="Calibri" w:hAnsiTheme="minorHAnsi" w:cs="Calibri"/>
          <w:sz w:val="22"/>
          <w:szCs w:val="22"/>
        </w:rPr>
        <w:t xml:space="preserve"> </w:t>
      </w:r>
      <w:r w:rsidRPr="005B1292">
        <w:rPr>
          <w:rFonts w:ascii="Calibri" w:eastAsia="Calibri" w:hAnsi="Calibri" w:cs="Calibri"/>
          <w:sz w:val="22"/>
          <w:szCs w:val="22"/>
        </w:rPr>
        <w:t>Admin.</w:t>
      </w:r>
    </w:p>
    <w:p w:rsidR="006E62E8" w:rsidRPr="006E62E8" w:rsidRDefault="00B21B44" w:rsidP="00745DF9">
      <w:pPr>
        <w:pStyle w:val="ListParagraph"/>
        <w:numPr>
          <w:ilvl w:val="0"/>
          <w:numId w:val="4"/>
        </w:numPr>
        <w:tabs>
          <w:tab w:val="left" w:pos="640"/>
        </w:tabs>
        <w:spacing w:before="64" w:line="267" w:lineRule="auto"/>
        <w:ind w:right="295"/>
        <w:contextualSpacing/>
        <w:rPr>
          <w:rFonts w:asciiTheme="minorHAnsi" w:eastAsia="Calibri" w:hAnsiTheme="minorHAnsi" w:cstheme="minorHAnsi"/>
          <w:sz w:val="22"/>
          <w:szCs w:val="22"/>
        </w:rPr>
      </w:pPr>
      <w:r w:rsidRPr="005B129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Collection of Build metrics and its Test case metrics from Jenkins to show case as visualization in Kibana dashboard using </w:t>
      </w:r>
      <w:r w:rsidRPr="005B129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ELK</w:t>
      </w:r>
      <w:r w:rsidRPr="005B129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5B1292" w:rsidRPr="005B1292" w:rsidRDefault="005B1292" w:rsidP="00745DF9">
      <w:pPr>
        <w:pStyle w:val="ListParagraph"/>
        <w:numPr>
          <w:ilvl w:val="0"/>
          <w:numId w:val="4"/>
        </w:numPr>
        <w:tabs>
          <w:tab w:val="left" w:pos="640"/>
        </w:tabs>
        <w:spacing w:before="64" w:line="267" w:lineRule="auto"/>
        <w:ind w:right="295"/>
        <w:contextualSpacing/>
        <w:rPr>
          <w:rFonts w:asciiTheme="minorHAnsi" w:eastAsia="Calibri" w:hAnsiTheme="minorHAnsi" w:cstheme="minorHAnsi"/>
          <w:sz w:val="22"/>
          <w:szCs w:val="22"/>
        </w:rPr>
      </w:pPr>
      <w:r w:rsidRPr="00F20EF0">
        <w:rPr>
          <w:rFonts w:ascii="Calibri" w:eastAsia="Calibri" w:hAnsi="Calibri" w:cs="Calibri"/>
          <w:sz w:val="22"/>
          <w:szCs w:val="22"/>
        </w:rPr>
        <w:t xml:space="preserve">Built Automation and Build Pipe Line Development using </w:t>
      </w:r>
      <w:r w:rsidRPr="00F20EF0">
        <w:rPr>
          <w:rFonts w:ascii="Calibri" w:eastAsia="Calibri" w:hAnsi="Calibri" w:cs="Calibri"/>
          <w:b/>
          <w:sz w:val="22"/>
          <w:szCs w:val="22"/>
        </w:rPr>
        <w:t xml:space="preserve">Jenkins </w:t>
      </w:r>
      <w:r w:rsidRPr="00F20EF0">
        <w:rPr>
          <w:rFonts w:ascii="Calibri" w:eastAsia="Calibri" w:hAnsi="Calibri" w:cs="Calibri"/>
          <w:sz w:val="22"/>
          <w:szCs w:val="22"/>
        </w:rPr>
        <w:t xml:space="preserve">and </w:t>
      </w:r>
      <w:r w:rsidRPr="00F20EF0">
        <w:rPr>
          <w:rFonts w:ascii="Calibri" w:eastAsia="Calibri" w:hAnsi="Calibri" w:cs="Calibri"/>
          <w:b/>
          <w:sz w:val="22"/>
          <w:szCs w:val="22"/>
        </w:rPr>
        <w:t>Maven</w:t>
      </w:r>
      <w:r w:rsidRPr="00F20EF0">
        <w:rPr>
          <w:rFonts w:ascii="Calibri" w:eastAsia="Calibri" w:hAnsi="Calibri" w:cs="Calibri"/>
          <w:sz w:val="22"/>
          <w:szCs w:val="22"/>
        </w:rPr>
        <w:t xml:space="preserve">. Set up build pipelines in Jenkins by using various plugins like </w:t>
      </w:r>
      <w:r w:rsidRPr="00F20EF0">
        <w:rPr>
          <w:rFonts w:ascii="Calibri" w:eastAsia="Calibri" w:hAnsi="Calibri" w:cs="Calibri"/>
          <w:b/>
          <w:sz w:val="22"/>
          <w:szCs w:val="22"/>
        </w:rPr>
        <w:t>Maven plugin</w:t>
      </w:r>
      <w:r w:rsidRPr="00F20EF0">
        <w:rPr>
          <w:rFonts w:ascii="Calibri" w:eastAsia="Calibri" w:hAnsi="Calibri" w:cs="Calibri"/>
          <w:sz w:val="22"/>
          <w:szCs w:val="22"/>
        </w:rPr>
        <w:t xml:space="preserve">, </w:t>
      </w:r>
      <w:r w:rsidRPr="00F20EF0">
        <w:rPr>
          <w:rFonts w:ascii="Calibri" w:eastAsia="Calibri" w:hAnsi="Calibri" w:cs="Calibri"/>
          <w:b/>
          <w:sz w:val="22"/>
          <w:szCs w:val="22"/>
        </w:rPr>
        <w:t xml:space="preserve">EC2 plugin </w:t>
      </w:r>
      <w:r w:rsidRPr="00F20EF0">
        <w:rPr>
          <w:rFonts w:ascii="Calibri" w:eastAsia="Calibri" w:hAnsi="Calibri" w:cs="Calibri"/>
          <w:sz w:val="22"/>
          <w:szCs w:val="22"/>
        </w:rPr>
        <w:t>etc</w:t>
      </w:r>
    </w:p>
    <w:p w:rsidR="005B1292" w:rsidRDefault="005B1292" w:rsidP="00745DF9">
      <w:pPr>
        <w:pStyle w:val="ListParagraph"/>
        <w:numPr>
          <w:ilvl w:val="0"/>
          <w:numId w:val="4"/>
        </w:numPr>
        <w:spacing w:before="39"/>
        <w:contextualSpacing/>
        <w:rPr>
          <w:rFonts w:ascii="Calibri" w:eastAsia="Calibri" w:hAnsi="Calibri" w:cs="Calibri"/>
          <w:sz w:val="22"/>
          <w:szCs w:val="22"/>
        </w:rPr>
      </w:pPr>
      <w:r w:rsidRPr="00F20EF0">
        <w:rPr>
          <w:rFonts w:ascii="Calibri" w:eastAsia="Calibri" w:hAnsi="Calibri" w:cs="Calibri"/>
          <w:sz w:val="22"/>
          <w:szCs w:val="22"/>
        </w:rPr>
        <w:t xml:space="preserve">Dealt with errors in </w:t>
      </w:r>
      <w:r w:rsidRPr="00F20EF0">
        <w:rPr>
          <w:rFonts w:ascii="Calibri" w:eastAsia="Calibri" w:hAnsi="Calibri" w:cs="Calibri"/>
          <w:b/>
          <w:sz w:val="22"/>
          <w:szCs w:val="22"/>
        </w:rPr>
        <w:t>pom</w:t>
      </w:r>
      <w:r w:rsidRPr="00F20EF0">
        <w:rPr>
          <w:rFonts w:ascii="Calibri" w:eastAsia="Calibri" w:hAnsi="Calibri" w:cs="Calibri"/>
          <w:sz w:val="22"/>
          <w:szCs w:val="22"/>
        </w:rPr>
        <w:t>.</w:t>
      </w:r>
      <w:r w:rsidRPr="00F20EF0">
        <w:rPr>
          <w:rFonts w:ascii="Calibri" w:eastAsia="Calibri" w:hAnsi="Calibri" w:cs="Calibri"/>
          <w:b/>
          <w:sz w:val="22"/>
          <w:szCs w:val="22"/>
        </w:rPr>
        <w:t xml:space="preserve">xml </w:t>
      </w:r>
      <w:r w:rsidRPr="00F20EF0">
        <w:rPr>
          <w:rFonts w:ascii="Calibri" w:eastAsia="Calibri" w:hAnsi="Calibri" w:cs="Calibri"/>
          <w:sz w:val="22"/>
          <w:szCs w:val="22"/>
        </w:rPr>
        <w:t xml:space="preserve">file to obtain appropriate builds using </w:t>
      </w:r>
      <w:r w:rsidRPr="00F20EF0">
        <w:rPr>
          <w:rFonts w:ascii="Calibri" w:eastAsia="Calibri" w:hAnsi="Calibri" w:cs="Calibri"/>
          <w:b/>
          <w:sz w:val="22"/>
          <w:szCs w:val="22"/>
        </w:rPr>
        <w:t>Maven build tool</w:t>
      </w:r>
      <w:r w:rsidRPr="00F20EF0">
        <w:rPr>
          <w:rFonts w:ascii="Calibri" w:eastAsia="Calibri" w:hAnsi="Calibri" w:cs="Calibri"/>
          <w:sz w:val="22"/>
          <w:szCs w:val="22"/>
        </w:rPr>
        <w:t>.</w:t>
      </w:r>
    </w:p>
    <w:p w:rsidR="005B1292" w:rsidRPr="005B1292" w:rsidRDefault="005B1292" w:rsidP="00745DF9">
      <w:pPr>
        <w:pStyle w:val="ListParagraph"/>
        <w:numPr>
          <w:ilvl w:val="0"/>
          <w:numId w:val="4"/>
        </w:numPr>
        <w:tabs>
          <w:tab w:val="left" w:pos="640"/>
        </w:tabs>
        <w:spacing w:before="62" w:line="267" w:lineRule="auto"/>
        <w:ind w:right="178"/>
        <w:contextualSpacing/>
        <w:rPr>
          <w:rFonts w:ascii="Calibri" w:eastAsia="Calibri" w:hAnsi="Calibri" w:cs="Calibri"/>
          <w:sz w:val="22"/>
          <w:szCs w:val="22"/>
        </w:rPr>
      </w:pPr>
      <w:r w:rsidRPr="00F20EF0">
        <w:rPr>
          <w:rFonts w:ascii="Calibri" w:eastAsia="Calibri" w:hAnsi="Calibri" w:cs="Calibri"/>
          <w:sz w:val="22"/>
          <w:szCs w:val="22"/>
        </w:rPr>
        <w:t xml:space="preserve">Managed </w:t>
      </w:r>
      <w:r w:rsidRPr="00F20EF0">
        <w:rPr>
          <w:rFonts w:ascii="Calibri" w:eastAsia="Calibri" w:hAnsi="Calibri" w:cs="Calibri"/>
          <w:b/>
          <w:sz w:val="22"/>
          <w:szCs w:val="22"/>
        </w:rPr>
        <w:t xml:space="preserve">Ansible Playbooks </w:t>
      </w:r>
      <w:r w:rsidRPr="00F20EF0">
        <w:rPr>
          <w:rFonts w:ascii="Calibri" w:eastAsia="Calibri" w:hAnsi="Calibri" w:cs="Calibri"/>
          <w:sz w:val="22"/>
          <w:szCs w:val="22"/>
        </w:rPr>
        <w:t xml:space="preserve">with </w:t>
      </w:r>
      <w:r w:rsidRPr="00F20EF0">
        <w:rPr>
          <w:rFonts w:ascii="Calibri" w:eastAsia="Calibri" w:hAnsi="Calibri" w:cs="Calibri"/>
          <w:b/>
          <w:sz w:val="22"/>
          <w:szCs w:val="22"/>
        </w:rPr>
        <w:t>Ansible roles</w:t>
      </w:r>
      <w:r w:rsidRPr="00F20EF0">
        <w:rPr>
          <w:rFonts w:ascii="Calibri" w:eastAsia="Calibri" w:hAnsi="Calibri" w:cs="Calibri"/>
          <w:sz w:val="22"/>
          <w:szCs w:val="22"/>
        </w:rPr>
        <w:t>. Used file module in Ansible playbook to copy and remove files on remote systems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B1292" w:rsidRPr="00F20EF0" w:rsidRDefault="005B1292" w:rsidP="00745DF9">
      <w:pPr>
        <w:pStyle w:val="ListParagraph"/>
        <w:numPr>
          <w:ilvl w:val="0"/>
          <w:numId w:val="4"/>
        </w:numPr>
        <w:spacing w:before="64"/>
        <w:contextualSpacing/>
        <w:rPr>
          <w:rFonts w:ascii="Calibri" w:eastAsia="Calibri" w:hAnsi="Calibri" w:cs="Calibri"/>
          <w:sz w:val="22"/>
          <w:szCs w:val="22"/>
        </w:rPr>
      </w:pPr>
      <w:r w:rsidRPr="00F20EF0">
        <w:rPr>
          <w:rFonts w:ascii="Calibri" w:eastAsia="Calibri" w:hAnsi="Calibri" w:cs="Calibri"/>
          <w:sz w:val="22"/>
          <w:szCs w:val="22"/>
        </w:rPr>
        <w:t xml:space="preserve">Experience with </w:t>
      </w:r>
      <w:r w:rsidRPr="00F20EF0">
        <w:rPr>
          <w:rFonts w:ascii="Calibri" w:eastAsia="Calibri" w:hAnsi="Calibri" w:cs="Calibri"/>
          <w:b/>
          <w:sz w:val="22"/>
          <w:szCs w:val="22"/>
        </w:rPr>
        <w:t xml:space="preserve">Docker containers </w:t>
      </w:r>
      <w:r w:rsidRPr="00F20EF0">
        <w:rPr>
          <w:rFonts w:ascii="Calibri" w:eastAsia="Calibri" w:hAnsi="Calibri" w:cs="Calibri"/>
          <w:sz w:val="22"/>
          <w:szCs w:val="22"/>
        </w:rPr>
        <w:t xml:space="preserve">and orchestration platforms such as </w:t>
      </w:r>
      <w:r w:rsidRPr="00F20EF0">
        <w:rPr>
          <w:rFonts w:ascii="Calibri" w:eastAsia="Calibri" w:hAnsi="Calibri" w:cs="Calibri"/>
          <w:b/>
          <w:sz w:val="22"/>
          <w:szCs w:val="22"/>
        </w:rPr>
        <w:t>ECS</w:t>
      </w:r>
      <w:r>
        <w:rPr>
          <w:rFonts w:ascii="Calibri" w:eastAsia="Calibri" w:hAnsi="Calibri" w:cs="Calibri"/>
          <w:sz w:val="22"/>
          <w:szCs w:val="22"/>
        </w:rPr>
        <w:t xml:space="preserve"> on AWS.</w:t>
      </w:r>
    </w:p>
    <w:p w:rsidR="005B1292" w:rsidRPr="00F20EF0" w:rsidRDefault="005B1292" w:rsidP="00745DF9">
      <w:pPr>
        <w:pStyle w:val="ListParagraph"/>
        <w:numPr>
          <w:ilvl w:val="0"/>
          <w:numId w:val="4"/>
        </w:numPr>
        <w:tabs>
          <w:tab w:val="left" w:pos="640"/>
        </w:tabs>
        <w:spacing w:before="62" w:line="275" w:lineRule="auto"/>
        <w:ind w:right="78"/>
        <w:contextualSpacing/>
        <w:rPr>
          <w:rFonts w:ascii="Calibri" w:eastAsia="Calibri" w:hAnsi="Calibri" w:cs="Calibri"/>
          <w:sz w:val="22"/>
          <w:szCs w:val="22"/>
        </w:rPr>
      </w:pPr>
      <w:r w:rsidRPr="00F20EF0">
        <w:rPr>
          <w:rFonts w:ascii="Calibri" w:eastAsia="Calibri" w:hAnsi="Calibri" w:cs="Calibri"/>
          <w:sz w:val="22"/>
          <w:szCs w:val="22"/>
        </w:rPr>
        <w:t xml:space="preserve">Hands on experience on </w:t>
      </w:r>
      <w:r w:rsidRPr="00F20EF0">
        <w:rPr>
          <w:rFonts w:ascii="Calibri" w:eastAsia="Calibri" w:hAnsi="Calibri" w:cs="Calibri"/>
          <w:b/>
          <w:sz w:val="22"/>
          <w:szCs w:val="22"/>
        </w:rPr>
        <w:t>Docker hub</w:t>
      </w:r>
      <w:r w:rsidRPr="00F20EF0">
        <w:rPr>
          <w:rFonts w:ascii="Calibri" w:eastAsia="Calibri" w:hAnsi="Calibri" w:cs="Calibri"/>
          <w:sz w:val="22"/>
          <w:szCs w:val="22"/>
        </w:rPr>
        <w:t xml:space="preserve">, creating </w:t>
      </w:r>
      <w:r w:rsidRPr="00F20EF0">
        <w:rPr>
          <w:rFonts w:ascii="Calibri" w:eastAsia="Calibri" w:hAnsi="Calibri" w:cs="Calibri"/>
          <w:b/>
          <w:sz w:val="22"/>
          <w:szCs w:val="22"/>
        </w:rPr>
        <w:t xml:space="preserve">Docker images </w:t>
      </w:r>
      <w:r w:rsidRPr="00F20EF0">
        <w:rPr>
          <w:rFonts w:ascii="Calibri" w:eastAsia="Calibri" w:hAnsi="Calibri" w:cs="Calibri"/>
          <w:sz w:val="22"/>
          <w:szCs w:val="22"/>
        </w:rPr>
        <w:t xml:space="preserve">and handling multiple images and strong knowledge on Docker components like </w:t>
      </w:r>
      <w:r w:rsidRPr="00F20EF0">
        <w:rPr>
          <w:rFonts w:ascii="Calibri" w:eastAsia="Calibri" w:hAnsi="Calibri" w:cs="Calibri"/>
          <w:b/>
          <w:sz w:val="22"/>
          <w:szCs w:val="22"/>
        </w:rPr>
        <w:t>Docker Engine</w:t>
      </w:r>
      <w:r w:rsidRPr="00F20EF0">
        <w:rPr>
          <w:rFonts w:ascii="Calibri" w:eastAsia="Calibri" w:hAnsi="Calibri" w:cs="Calibri"/>
          <w:sz w:val="22"/>
          <w:szCs w:val="22"/>
        </w:rPr>
        <w:t xml:space="preserve">, </w:t>
      </w:r>
      <w:r w:rsidRPr="00F20EF0">
        <w:rPr>
          <w:rFonts w:ascii="Calibri" w:eastAsia="Calibri" w:hAnsi="Calibri" w:cs="Calibri"/>
          <w:b/>
          <w:sz w:val="22"/>
          <w:szCs w:val="22"/>
        </w:rPr>
        <w:t>Hub</w:t>
      </w:r>
      <w:r w:rsidRPr="00F20EF0">
        <w:rPr>
          <w:rFonts w:ascii="Calibri" w:eastAsia="Calibri" w:hAnsi="Calibri" w:cs="Calibri"/>
          <w:sz w:val="22"/>
          <w:szCs w:val="22"/>
        </w:rPr>
        <w:t xml:space="preserve">, </w:t>
      </w:r>
      <w:r w:rsidRPr="00F20EF0">
        <w:rPr>
          <w:rFonts w:ascii="Calibri" w:eastAsia="Calibri" w:hAnsi="Calibri" w:cs="Calibri"/>
          <w:b/>
          <w:sz w:val="22"/>
          <w:szCs w:val="22"/>
        </w:rPr>
        <w:t>Machine</w:t>
      </w:r>
      <w:r w:rsidRPr="00F20EF0">
        <w:rPr>
          <w:rFonts w:ascii="Calibri" w:eastAsia="Calibri" w:hAnsi="Calibri" w:cs="Calibri"/>
          <w:sz w:val="22"/>
          <w:szCs w:val="22"/>
        </w:rPr>
        <w:t xml:space="preserve">, Compose </w:t>
      </w:r>
      <w:r w:rsidRPr="00F20EF0">
        <w:rPr>
          <w:rFonts w:ascii="Calibri" w:eastAsia="Calibri" w:hAnsi="Calibri" w:cs="Calibri"/>
          <w:b/>
          <w:sz w:val="22"/>
          <w:szCs w:val="22"/>
        </w:rPr>
        <w:t>Docker Registry</w:t>
      </w:r>
      <w:r w:rsidRPr="00F20EF0">
        <w:rPr>
          <w:rFonts w:ascii="Calibri" w:eastAsia="Calibri" w:hAnsi="Calibri" w:cs="Calibri"/>
          <w:sz w:val="22"/>
          <w:szCs w:val="22"/>
        </w:rPr>
        <w:t>.</w:t>
      </w:r>
    </w:p>
    <w:p w:rsidR="005B1292" w:rsidRPr="00C36725" w:rsidRDefault="005B1292" w:rsidP="00745DF9">
      <w:pPr>
        <w:pStyle w:val="ListParagraph"/>
        <w:numPr>
          <w:ilvl w:val="0"/>
          <w:numId w:val="4"/>
        </w:numPr>
        <w:spacing w:before="43"/>
        <w:contextualSpacing/>
        <w:rPr>
          <w:rFonts w:ascii="Calibri" w:eastAsia="Calibri" w:hAnsi="Calibri" w:cs="Calibri"/>
          <w:sz w:val="22"/>
          <w:szCs w:val="22"/>
        </w:rPr>
      </w:pPr>
      <w:r w:rsidRPr="00F20EF0">
        <w:rPr>
          <w:rFonts w:ascii="Calibri" w:eastAsia="Calibri" w:hAnsi="Calibri" w:cs="Calibri"/>
          <w:sz w:val="22"/>
          <w:szCs w:val="22"/>
        </w:rPr>
        <w:t xml:space="preserve">Involved in building a web service to provide access to the models and exposed it using a </w:t>
      </w:r>
      <w:r w:rsidRPr="00F20EF0">
        <w:rPr>
          <w:rFonts w:ascii="Calibri" w:eastAsia="Calibri" w:hAnsi="Calibri" w:cs="Calibri"/>
          <w:b/>
          <w:sz w:val="22"/>
          <w:szCs w:val="22"/>
        </w:rPr>
        <w:t xml:space="preserve">REST API </w:t>
      </w:r>
      <w:r w:rsidRPr="00F20EF0">
        <w:rPr>
          <w:rFonts w:ascii="Calibri" w:eastAsia="Calibri" w:hAnsi="Calibri" w:cs="Calibri"/>
          <w:sz w:val="22"/>
          <w:szCs w:val="22"/>
        </w:rPr>
        <w:t xml:space="preserve">that emits </w:t>
      </w:r>
      <w:r w:rsidRPr="00F20EF0">
        <w:rPr>
          <w:rFonts w:ascii="Calibri" w:eastAsia="Calibri" w:hAnsi="Calibri" w:cs="Calibri"/>
          <w:b/>
          <w:sz w:val="22"/>
          <w:szCs w:val="22"/>
        </w:rPr>
        <w:t>JSON</w:t>
      </w:r>
      <w:r w:rsidRPr="00F20EF0">
        <w:rPr>
          <w:rFonts w:ascii="Calibri" w:eastAsia="Calibri" w:hAnsi="Calibri" w:cs="Calibri"/>
          <w:sz w:val="22"/>
          <w:szCs w:val="22"/>
        </w:rPr>
        <w:t>.</w:t>
      </w:r>
    </w:p>
    <w:p w:rsidR="00B21B44" w:rsidRPr="00996C95" w:rsidRDefault="00B21B44" w:rsidP="00745DF9">
      <w:pPr>
        <w:pStyle w:val="ListParagraph"/>
        <w:numPr>
          <w:ilvl w:val="0"/>
          <w:numId w:val="4"/>
        </w:numPr>
        <w:tabs>
          <w:tab w:val="left" w:pos="640"/>
        </w:tabs>
        <w:spacing w:before="64" w:line="267" w:lineRule="auto"/>
        <w:ind w:right="295"/>
        <w:contextualSpacing/>
        <w:rPr>
          <w:rFonts w:asciiTheme="minorHAnsi" w:eastAsia="Calibri" w:hAnsiTheme="minorHAnsi" w:cstheme="minorHAnsi"/>
          <w:sz w:val="22"/>
          <w:szCs w:val="22"/>
        </w:rPr>
      </w:pPr>
      <w:r w:rsidRPr="005B129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Skilled in monitoring</w:t>
      </w:r>
      <w:r w:rsidR="000C7237" w:rsidRPr="005B129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servers using </w:t>
      </w:r>
      <w:r w:rsidR="000C7237" w:rsidRPr="005B129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Nagios</w:t>
      </w:r>
      <w:r w:rsidR="005B129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</w:t>
      </w:r>
      <w:r w:rsidRPr="005B129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B129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Cloud watch</w:t>
      </w:r>
      <w:r w:rsidR="005B129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996C95" w:rsidRDefault="00996C95" w:rsidP="00745DF9">
      <w:pPr>
        <w:pStyle w:val="ListParagraph"/>
        <w:numPr>
          <w:ilvl w:val="0"/>
          <w:numId w:val="4"/>
        </w:numPr>
        <w:tabs>
          <w:tab w:val="left" w:pos="640"/>
        </w:tabs>
        <w:spacing w:before="14" w:line="275" w:lineRule="auto"/>
        <w:ind w:right="77"/>
        <w:contextualSpacing/>
        <w:rPr>
          <w:rFonts w:ascii="Calibri" w:eastAsia="Calibri" w:hAnsi="Calibri" w:cs="Calibri"/>
          <w:sz w:val="22"/>
          <w:szCs w:val="22"/>
        </w:rPr>
      </w:pPr>
      <w:r w:rsidRPr="00F20EF0">
        <w:rPr>
          <w:rFonts w:ascii="Calibri" w:eastAsia="Calibri" w:hAnsi="Calibri" w:cs="Calibri"/>
          <w:sz w:val="22"/>
          <w:szCs w:val="22"/>
        </w:rPr>
        <w:t xml:space="preserve">Ability in development and execution of </w:t>
      </w:r>
      <w:r w:rsidRPr="00F20EF0">
        <w:rPr>
          <w:rFonts w:ascii="Calibri" w:eastAsia="Calibri" w:hAnsi="Calibri" w:cs="Calibri"/>
          <w:b/>
          <w:sz w:val="22"/>
          <w:szCs w:val="22"/>
        </w:rPr>
        <w:t>XML</w:t>
      </w:r>
      <w:r w:rsidRPr="00F20EF0">
        <w:rPr>
          <w:rFonts w:ascii="Calibri" w:eastAsia="Calibri" w:hAnsi="Calibri" w:cs="Calibri"/>
          <w:sz w:val="22"/>
          <w:szCs w:val="22"/>
        </w:rPr>
        <w:t xml:space="preserve">, </w:t>
      </w:r>
      <w:r w:rsidRPr="00F20EF0">
        <w:rPr>
          <w:rFonts w:ascii="Calibri" w:eastAsia="Calibri" w:hAnsi="Calibri" w:cs="Calibri"/>
          <w:b/>
          <w:sz w:val="22"/>
          <w:szCs w:val="22"/>
        </w:rPr>
        <w:t>Shell</w:t>
      </w:r>
      <w:r w:rsidRPr="00F20EF0">
        <w:rPr>
          <w:rFonts w:ascii="Calibri" w:eastAsia="Calibri" w:hAnsi="Calibri" w:cs="Calibri"/>
          <w:sz w:val="22"/>
          <w:szCs w:val="22"/>
        </w:rPr>
        <w:t xml:space="preserve">, </w:t>
      </w:r>
      <w:r w:rsidRPr="00F20EF0">
        <w:rPr>
          <w:rFonts w:ascii="Calibri" w:eastAsia="Calibri" w:hAnsi="Calibri" w:cs="Calibri"/>
          <w:b/>
          <w:sz w:val="22"/>
          <w:szCs w:val="22"/>
        </w:rPr>
        <w:t>Python</w:t>
      </w:r>
      <w:r w:rsidRPr="00F20EF0">
        <w:rPr>
          <w:rFonts w:ascii="Calibri" w:eastAsia="Calibri" w:hAnsi="Calibri" w:cs="Calibri"/>
          <w:sz w:val="22"/>
          <w:szCs w:val="22"/>
        </w:rPr>
        <w:t xml:space="preserve">, </w:t>
      </w:r>
      <w:r w:rsidRPr="00F20EF0">
        <w:rPr>
          <w:rFonts w:ascii="Calibri" w:eastAsia="Calibri" w:hAnsi="Calibri" w:cs="Calibri"/>
          <w:b/>
          <w:sz w:val="22"/>
          <w:szCs w:val="22"/>
        </w:rPr>
        <w:t xml:space="preserve">Bash </w:t>
      </w:r>
      <w:r w:rsidRPr="00F20EF0">
        <w:rPr>
          <w:rFonts w:ascii="Calibri" w:eastAsia="Calibri" w:hAnsi="Calibri" w:cs="Calibri"/>
          <w:sz w:val="22"/>
          <w:szCs w:val="22"/>
        </w:rPr>
        <w:t xml:space="preserve">and </w:t>
      </w:r>
      <w:r w:rsidRPr="00F20EF0">
        <w:rPr>
          <w:rFonts w:ascii="Calibri" w:eastAsia="Calibri" w:hAnsi="Calibri" w:cs="Calibri"/>
          <w:b/>
          <w:sz w:val="22"/>
          <w:szCs w:val="22"/>
        </w:rPr>
        <w:t xml:space="preserve">Ruby </w:t>
      </w:r>
      <w:r w:rsidRPr="00F20EF0">
        <w:rPr>
          <w:rFonts w:ascii="Calibri" w:eastAsia="Calibri" w:hAnsi="Calibri" w:cs="Calibri"/>
          <w:sz w:val="22"/>
          <w:szCs w:val="22"/>
        </w:rPr>
        <w:t>Scripts for merging, branching and automating the processes across the environments.</w:t>
      </w:r>
    </w:p>
    <w:p w:rsidR="009D0F76" w:rsidRPr="009D0F76" w:rsidRDefault="009D0F76" w:rsidP="009D0F76">
      <w:pPr>
        <w:tabs>
          <w:tab w:val="left" w:pos="640"/>
        </w:tabs>
        <w:spacing w:before="14" w:line="275" w:lineRule="auto"/>
        <w:ind w:left="720" w:right="77"/>
        <w:contextualSpacing/>
        <w:rPr>
          <w:rFonts w:ascii="Calibri" w:eastAsia="Calibri" w:hAnsi="Calibri" w:cs="Calibri"/>
          <w:sz w:val="22"/>
          <w:szCs w:val="22"/>
        </w:rPr>
      </w:pPr>
    </w:p>
    <w:p w:rsidR="00FE57C8" w:rsidRDefault="00FE57C8" w:rsidP="00A56E38">
      <w:pPr>
        <w:pStyle w:val="BodyText"/>
        <w:rPr>
          <w:rFonts w:ascii="Calibri" w:hAnsi="Calibri"/>
          <w:b/>
          <w:szCs w:val="22"/>
        </w:rPr>
      </w:pPr>
    </w:p>
    <w:p w:rsidR="00FE57C8" w:rsidRDefault="00FE57C8" w:rsidP="00A56E38">
      <w:pPr>
        <w:pStyle w:val="BodyText"/>
        <w:rPr>
          <w:rFonts w:ascii="Calibri" w:hAnsi="Calibri"/>
          <w:b/>
          <w:szCs w:val="22"/>
        </w:rPr>
      </w:pPr>
    </w:p>
    <w:p w:rsidR="00FE57C8" w:rsidRDefault="00FE57C8" w:rsidP="00A56E38">
      <w:pPr>
        <w:pStyle w:val="BodyText"/>
        <w:rPr>
          <w:rFonts w:ascii="Calibri" w:hAnsi="Calibri"/>
          <w:b/>
          <w:szCs w:val="22"/>
        </w:rPr>
      </w:pPr>
    </w:p>
    <w:p w:rsidR="00A56E38" w:rsidRPr="00735FF6" w:rsidRDefault="00A56E38" w:rsidP="00A56E38">
      <w:pPr>
        <w:pStyle w:val="BodyText"/>
        <w:rPr>
          <w:rFonts w:ascii="Calibri" w:hAnsi="Calibri"/>
          <w:szCs w:val="22"/>
        </w:rPr>
      </w:pPr>
      <w:r w:rsidRPr="00735FF6">
        <w:rPr>
          <w:rFonts w:ascii="Calibri" w:hAnsi="Calibri"/>
          <w:b/>
          <w:szCs w:val="22"/>
        </w:rPr>
        <w:t>Client</w:t>
      </w:r>
      <w:r w:rsidRPr="00735FF6">
        <w:rPr>
          <w:rFonts w:ascii="Calibri" w:hAnsi="Calibri"/>
          <w:b/>
          <w:szCs w:val="22"/>
        </w:rPr>
        <w:tab/>
        <w:t>:</w:t>
      </w:r>
      <w:r w:rsidRPr="00735FF6">
        <w:rPr>
          <w:rFonts w:ascii="Calibri" w:hAnsi="Calibri"/>
          <w:bCs/>
          <w:i/>
          <w:iCs/>
          <w:szCs w:val="22"/>
        </w:rPr>
        <w:t xml:space="preserve"> </w:t>
      </w:r>
      <w:r w:rsidR="00AF6D35">
        <w:rPr>
          <w:rFonts w:ascii="Calibri" w:hAnsi="Calibri"/>
          <w:bCs/>
          <w:iCs/>
          <w:szCs w:val="22"/>
        </w:rPr>
        <w:t>HP</w:t>
      </w:r>
      <w:r w:rsidRPr="00735FF6">
        <w:rPr>
          <w:rFonts w:ascii="Calibri" w:hAnsi="Calibri"/>
          <w:bCs/>
          <w:iCs/>
          <w:szCs w:val="22"/>
        </w:rPr>
        <w:tab/>
      </w:r>
      <w:r w:rsidRPr="00735FF6">
        <w:rPr>
          <w:rFonts w:ascii="Calibri" w:hAnsi="Calibri"/>
          <w:bCs/>
          <w:iCs/>
          <w:szCs w:val="22"/>
        </w:rPr>
        <w:tab/>
      </w:r>
      <w:r w:rsidRPr="00735FF6">
        <w:rPr>
          <w:rFonts w:ascii="Calibri" w:hAnsi="Calibri"/>
          <w:bCs/>
          <w:iCs/>
          <w:szCs w:val="22"/>
        </w:rPr>
        <w:tab/>
      </w:r>
      <w:r w:rsidRPr="00735FF6">
        <w:rPr>
          <w:rFonts w:ascii="Calibri" w:hAnsi="Calibri"/>
          <w:bCs/>
          <w:iCs/>
          <w:szCs w:val="22"/>
        </w:rPr>
        <w:tab/>
      </w:r>
      <w:r w:rsidRPr="00735FF6">
        <w:rPr>
          <w:rFonts w:ascii="Calibri" w:hAnsi="Calibri"/>
          <w:bCs/>
          <w:iCs/>
          <w:szCs w:val="22"/>
        </w:rPr>
        <w:tab/>
      </w:r>
      <w:r w:rsidRPr="00735FF6">
        <w:rPr>
          <w:rFonts w:ascii="Calibri" w:hAnsi="Calibri"/>
          <w:bCs/>
          <w:iCs/>
          <w:szCs w:val="22"/>
        </w:rPr>
        <w:tab/>
      </w:r>
      <w:r w:rsidRPr="00735FF6">
        <w:rPr>
          <w:rFonts w:ascii="Calibri" w:hAnsi="Calibri"/>
          <w:bCs/>
          <w:iCs/>
          <w:szCs w:val="22"/>
        </w:rPr>
        <w:tab/>
      </w:r>
      <w:r w:rsidRPr="00735FF6">
        <w:rPr>
          <w:rFonts w:ascii="Calibri" w:hAnsi="Calibri"/>
          <w:bCs/>
          <w:iCs/>
          <w:szCs w:val="22"/>
        </w:rPr>
        <w:tab/>
      </w:r>
      <w:r w:rsidR="00AF6D35">
        <w:rPr>
          <w:rFonts w:ascii="Calibri" w:hAnsi="Calibri"/>
          <w:bCs/>
          <w:iCs/>
          <w:szCs w:val="22"/>
        </w:rPr>
        <w:t xml:space="preserve">                           </w:t>
      </w:r>
      <w:r w:rsidR="00E0031E">
        <w:rPr>
          <w:rFonts w:ascii="Calibri" w:hAnsi="Calibri"/>
          <w:b/>
          <w:szCs w:val="22"/>
        </w:rPr>
        <w:t>Mar’</w:t>
      </w:r>
      <w:r w:rsidR="004D2B4B">
        <w:rPr>
          <w:rFonts w:ascii="Calibri" w:hAnsi="Calibri"/>
          <w:b/>
          <w:szCs w:val="22"/>
        </w:rPr>
        <w:t>1</w:t>
      </w:r>
      <w:r w:rsidR="00626535">
        <w:rPr>
          <w:rFonts w:ascii="Calibri" w:hAnsi="Calibri"/>
          <w:b/>
          <w:szCs w:val="22"/>
        </w:rPr>
        <w:t>6</w:t>
      </w:r>
      <w:r w:rsidR="004D2B4B">
        <w:rPr>
          <w:rFonts w:ascii="Calibri" w:hAnsi="Calibri"/>
          <w:b/>
          <w:szCs w:val="22"/>
        </w:rPr>
        <w:t>–Nov’</w:t>
      </w:r>
      <w:r w:rsidRPr="00735FF6">
        <w:rPr>
          <w:rFonts w:ascii="Calibri" w:hAnsi="Calibri"/>
          <w:b/>
          <w:szCs w:val="22"/>
        </w:rPr>
        <w:t>1</w:t>
      </w:r>
      <w:r w:rsidR="004D2B4B">
        <w:rPr>
          <w:rFonts w:ascii="Calibri" w:hAnsi="Calibri"/>
          <w:b/>
          <w:szCs w:val="22"/>
        </w:rPr>
        <w:t>7</w:t>
      </w:r>
    </w:p>
    <w:p w:rsidR="00A56E38" w:rsidRPr="00735FF6" w:rsidRDefault="00A56E38" w:rsidP="00A56E38">
      <w:pPr>
        <w:pStyle w:val="BodyText"/>
        <w:rPr>
          <w:rFonts w:ascii="Calibri" w:hAnsi="Calibri"/>
          <w:szCs w:val="22"/>
        </w:rPr>
      </w:pPr>
      <w:r w:rsidRPr="00735FF6">
        <w:rPr>
          <w:rFonts w:ascii="Calibri" w:hAnsi="Calibri"/>
          <w:b/>
          <w:szCs w:val="22"/>
        </w:rPr>
        <w:t>Role</w:t>
      </w:r>
      <w:r w:rsidRPr="00735FF6">
        <w:rPr>
          <w:rFonts w:ascii="Calibri" w:hAnsi="Calibri"/>
          <w:b/>
          <w:szCs w:val="22"/>
        </w:rPr>
        <w:tab/>
        <w:t>:</w:t>
      </w:r>
      <w:r w:rsidRPr="00735FF6">
        <w:rPr>
          <w:rFonts w:ascii="Calibri" w:hAnsi="Calibri"/>
          <w:szCs w:val="22"/>
        </w:rPr>
        <w:t xml:space="preserve"> </w:t>
      </w:r>
      <w:r w:rsidR="00996C95">
        <w:rPr>
          <w:rFonts w:ascii="Calibri" w:hAnsi="Calibri"/>
          <w:szCs w:val="22"/>
        </w:rPr>
        <w:t>DevOps Engineer.</w:t>
      </w:r>
    </w:p>
    <w:p w:rsidR="00A56E38" w:rsidRPr="00735FF6" w:rsidRDefault="00996C95" w:rsidP="00A56E38">
      <w:pPr>
        <w:pStyle w:val="BodyText"/>
        <w:rPr>
          <w:rFonts w:ascii="Calibri" w:hAnsi="Calibri"/>
          <w:szCs w:val="22"/>
        </w:rPr>
      </w:pPr>
      <w:r>
        <w:rPr>
          <w:rFonts w:ascii="Calibri" w:hAnsi="Calibri"/>
          <w:b/>
          <w:szCs w:val="22"/>
        </w:rPr>
        <w:t>Tools</w:t>
      </w:r>
      <w:r>
        <w:rPr>
          <w:rFonts w:ascii="Calibri" w:hAnsi="Calibri"/>
          <w:b/>
          <w:szCs w:val="22"/>
        </w:rPr>
        <w:tab/>
      </w:r>
      <w:r w:rsidR="00A56E38" w:rsidRPr="00735FF6">
        <w:rPr>
          <w:rFonts w:ascii="Calibri" w:hAnsi="Calibri"/>
          <w:b/>
          <w:szCs w:val="22"/>
        </w:rPr>
        <w:t>:</w:t>
      </w:r>
      <w:r>
        <w:rPr>
          <w:rFonts w:ascii="Calibri" w:hAnsi="Calibri"/>
          <w:szCs w:val="22"/>
        </w:rPr>
        <w:t xml:space="preserve"> </w:t>
      </w:r>
      <w:r w:rsidR="00783245">
        <w:rPr>
          <w:rFonts w:ascii="Calibri" w:hAnsi="Calibri"/>
          <w:szCs w:val="22"/>
        </w:rPr>
        <w:t>AWS, Git,</w:t>
      </w:r>
      <w:r w:rsidR="00626535">
        <w:rPr>
          <w:rFonts w:ascii="Calibri" w:hAnsi="Calibri"/>
          <w:szCs w:val="22"/>
        </w:rPr>
        <w:t xml:space="preserve"> SSI</w:t>
      </w:r>
      <w:r w:rsidR="00783245">
        <w:rPr>
          <w:rFonts w:ascii="Calibri" w:hAnsi="Calibri"/>
          <w:szCs w:val="22"/>
        </w:rPr>
        <w:t>S, Docker, Jenkins, Chef,</w:t>
      </w:r>
      <w:r w:rsidR="00626535">
        <w:rPr>
          <w:rFonts w:ascii="Calibri" w:hAnsi="Calibri"/>
          <w:szCs w:val="22"/>
        </w:rPr>
        <w:t xml:space="preserve"> Maven, Linux</w:t>
      </w:r>
      <w:r w:rsidR="002E7C81">
        <w:rPr>
          <w:rFonts w:ascii="Calibri" w:hAnsi="Calibri"/>
          <w:szCs w:val="22"/>
        </w:rPr>
        <w:t>,Kuberenetes</w:t>
      </w:r>
      <w:r w:rsidR="00626535">
        <w:rPr>
          <w:rFonts w:ascii="Calibri" w:hAnsi="Calibri"/>
          <w:szCs w:val="22"/>
        </w:rPr>
        <w:t>.</w:t>
      </w:r>
    </w:p>
    <w:p w:rsidR="00A56E38" w:rsidRPr="00A56E38" w:rsidRDefault="00A56E38" w:rsidP="00A56E38">
      <w:pPr>
        <w:ind w:left="720"/>
        <w:jc w:val="both"/>
        <w:rPr>
          <w:rFonts w:ascii="Calibri" w:hAnsi="Calibri"/>
          <w:sz w:val="22"/>
          <w:szCs w:val="22"/>
        </w:rPr>
      </w:pPr>
    </w:p>
    <w:p w:rsidR="00A56E38" w:rsidRPr="00735FF6" w:rsidRDefault="00A56E38" w:rsidP="00A56E38">
      <w:pPr>
        <w:tabs>
          <w:tab w:val="left" w:pos="900"/>
          <w:tab w:val="left" w:pos="2880"/>
          <w:tab w:val="left" w:pos="8100"/>
        </w:tabs>
        <w:ind w:right="540"/>
        <w:jc w:val="both"/>
        <w:rPr>
          <w:rFonts w:ascii="Calibri" w:hAnsi="Calibri"/>
          <w:b/>
          <w:sz w:val="22"/>
          <w:szCs w:val="22"/>
          <w:u w:val="single"/>
        </w:rPr>
      </w:pPr>
      <w:r w:rsidRPr="00735FF6">
        <w:rPr>
          <w:rFonts w:ascii="Calibri" w:hAnsi="Calibri"/>
          <w:b/>
          <w:sz w:val="22"/>
          <w:szCs w:val="22"/>
          <w:u w:val="single"/>
        </w:rPr>
        <w:t>Responsibilities:</w:t>
      </w:r>
    </w:p>
    <w:p w:rsidR="00A56E38" w:rsidRDefault="00A56E38" w:rsidP="00A56E38">
      <w:pPr>
        <w:tabs>
          <w:tab w:val="left" w:pos="900"/>
          <w:tab w:val="left" w:pos="2880"/>
          <w:tab w:val="left" w:pos="8100"/>
        </w:tabs>
        <w:ind w:right="540"/>
        <w:jc w:val="both"/>
        <w:rPr>
          <w:rFonts w:ascii="Calibri" w:hAnsi="Calibri"/>
          <w:b/>
          <w:szCs w:val="18"/>
          <w:u w:val="single"/>
        </w:rPr>
      </w:pPr>
    </w:p>
    <w:p w:rsidR="00626535" w:rsidRDefault="004D2B4B" w:rsidP="00745DF9">
      <w:pPr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Installation, Configuration and Upgradation of </w:t>
      </w:r>
      <w:r w:rsidRPr="004D2B4B">
        <w:rPr>
          <w:rFonts w:ascii="Calibri" w:hAnsi="Calibri"/>
          <w:b/>
          <w:sz w:val="22"/>
          <w:szCs w:val="22"/>
        </w:rPr>
        <w:t>Redhat Linux, Centos, Ubuntu</w:t>
      </w:r>
      <w:r>
        <w:rPr>
          <w:rFonts w:ascii="Calibri" w:hAnsi="Calibri"/>
          <w:sz w:val="22"/>
          <w:szCs w:val="22"/>
        </w:rPr>
        <w:t>.</w:t>
      </w:r>
    </w:p>
    <w:p w:rsidR="00626535" w:rsidRPr="00626535" w:rsidRDefault="004D2B4B" w:rsidP="00745DF9">
      <w:pPr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 w:rsidRPr="00626535">
        <w:rPr>
          <w:rFonts w:ascii="Calibri" w:eastAsia="Calibri" w:hAnsi="Calibri" w:cs="Calibri"/>
          <w:sz w:val="22"/>
          <w:szCs w:val="22"/>
        </w:rPr>
        <w:t xml:space="preserve">Worked in setting up the </w:t>
      </w:r>
      <w:r w:rsidRPr="00626535">
        <w:rPr>
          <w:rFonts w:ascii="Calibri" w:eastAsia="Calibri" w:hAnsi="Calibri" w:cs="Calibri"/>
          <w:b/>
          <w:sz w:val="22"/>
          <w:szCs w:val="22"/>
        </w:rPr>
        <w:t xml:space="preserve">AWS </w:t>
      </w:r>
      <w:r w:rsidRPr="00626535">
        <w:rPr>
          <w:rFonts w:ascii="Calibri" w:eastAsia="Calibri" w:hAnsi="Calibri" w:cs="Calibri"/>
          <w:sz w:val="22"/>
          <w:szCs w:val="22"/>
        </w:rPr>
        <w:t xml:space="preserve">environment which includes </w:t>
      </w:r>
      <w:r w:rsidRPr="00626535">
        <w:rPr>
          <w:rFonts w:ascii="Calibri" w:eastAsia="Calibri" w:hAnsi="Calibri" w:cs="Calibri"/>
          <w:b/>
          <w:sz w:val="22"/>
          <w:szCs w:val="22"/>
        </w:rPr>
        <w:t>VPC, Subnets, S3, EC2, Web Servers, IAM, Security</w:t>
      </w:r>
      <w:r w:rsidR="00626535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626535">
        <w:rPr>
          <w:rFonts w:ascii="Calibri" w:eastAsia="Calibri" w:hAnsi="Calibri" w:cs="Calibri"/>
          <w:b/>
          <w:sz w:val="22"/>
          <w:szCs w:val="22"/>
        </w:rPr>
        <w:t>Groups, Load Balancer  &amp; Lambda.</w:t>
      </w:r>
    </w:p>
    <w:p w:rsidR="00626535" w:rsidRPr="00626535" w:rsidRDefault="004D2B4B" w:rsidP="00745DF9">
      <w:pPr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 w:rsidRPr="00626535">
        <w:rPr>
          <w:rFonts w:ascii="Calibri" w:eastAsia="Calibri" w:hAnsi="Calibri" w:cs="Calibri"/>
          <w:sz w:val="22"/>
          <w:szCs w:val="22"/>
        </w:rPr>
        <w:lastRenderedPageBreak/>
        <w:t xml:space="preserve">Creating public and private subnets within the </w:t>
      </w:r>
      <w:r w:rsidRPr="00626535">
        <w:rPr>
          <w:rFonts w:ascii="Calibri" w:eastAsia="Calibri" w:hAnsi="Calibri" w:cs="Calibri"/>
          <w:b/>
          <w:sz w:val="22"/>
          <w:szCs w:val="22"/>
        </w:rPr>
        <w:t xml:space="preserve">VPC </w:t>
      </w:r>
      <w:r w:rsidRPr="00626535">
        <w:rPr>
          <w:rFonts w:ascii="Calibri" w:eastAsia="Calibri" w:hAnsi="Calibri" w:cs="Calibri"/>
          <w:sz w:val="22"/>
          <w:szCs w:val="22"/>
        </w:rPr>
        <w:t xml:space="preserve">and attaching them to the </w:t>
      </w:r>
      <w:r w:rsidRPr="00626535">
        <w:rPr>
          <w:rFonts w:ascii="Calibri" w:eastAsia="Calibri" w:hAnsi="Calibri" w:cs="Calibri"/>
          <w:b/>
          <w:sz w:val="22"/>
          <w:szCs w:val="22"/>
        </w:rPr>
        <w:t xml:space="preserve">EC2 instances </w:t>
      </w:r>
      <w:r w:rsidRPr="00626535">
        <w:rPr>
          <w:rFonts w:ascii="Calibri" w:eastAsia="Calibri" w:hAnsi="Calibri" w:cs="Calibri"/>
          <w:sz w:val="22"/>
          <w:szCs w:val="22"/>
        </w:rPr>
        <w:t>based on the requirement.</w:t>
      </w:r>
    </w:p>
    <w:p w:rsidR="00626535" w:rsidRPr="00626535" w:rsidRDefault="004D2B4B" w:rsidP="00745DF9">
      <w:pPr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 w:rsidRPr="00626535">
        <w:rPr>
          <w:rFonts w:ascii="Calibri" w:eastAsia="Calibri" w:hAnsi="Calibri" w:cs="Calibri"/>
          <w:sz w:val="22"/>
          <w:szCs w:val="22"/>
        </w:rPr>
        <w:t xml:space="preserve">Designed </w:t>
      </w:r>
      <w:r w:rsidRPr="00626535">
        <w:rPr>
          <w:rFonts w:ascii="Calibri" w:eastAsia="Calibri" w:hAnsi="Calibri" w:cs="Calibri"/>
          <w:b/>
          <w:sz w:val="22"/>
          <w:szCs w:val="22"/>
        </w:rPr>
        <w:t xml:space="preserve">AWS Cloud Formation </w:t>
      </w:r>
      <w:r w:rsidRPr="00626535">
        <w:rPr>
          <w:rFonts w:ascii="Calibri" w:eastAsia="Calibri" w:hAnsi="Calibri" w:cs="Calibri"/>
          <w:sz w:val="22"/>
          <w:szCs w:val="22"/>
        </w:rPr>
        <w:t xml:space="preserve">for </w:t>
      </w:r>
      <w:r w:rsidRPr="00626535">
        <w:rPr>
          <w:rFonts w:ascii="Calibri" w:eastAsia="Calibri" w:hAnsi="Calibri" w:cs="Calibri"/>
          <w:b/>
          <w:sz w:val="22"/>
          <w:szCs w:val="22"/>
        </w:rPr>
        <w:t>monitoring</w:t>
      </w:r>
      <w:r w:rsidRPr="00626535">
        <w:rPr>
          <w:rFonts w:ascii="Calibri" w:eastAsia="Calibri" w:hAnsi="Calibri" w:cs="Calibri"/>
          <w:sz w:val="22"/>
          <w:szCs w:val="22"/>
        </w:rPr>
        <w:t xml:space="preserve">, </w:t>
      </w:r>
      <w:r w:rsidRPr="00626535">
        <w:rPr>
          <w:rFonts w:ascii="Calibri" w:eastAsia="Calibri" w:hAnsi="Calibri" w:cs="Calibri"/>
          <w:b/>
          <w:sz w:val="22"/>
          <w:szCs w:val="22"/>
        </w:rPr>
        <w:t>setting alarms</w:t>
      </w:r>
      <w:r w:rsidRPr="00626535">
        <w:rPr>
          <w:rFonts w:ascii="Calibri" w:eastAsia="Calibri" w:hAnsi="Calibri" w:cs="Calibri"/>
          <w:sz w:val="22"/>
          <w:szCs w:val="22"/>
        </w:rPr>
        <w:t xml:space="preserve">, notifications for EC2 hosts and templates to create custom sized </w:t>
      </w:r>
      <w:r w:rsidRPr="00626535">
        <w:rPr>
          <w:rFonts w:ascii="Calibri" w:eastAsia="Calibri" w:hAnsi="Calibri" w:cs="Calibri"/>
          <w:b/>
          <w:sz w:val="22"/>
          <w:szCs w:val="22"/>
        </w:rPr>
        <w:t>VPC</w:t>
      </w:r>
      <w:r w:rsidRPr="00626535">
        <w:rPr>
          <w:rFonts w:ascii="Calibri" w:eastAsia="Calibri" w:hAnsi="Calibri" w:cs="Calibri"/>
          <w:sz w:val="22"/>
          <w:szCs w:val="22"/>
        </w:rPr>
        <w:t xml:space="preserve">, </w:t>
      </w:r>
      <w:r w:rsidRPr="00626535">
        <w:rPr>
          <w:rFonts w:ascii="Calibri" w:eastAsia="Calibri" w:hAnsi="Calibri" w:cs="Calibri"/>
          <w:b/>
          <w:sz w:val="22"/>
          <w:szCs w:val="22"/>
        </w:rPr>
        <w:t>subnets</w:t>
      </w:r>
      <w:r w:rsidRPr="00626535">
        <w:rPr>
          <w:rFonts w:ascii="Calibri" w:eastAsia="Calibri" w:hAnsi="Calibri" w:cs="Calibri"/>
          <w:sz w:val="22"/>
          <w:szCs w:val="22"/>
        </w:rPr>
        <w:t xml:space="preserve">, </w:t>
      </w:r>
      <w:r w:rsidRPr="00626535">
        <w:rPr>
          <w:rFonts w:ascii="Calibri" w:eastAsia="Calibri" w:hAnsi="Calibri" w:cs="Calibri"/>
          <w:b/>
          <w:sz w:val="22"/>
          <w:szCs w:val="22"/>
        </w:rPr>
        <w:t xml:space="preserve">NAT </w:t>
      </w:r>
      <w:r w:rsidRPr="00626535">
        <w:rPr>
          <w:rFonts w:ascii="Calibri" w:eastAsia="Calibri" w:hAnsi="Calibri" w:cs="Calibri"/>
          <w:sz w:val="22"/>
          <w:szCs w:val="22"/>
        </w:rPr>
        <w:t>to ensure successful deployment of web applications and database templates.</w:t>
      </w:r>
    </w:p>
    <w:p w:rsidR="00626535" w:rsidRPr="00626535" w:rsidRDefault="004D2B4B" w:rsidP="00745DF9">
      <w:pPr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 w:rsidRPr="00626535">
        <w:rPr>
          <w:rFonts w:ascii="Calibri" w:eastAsia="Calibri" w:hAnsi="Calibri" w:cs="Calibri"/>
          <w:sz w:val="22"/>
          <w:szCs w:val="22"/>
        </w:rPr>
        <w:t xml:space="preserve">Create a new </w:t>
      </w:r>
      <w:r w:rsidRPr="00626535">
        <w:rPr>
          <w:rFonts w:ascii="Calibri" w:eastAsia="Calibri" w:hAnsi="Calibri" w:cs="Calibri"/>
          <w:b/>
          <w:sz w:val="22"/>
          <w:szCs w:val="22"/>
        </w:rPr>
        <w:t xml:space="preserve">EC2 </w:t>
      </w:r>
      <w:r w:rsidRPr="00626535">
        <w:rPr>
          <w:rFonts w:ascii="Calibri" w:eastAsia="Calibri" w:hAnsi="Calibri" w:cs="Calibri"/>
          <w:sz w:val="22"/>
          <w:szCs w:val="22"/>
        </w:rPr>
        <w:t xml:space="preserve">instance in AWS, </w:t>
      </w:r>
      <w:r w:rsidRPr="00626535">
        <w:rPr>
          <w:rFonts w:ascii="Calibri" w:eastAsia="Calibri" w:hAnsi="Calibri" w:cs="Calibri"/>
          <w:b/>
          <w:sz w:val="22"/>
          <w:szCs w:val="22"/>
        </w:rPr>
        <w:t xml:space="preserve">allocate volumes </w:t>
      </w:r>
      <w:r w:rsidRPr="00626535">
        <w:rPr>
          <w:rFonts w:ascii="Calibri" w:eastAsia="Calibri" w:hAnsi="Calibri" w:cs="Calibri"/>
          <w:sz w:val="22"/>
          <w:szCs w:val="22"/>
        </w:rPr>
        <w:t xml:space="preserve">and giving </w:t>
      </w:r>
      <w:r w:rsidR="006E0865" w:rsidRPr="00626535">
        <w:rPr>
          <w:rFonts w:ascii="Calibri" w:eastAsia="Calibri" w:hAnsi="Calibri" w:cs="Calibri"/>
          <w:sz w:val="22"/>
          <w:szCs w:val="22"/>
        </w:rPr>
        <w:t>Provisional</w:t>
      </w:r>
      <w:r w:rsidRPr="00626535">
        <w:rPr>
          <w:rFonts w:ascii="Calibri" w:eastAsia="Calibri" w:hAnsi="Calibri" w:cs="Calibri"/>
          <w:sz w:val="22"/>
          <w:szCs w:val="22"/>
        </w:rPr>
        <w:t xml:space="preserve"> using </w:t>
      </w:r>
      <w:r w:rsidRPr="00626535">
        <w:rPr>
          <w:rFonts w:ascii="Calibri" w:eastAsia="Calibri" w:hAnsi="Calibri" w:cs="Calibri"/>
          <w:b/>
          <w:sz w:val="22"/>
          <w:szCs w:val="22"/>
        </w:rPr>
        <w:t xml:space="preserve">IAM </w:t>
      </w:r>
      <w:r w:rsidRPr="00626535">
        <w:rPr>
          <w:rFonts w:ascii="Calibri" w:eastAsia="Calibri" w:hAnsi="Calibri" w:cs="Calibri"/>
          <w:sz w:val="22"/>
          <w:szCs w:val="22"/>
        </w:rPr>
        <w:t>and Creating an image of existing EC2 instance with all the required software for applications.</w:t>
      </w:r>
    </w:p>
    <w:p w:rsidR="004D2B4B" w:rsidRPr="00626535" w:rsidRDefault="004D2B4B" w:rsidP="00745DF9">
      <w:pPr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 w:rsidRPr="00626535">
        <w:rPr>
          <w:rFonts w:ascii="Calibri" w:eastAsia="Calibri" w:hAnsi="Calibri" w:cs="Calibri"/>
          <w:sz w:val="22"/>
          <w:szCs w:val="22"/>
        </w:rPr>
        <w:t xml:space="preserve">Utilize </w:t>
      </w:r>
      <w:r w:rsidRPr="00626535">
        <w:rPr>
          <w:rFonts w:ascii="Calibri" w:eastAsia="Calibri" w:hAnsi="Calibri" w:cs="Calibri"/>
          <w:b/>
          <w:sz w:val="22"/>
          <w:szCs w:val="22"/>
        </w:rPr>
        <w:t xml:space="preserve">AWS CLI </w:t>
      </w:r>
      <w:r w:rsidRPr="00626535">
        <w:rPr>
          <w:rFonts w:ascii="Calibri" w:eastAsia="Calibri" w:hAnsi="Calibri" w:cs="Calibri"/>
          <w:sz w:val="22"/>
          <w:szCs w:val="22"/>
        </w:rPr>
        <w:t xml:space="preserve">to automate backups of ephemeral data-stores to </w:t>
      </w:r>
      <w:r w:rsidRPr="00626535">
        <w:rPr>
          <w:rFonts w:ascii="Calibri" w:eastAsia="Calibri" w:hAnsi="Calibri" w:cs="Calibri"/>
          <w:b/>
          <w:sz w:val="22"/>
          <w:szCs w:val="22"/>
        </w:rPr>
        <w:t>S3 buckets</w:t>
      </w:r>
      <w:r w:rsidRPr="00626535">
        <w:rPr>
          <w:rFonts w:ascii="Calibri" w:eastAsia="Calibri" w:hAnsi="Calibri" w:cs="Calibri"/>
          <w:sz w:val="22"/>
          <w:szCs w:val="22"/>
        </w:rPr>
        <w:t xml:space="preserve">, </w:t>
      </w:r>
      <w:r w:rsidRPr="00626535">
        <w:rPr>
          <w:rFonts w:ascii="Calibri" w:eastAsia="Calibri" w:hAnsi="Calibri" w:cs="Calibri"/>
          <w:b/>
          <w:sz w:val="22"/>
          <w:szCs w:val="22"/>
        </w:rPr>
        <w:t xml:space="preserve">EBS </w:t>
      </w:r>
      <w:r w:rsidRPr="00626535">
        <w:rPr>
          <w:rFonts w:ascii="Calibri" w:eastAsia="Calibri" w:hAnsi="Calibri" w:cs="Calibri"/>
          <w:sz w:val="22"/>
          <w:szCs w:val="22"/>
        </w:rPr>
        <w:t xml:space="preserve">and create nightly </w:t>
      </w:r>
      <w:r w:rsidRPr="00626535">
        <w:rPr>
          <w:rFonts w:ascii="Calibri" w:eastAsia="Calibri" w:hAnsi="Calibri" w:cs="Calibri"/>
          <w:b/>
          <w:sz w:val="22"/>
          <w:szCs w:val="22"/>
        </w:rPr>
        <w:t xml:space="preserve">AMIs </w:t>
      </w:r>
      <w:r w:rsidRPr="00626535">
        <w:rPr>
          <w:rFonts w:ascii="Calibri" w:eastAsia="Calibri" w:hAnsi="Calibri" w:cs="Calibri"/>
          <w:sz w:val="22"/>
          <w:szCs w:val="22"/>
        </w:rPr>
        <w:t xml:space="preserve">for </w:t>
      </w:r>
      <w:r w:rsidRPr="00626535">
        <w:rPr>
          <w:rFonts w:asciiTheme="minorHAnsi" w:eastAsia="Calibri" w:hAnsiTheme="minorHAnsi" w:cstheme="minorHAnsi"/>
          <w:sz w:val="22"/>
          <w:szCs w:val="22"/>
        </w:rPr>
        <w:t>mission critical production servers as backups.</w:t>
      </w:r>
    </w:p>
    <w:p w:rsidR="00626535" w:rsidRPr="00626535" w:rsidRDefault="00626535" w:rsidP="00745DF9">
      <w:pPr>
        <w:pStyle w:val="ListParagraph"/>
        <w:numPr>
          <w:ilvl w:val="0"/>
          <w:numId w:val="4"/>
        </w:numPr>
        <w:tabs>
          <w:tab w:val="left" w:pos="820"/>
        </w:tabs>
        <w:spacing w:before="42" w:line="264" w:lineRule="auto"/>
        <w:ind w:right="347"/>
        <w:rPr>
          <w:rFonts w:asciiTheme="minorHAnsi" w:eastAsia="Calibri" w:hAnsiTheme="minorHAnsi" w:cstheme="minorHAnsi"/>
          <w:sz w:val="22"/>
          <w:szCs w:val="22"/>
        </w:rPr>
      </w:pPr>
      <w:r w:rsidRPr="00626535">
        <w:rPr>
          <w:rFonts w:asciiTheme="minorHAnsi" w:hAnsiTheme="minorHAnsi" w:cstheme="minorHAnsi"/>
          <w:bCs/>
          <w:sz w:val="22"/>
          <w:szCs w:val="22"/>
        </w:rPr>
        <w:t xml:space="preserve">Extensively worked with </w:t>
      </w:r>
      <w:r w:rsidRPr="00626535">
        <w:rPr>
          <w:rFonts w:asciiTheme="minorHAnsi" w:hAnsiTheme="minorHAnsi" w:cstheme="minorHAnsi"/>
          <w:b/>
          <w:bCs/>
          <w:sz w:val="22"/>
          <w:szCs w:val="22"/>
        </w:rPr>
        <w:t>SSIS</w:t>
      </w:r>
      <w:r w:rsidRPr="00626535">
        <w:rPr>
          <w:rFonts w:asciiTheme="minorHAnsi" w:hAnsiTheme="minorHAnsi" w:cstheme="minorHAnsi"/>
          <w:bCs/>
          <w:sz w:val="22"/>
          <w:szCs w:val="22"/>
        </w:rPr>
        <w:t xml:space="preserve"> tool suite, designed and created mappings using various </w:t>
      </w:r>
      <w:r w:rsidRPr="00626535">
        <w:rPr>
          <w:rFonts w:asciiTheme="minorHAnsi" w:hAnsiTheme="minorHAnsi" w:cstheme="minorHAnsi"/>
          <w:b/>
          <w:bCs/>
          <w:sz w:val="22"/>
          <w:szCs w:val="22"/>
        </w:rPr>
        <w:t>SSIS</w:t>
      </w:r>
      <w:r w:rsidRPr="00626535">
        <w:rPr>
          <w:rFonts w:asciiTheme="minorHAnsi" w:hAnsiTheme="minorHAnsi" w:cstheme="minorHAnsi"/>
          <w:bCs/>
          <w:sz w:val="22"/>
          <w:szCs w:val="22"/>
        </w:rPr>
        <w:t xml:space="preserve"> transformations like Conditional Split, Lookup, Aggregator, Multicast and Lookup</w:t>
      </w:r>
    </w:p>
    <w:p w:rsidR="00626535" w:rsidRDefault="00626535" w:rsidP="00745DF9">
      <w:pPr>
        <w:pStyle w:val="ListParagraph"/>
        <w:numPr>
          <w:ilvl w:val="0"/>
          <w:numId w:val="4"/>
        </w:numPr>
        <w:tabs>
          <w:tab w:val="left" w:pos="820"/>
        </w:tabs>
        <w:spacing w:before="42" w:line="264" w:lineRule="auto"/>
        <w:ind w:right="347"/>
        <w:rPr>
          <w:rFonts w:asciiTheme="minorHAnsi" w:eastAsia="Calibri" w:hAnsiTheme="minorHAnsi" w:cstheme="minorHAnsi"/>
          <w:sz w:val="22"/>
          <w:szCs w:val="22"/>
        </w:rPr>
      </w:pPr>
      <w:r w:rsidRPr="00F20EF0">
        <w:rPr>
          <w:rFonts w:ascii="Calibri" w:eastAsia="Calibri" w:hAnsi="Calibri" w:cs="Calibri"/>
          <w:sz w:val="22"/>
          <w:szCs w:val="22"/>
        </w:rPr>
        <w:t xml:space="preserve">Utilize </w:t>
      </w:r>
      <w:r w:rsidRPr="00F20EF0">
        <w:rPr>
          <w:rFonts w:ascii="Calibri" w:eastAsia="Calibri" w:hAnsi="Calibri" w:cs="Calibri"/>
          <w:b/>
          <w:sz w:val="22"/>
          <w:szCs w:val="22"/>
        </w:rPr>
        <w:t xml:space="preserve">AWS CLI </w:t>
      </w:r>
      <w:r w:rsidRPr="00F20EF0">
        <w:rPr>
          <w:rFonts w:ascii="Calibri" w:eastAsia="Calibri" w:hAnsi="Calibri" w:cs="Calibri"/>
          <w:sz w:val="22"/>
          <w:szCs w:val="22"/>
        </w:rPr>
        <w:t xml:space="preserve">to automate backups of ephemeral data-stores to </w:t>
      </w:r>
      <w:r w:rsidRPr="00F20EF0">
        <w:rPr>
          <w:rFonts w:ascii="Calibri" w:eastAsia="Calibri" w:hAnsi="Calibri" w:cs="Calibri"/>
          <w:b/>
          <w:sz w:val="22"/>
          <w:szCs w:val="22"/>
        </w:rPr>
        <w:t>S3 buckets</w:t>
      </w:r>
      <w:r w:rsidRPr="00F20EF0">
        <w:rPr>
          <w:rFonts w:ascii="Calibri" w:eastAsia="Calibri" w:hAnsi="Calibri" w:cs="Calibri"/>
          <w:sz w:val="22"/>
          <w:szCs w:val="22"/>
        </w:rPr>
        <w:t xml:space="preserve">, </w:t>
      </w:r>
      <w:r w:rsidRPr="00F20EF0">
        <w:rPr>
          <w:rFonts w:ascii="Calibri" w:eastAsia="Calibri" w:hAnsi="Calibri" w:cs="Calibri"/>
          <w:b/>
          <w:sz w:val="22"/>
          <w:szCs w:val="22"/>
        </w:rPr>
        <w:t xml:space="preserve">EBS </w:t>
      </w:r>
      <w:r w:rsidRPr="00F20EF0">
        <w:rPr>
          <w:rFonts w:ascii="Calibri" w:eastAsia="Calibri" w:hAnsi="Calibri" w:cs="Calibri"/>
          <w:sz w:val="22"/>
          <w:szCs w:val="22"/>
        </w:rPr>
        <w:t xml:space="preserve">and create nightly </w:t>
      </w:r>
      <w:r w:rsidRPr="00F20EF0">
        <w:rPr>
          <w:rFonts w:ascii="Calibri" w:eastAsia="Calibri" w:hAnsi="Calibri" w:cs="Calibri"/>
          <w:b/>
          <w:sz w:val="22"/>
          <w:szCs w:val="22"/>
        </w:rPr>
        <w:t xml:space="preserve">AMIs </w:t>
      </w:r>
      <w:r w:rsidRPr="00F20EF0">
        <w:rPr>
          <w:rFonts w:ascii="Calibri" w:eastAsia="Calibri" w:hAnsi="Calibri" w:cs="Calibri"/>
          <w:sz w:val="22"/>
          <w:szCs w:val="22"/>
        </w:rPr>
        <w:t xml:space="preserve">for </w:t>
      </w:r>
      <w:r w:rsidRPr="00F20EF0">
        <w:rPr>
          <w:rFonts w:asciiTheme="minorHAnsi" w:eastAsia="Calibri" w:hAnsiTheme="minorHAnsi" w:cstheme="minorHAnsi"/>
          <w:sz w:val="22"/>
          <w:szCs w:val="22"/>
        </w:rPr>
        <w:t>mission critica</w:t>
      </w:r>
      <w:r>
        <w:rPr>
          <w:rFonts w:asciiTheme="minorHAnsi" w:eastAsia="Calibri" w:hAnsiTheme="minorHAnsi" w:cstheme="minorHAnsi"/>
          <w:sz w:val="22"/>
          <w:szCs w:val="22"/>
        </w:rPr>
        <w:t>l production servers as backups.</w:t>
      </w:r>
    </w:p>
    <w:p w:rsidR="00626535" w:rsidRDefault="00626535" w:rsidP="00745DF9">
      <w:pPr>
        <w:pStyle w:val="ListParagraph"/>
        <w:numPr>
          <w:ilvl w:val="0"/>
          <w:numId w:val="4"/>
        </w:numPr>
        <w:tabs>
          <w:tab w:val="left" w:pos="820"/>
        </w:tabs>
        <w:spacing w:before="42" w:line="264" w:lineRule="auto"/>
        <w:ind w:right="347"/>
        <w:rPr>
          <w:rFonts w:asciiTheme="minorHAnsi" w:eastAsia="Calibri" w:hAnsiTheme="minorHAnsi" w:cstheme="minorHAnsi"/>
          <w:sz w:val="22"/>
          <w:szCs w:val="22"/>
        </w:rPr>
      </w:pPr>
      <w:r w:rsidRPr="00626535">
        <w:rPr>
          <w:rFonts w:asciiTheme="minorHAnsi" w:hAnsiTheme="minorHAnsi" w:cstheme="minorHAnsi"/>
          <w:bCs/>
          <w:sz w:val="22"/>
          <w:szCs w:val="22"/>
        </w:rPr>
        <w:t xml:space="preserve">Designed and developed data load jobs using </w:t>
      </w:r>
      <w:r w:rsidRPr="00626535">
        <w:rPr>
          <w:rFonts w:asciiTheme="minorHAnsi" w:hAnsiTheme="minorHAnsi" w:cstheme="minorHAnsi"/>
          <w:b/>
          <w:bCs/>
          <w:sz w:val="22"/>
          <w:szCs w:val="22"/>
        </w:rPr>
        <w:t>SSIS</w:t>
      </w:r>
      <w:r w:rsidRPr="00626535">
        <w:rPr>
          <w:rFonts w:asciiTheme="minorHAnsi" w:hAnsiTheme="minorHAnsi" w:cstheme="minorHAnsi"/>
          <w:bCs/>
          <w:sz w:val="22"/>
          <w:szCs w:val="22"/>
        </w:rPr>
        <w:t xml:space="preserve"> package and scheduled in SQL Agent.</w:t>
      </w:r>
    </w:p>
    <w:p w:rsidR="00626535" w:rsidRPr="001C6866" w:rsidRDefault="00626535" w:rsidP="00745DF9">
      <w:pPr>
        <w:pStyle w:val="ListParagraph"/>
        <w:numPr>
          <w:ilvl w:val="0"/>
          <w:numId w:val="4"/>
        </w:numPr>
        <w:tabs>
          <w:tab w:val="left" w:pos="820"/>
        </w:tabs>
        <w:spacing w:before="42" w:line="264" w:lineRule="auto"/>
        <w:ind w:right="347"/>
        <w:rPr>
          <w:rFonts w:asciiTheme="minorHAnsi" w:eastAsia="Calibri" w:hAnsiTheme="minorHAnsi" w:cstheme="minorHAnsi"/>
          <w:sz w:val="22"/>
          <w:szCs w:val="22"/>
        </w:rPr>
      </w:pPr>
      <w:r w:rsidRPr="00626535">
        <w:rPr>
          <w:rFonts w:asciiTheme="minorHAnsi" w:hAnsiTheme="minorHAnsi" w:cstheme="minorHAnsi"/>
          <w:bCs/>
          <w:sz w:val="22"/>
          <w:szCs w:val="22"/>
        </w:rPr>
        <w:t>Created Data Warehouse Cubes in SQL Server Analysis Service (</w:t>
      </w:r>
      <w:r w:rsidRPr="00626535">
        <w:rPr>
          <w:rFonts w:asciiTheme="minorHAnsi" w:hAnsiTheme="minorHAnsi" w:cstheme="minorHAnsi"/>
          <w:b/>
          <w:bCs/>
          <w:sz w:val="22"/>
          <w:szCs w:val="22"/>
        </w:rPr>
        <w:t>SSAS</w:t>
      </w:r>
      <w:r w:rsidRPr="00626535">
        <w:rPr>
          <w:rFonts w:asciiTheme="minorHAnsi" w:hAnsiTheme="minorHAnsi" w:cstheme="minorHAnsi"/>
          <w:bCs/>
          <w:sz w:val="22"/>
          <w:szCs w:val="22"/>
        </w:rPr>
        <w:t>).</w:t>
      </w:r>
    </w:p>
    <w:p w:rsidR="001C6866" w:rsidRPr="001C6866" w:rsidRDefault="001C6866" w:rsidP="00745DF9">
      <w:pPr>
        <w:pStyle w:val="ListParagraph"/>
        <w:numPr>
          <w:ilvl w:val="0"/>
          <w:numId w:val="4"/>
        </w:numPr>
        <w:spacing w:before="29"/>
        <w:rPr>
          <w:rFonts w:ascii="Calibri" w:eastAsia="Calibri" w:hAnsi="Calibri" w:cs="Calibri"/>
          <w:sz w:val="22"/>
          <w:szCs w:val="22"/>
        </w:rPr>
      </w:pPr>
      <w:r w:rsidRPr="00626535">
        <w:rPr>
          <w:rFonts w:ascii="Calibri" w:eastAsia="Calibri" w:hAnsi="Calibri" w:cs="Calibri"/>
          <w:sz w:val="22"/>
          <w:szCs w:val="22"/>
        </w:rPr>
        <w:t xml:space="preserve">Performed </w:t>
      </w:r>
      <w:r w:rsidRPr="00626535">
        <w:rPr>
          <w:rFonts w:ascii="Calibri" w:eastAsia="Calibri" w:hAnsi="Calibri" w:cs="Calibri"/>
          <w:b/>
          <w:sz w:val="22"/>
          <w:szCs w:val="22"/>
        </w:rPr>
        <w:t>Branching</w:t>
      </w:r>
      <w:r w:rsidRPr="00626535">
        <w:rPr>
          <w:rFonts w:ascii="Calibri" w:eastAsia="Calibri" w:hAnsi="Calibri" w:cs="Calibri"/>
          <w:sz w:val="22"/>
          <w:szCs w:val="22"/>
        </w:rPr>
        <w:t xml:space="preserve">, </w:t>
      </w:r>
      <w:r w:rsidRPr="00626535">
        <w:rPr>
          <w:rFonts w:ascii="Calibri" w:eastAsia="Calibri" w:hAnsi="Calibri" w:cs="Calibri"/>
          <w:b/>
          <w:sz w:val="22"/>
          <w:szCs w:val="22"/>
        </w:rPr>
        <w:t>Tagging</w:t>
      </w:r>
      <w:r w:rsidRPr="00626535">
        <w:rPr>
          <w:rFonts w:ascii="Calibri" w:eastAsia="Calibri" w:hAnsi="Calibri" w:cs="Calibri"/>
          <w:sz w:val="22"/>
          <w:szCs w:val="22"/>
        </w:rPr>
        <w:t>, Release Activities on Version Control Tool</w:t>
      </w:r>
      <w:r w:rsidR="00783245">
        <w:rPr>
          <w:rFonts w:ascii="Calibri" w:eastAsia="Calibri" w:hAnsi="Calibri" w:cs="Calibri"/>
          <w:sz w:val="22"/>
          <w:szCs w:val="22"/>
        </w:rPr>
        <w:t xml:space="preserve"> </w:t>
      </w:r>
      <w:r w:rsidRPr="00626535">
        <w:rPr>
          <w:rFonts w:ascii="Calibri" w:eastAsia="Calibri" w:hAnsi="Calibri" w:cs="Calibri"/>
          <w:b/>
          <w:sz w:val="22"/>
          <w:szCs w:val="22"/>
        </w:rPr>
        <w:t>GIT</w:t>
      </w:r>
      <w:r w:rsidRPr="00626535">
        <w:rPr>
          <w:rFonts w:ascii="Calibri" w:eastAsia="Calibri" w:hAnsi="Calibri" w:cs="Calibri"/>
          <w:sz w:val="22"/>
          <w:szCs w:val="22"/>
        </w:rPr>
        <w:t>.</w:t>
      </w:r>
    </w:p>
    <w:p w:rsidR="00626535" w:rsidRDefault="00626535" w:rsidP="00745DF9">
      <w:pPr>
        <w:pStyle w:val="ListParagraph"/>
        <w:numPr>
          <w:ilvl w:val="0"/>
          <w:numId w:val="4"/>
        </w:numPr>
        <w:tabs>
          <w:tab w:val="left" w:pos="820"/>
        </w:tabs>
        <w:spacing w:before="42" w:line="264" w:lineRule="auto"/>
        <w:ind w:right="347"/>
        <w:rPr>
          <w:rFonts w:asciiTheme="minorHAnsi" w:eastAsia="Calibri" w:hAnsiTheme="minorHAnsi" w:cstheme="minorHAnsi"/>
          <w:sz w:val="22"/>
          <w:szCs w:val="22"/>
        </w:rPr>
      </w:pPr>
      <w:r w:rsidRPr="00626535">
        <w:rPr>
          <w:rFonts w:ascii="Calibri" w:eastAsia="Calibri" w:hAnsi="Calibri" w:cs="Calibri"/>
          <w:sz w:val="22"/>
          <w:szCs w:val="22"/>
        </w:rPr>
        <w:t xml:space="preserve">Virtualized the servers using the </w:t>
      </w:r>
      <w:r w:rsidRPr="00626535">
        <w:rPr>
          <w:rFonts w:ascii="Calibri" w:eastAsia="Calibri" w:hAnsi="Calibri" w:cs="Calibri"/>
          <w:b/>
          <w:sz w:val="22"/>
          <w:szCs w:val="22"/>
        </w:rPr>
        <w:t xml:space="preserve">Docker </w:t>
      </w:r>
      <w:r w:rsidRPr="00626535">
        <w:rPr>
          <w:rFonts w:ascii="Calibri" w:eastAsia="Calibri" w:hAnsi="Calibri" w:cs="Calibri"/>
          <w:sz w:val="22"/>
          <w:szCs w:val="22"/>
        </w:rPr>
        <w:t xml:space="preserve">for the test environments and dev environments needs, and configuration using </w:t>
      </w:r>
      <w:r w:rsidRPr="00626535">
        <w:rPr>
          <w:rFonts w:ascii="Calibri" w:eastAsia="Calibri" w:hAnsi="Calibri" w:cs="Calibri"/>
          <w:b/>
          <w:sz w:val="22"/>
          <w:szCs w:val="22"/>
        </w:rPr>
        <w:t>Docker containers</w:t>
      </w:r>
      <w:r w:rsidRPr="00626535">
        <w:rPr>
          <w:rFonts w:ascii="Calibri" w:eastAsia="Calibri" w:hAnsi="Calibri" w:cs="Calibri"/>
          <w:sz w:val="22"/>
          <w:szCs w:val="22"/>
        </w:rPr>
        <w:t>.</w:t>
      </w:r>
    </w:p>
    <w:p w:rsidR="00626535" w:rsidRDefault="00626535" w:rsidP="00745DF9">
      <w:pPr>
        <w:pStyle w:val="ListParagraph"/>
        <w:numPr>
          <w:ilvl w:val="0"/>
          <w:numId w:val="4"/>
        </w:numPr>
        <w:tabs>
          <w:tab w:val="left" w:pos="820"/>
        </w:tabs>
        <w:spacing w:before="42" w:line="264" w:lineRule="auto"/>
        <w:ind w:right="347"/>
        <w:rPr>
          <w:rFonts w:asciiTheme="minorHAnsi" w:eastAsia="Calibri" w:hAnsiTheme="minorHAnsi" w:cstheme="minorHAnsi"/>
          <w:sz w:val="22"/>
          <w:szCs w:val="22"/>
        </w:rPr>
      </w:pPr>
      <w:r w:rsidRPr="00626535">
        <w:rPr>
          <w:rFonts w:ascii="Calibri" w:eastAsia="Calibri" w:hAnsi="Calibri" w:cs="Calibri"/>
          <w:sz w:val="22"/>
          <w:szCs w:val="22"/>
        </w:rPr>
        <w:t xml:space="preserve">Worked with </w:t>
      </w:r>
      <w:r w:rsidRPr="00626535">
        <w:rPr>
          <w:rFonts w:ascii="Calibri" w:eastAsia="Calibri" w:hAnsi="Calibri" w:cs="Calibri"/>
          <w:b/>
          <w:sz w:val="22"/>
          <w:szCs w:val="22"/>
        </w:rPr>
        <w:t xml:space="preserve">Docker Trusted Registry </w:t>
      </w:r>
      <w:r w:rsidRPr="00626535">
        <w:rPr>
          <w:rFonts w:ascii="Calibri" w:eastAsia="Calibri" w:hAnsi="Calibri" w:cs="Calibri"/>
          <w:sz w:val="22"/>
          <w:szCs w:val="22"/>
        </w:rPr>
        <w:t xml:space="preserve">as a repository for our </w:t>
      </w:r>
      <w:r w:rsidR="00783245">
        <w:rPr>
          <w:rFonts w:ascii="Calibri" w:eastAsia="Calibri" w:hAnsi="Calibri" w:cs="Calibri"/>
          <w:b/>
          <w:sz w:val="22"/>
          <w:szCs w:val="22"/>
        </w:rPr>
        <w:t>D</w:t>
      </w:r>
      <w:r w:rsidRPr="00626535">
        <w:rPr>
          <w:rFonts w:ascii="Calibri" w:eastAsia="Calibri" w:hAnsi="Calibri" w:cs="Calibri"/>
          <w:b/>
          <w:sz w:val="22"/>
          <w:szCs w:val="22"/>
        </w:rPr>
        <w:t xml:space="preserve">ocker images </w:t>
      </w:r>
      <w:r w:rsidRPr="00626535">
        <w:rPr>
          <w:rFonts w:ascii="Calibri" w:eastAsia="Calibri" w:hAnsi="Calibri" w:cs="Calibri"/>
          <w:sz w:val="22"/>
          <w:szCs w:val="22"/>
        </w:rPr>
        <w:t>and worked with Docker container networks.</w:t>
      </w:r>
    </w:p>
    <w:p w:rsidR="00626535" w:rsidRPr="00C15E7B" w:rsidRDefault="00626535" w:rsidP="00745DF9">
      <w:pPr>
        <w:pStyle w:val="ListParagraph"/>
        <w:numPr>
          <w:ilvl w:val="0"/>
          <w:numId w:val="4"/>
        </w:numPr>
        <w:tabs>
          <w:tab w:val="left" w:pos="820"/>
        </w:tabs>
        <w:spacing w:before="42" w:line="264" w:lineRule="auto"/>
        <w:ind w:right="347"/>
        <w:rPr>
          <w:rFonts w:asciiTheme="minorHAnsi" w:eastAsia="Calibri" w:hAnsiTheme="minorHAnsi" w:cstheme="minorHAnsi"/>
          <w:sz w:val="22"/>
          <w:szCs w:val="22"/>
        </w:rPr>
      </w:pPr>
      <w:r w:rsidRPr="00626535">
        <w:rPr>
          <w:rFonts w:ascii="Calibri" w:eastAsia="Calibri" w:hAnsi="Calibri" w:cs="Calibri"/>
          <w:sz w:val="22"/>
          <w:szCs w:val="22"/>
        </w:rPr>
        <w:t xml:space="preserve">Installed and configured an automated tool </w:t>
      </w:r>
      <w:r w:rsidR="00C15E7B">
        <w:rPr>
          <w:rFonts w:ascii="Calibri" w:eastAsia="Calibri" w:hAnsi="Calibri" w:cs="Calibri"/>
          <w:b/>
          <w:sz w:val="22"/>
          <w:szCs w:val="22"/>
        </w:rPr>
        <w:t>Chef</w:t>
      </w:r>
      <w:r w:rsidRPr="00626535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626535">
        <w:rPr>
          <w:rFonts w:ascii="Calibri" w:eastAsia="Calibri" w:hAnsi="Calibri" w:cs="Calibri"/>
          <w:sz w:val="22"/>
          <w:szCs w:val="22"/>
        </w:rPr>
        <w:t>that included the installation and configuration of 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C15E7B">
        <w:rPr>
          <w:rFonts w:ascii="Calibri" w:eastAsia="Calibri" w:hAnsi="Calibri" w:cs="Calibri"/>
          <w:b/>
          <w:sz w:val="22"/>
          <w:szCs w:val="22"/>
        </w:rPr>
        <w:t xml:space="preserve">Chef </w:t>
      </w:r>
      <w:r w:rsidRPr="00F20EF0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C15E7B">
        <w:rPr>
          <w:rFonts w:ascii="Calibri" w:eastAsia="Calibri" w:hAnsi="Calibri" w:cs="Calibri"/>
          <w:b/>
          <w:sz w:val="22"/>
          <w:szCs w:val="22"/>
        </w:rPr>
        <w:t>Server</w:t>
      </w:r>
      <w:r w:rsidRPr="00F20EF0">
        <w:rPr>
          <w:rFonts w:ascii="Calibri" w:eastAsia="Calibri" w:hAnsi="Calibri" w:cs="Calibri"/>
          <w:sz w:val="22"/>
          <w:szCs w:val="22"/>
        </w:rPr>
        <w:t xml:space="preserve">, </w:t>
      </w:r>
      <w:r w:rsidRPr="00F20EF0">
        <w:rPr>
          <w:rFonts w:ascii="Calibri" w:eastAsia="Calibri" w:hAnsi="Calibri" w:cs="Calibri"/>
          <w:b/>
          <w:sz w:val="22"/>
          <w:szCs w:val="22"/>
        </w:rPr>
        <w:t>agent nodes</w:t>
      </w:r>
      <w:r w:rsidRPr="00F20EF0">
        <w:rPr>
          <w:rFonts w:ascii="Calibri" w:eastAsia="Calibri" w:hAnsi="Calibri" w:cs="Calibri"/>
          <w:sz w:val="22"/>
          <w:szCs w:val="22"/>
        </w:rPr>
        <w:t xml:space="preserve"> and an admin control workstation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626535" w:rsidRPr="00C15E7B" w:rsidRDefault="00626535" w:rsidP="00745DF9">
      <w:pPr>
        <w:pStyle w:val="ListParagraph"/>
        <w:numPr>
          <w:ilvl w:val="0"/>
          <w:numId w:val="4"/>
        </w:numPr>
        <w:spacing w:before="29"/>
        <w:rPr>
          <w:rFonts w:ascii="Calibri" w:eastAsia="Calibri" w:hAnsi="Calibri" w:cs="Calibri"/>
          <w:sz w:val="22"/>
          <w:szCs w:val="22"/>
        </w:rPr>
      </w:pPr>
      <w:r w:rsidRPr="00626535">
        <w:rPr>
          <w:rFonts w:ascii="Calibri" w:eastAsia="Calibri" w:hAnsi="Calibri" w:cs="Calibri"/>
          <w:sz w:val="22"/>
          <w:szCs w:val="22"/>
        </w:rPr>
        <w:t>Implementing a CI/C</w:t>
      </w:r>
      <w:r w:rsidR="00C15E7B">
        <w:rPr>
          <w:rFonts w:ascii="Calibri" w:eastAsia="Calibri" w:hAnsi="Calibri" w:cs="Calibri"/>
          <w:sz w:val="22"/>
          <w:szCs w:val="22"/>
        </w:rPr>
        <w:t xml:space="preserve">D using </w:t>
      </w:r>
      <w:r w:rsidR="00C15E7B" w:rsidRPr="00783245">
        <w:rPr>
          <w:rFonts w:ascii="Calibri" w:eastAsia="Calibri" w:hAnsi="Calibri" w:cs="Calibri"/>
          <w:b/>
          <w:sz w:val="22"/>
          <w:szCs w:val="22"/>
        </w:rPr>
        <w:t>Jenkins</w:t>
      </w:r>
      <w:r w:rsidR="00C15E7B">
        <w:rPr>
          <w:rFonts w:ascii="Calibri" w:eastAsia="Calibri" w:hAnsi="Calibri" w:cs="Calibri"/>
          <w:sz w:val="22"/>
          <w:szCs w:val="22"/>
        </w:rPr>
        <w:t xml:space="preserve"> with build tool </w:t>
      </w:r>
      <w:r w:rsidRPr="00626535">
        <w:rPr>
          <w:rFonts w:ascii="Calibri" w:eastAsia="Calibri" w:hAnsi="Calibri" w:cs="Calibri"/>
          <w:sz w:val="22"/>
          <w:szCs w:val="22"/>
        </w:rPr>
        <w:t xml:space="preserve"> </w:t>
      </w:r>
      <w:r w:rsidRPr="00626535">
        <w:rPr>
          <w:rFonts w:ascii="Calibri" w:eastAsia="Calibri" w:hAnsi="Calibri" w:cs="Calibri"/>
          <w:b/>
          <w:sz w:val="22"/>
          <w:szCs w:val="22"/>
        </w:rPr>
        <w:t>Maven</w:t>
      </w:r>
    </w:p>
    <w:p w:rsidR="00C15E7B" w:rsidRDefault="00C15E7B" w:rsidP="00745DF9">
      <w:pPr>
        <w:pStyle w:val="ListParagraph"/>
        <w:numPr>
          <w:ilvl w:val="0"/>
          <w:numId w:val="4"/>
        </w:numPr>
        <w:spacing w:before="2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Deploy through apache server as </w:t>
      </w:r>
      <w:r w:rsidRPr="00783245">
        <w:rPr>
          <w:rFonts w:ascii="Calibri" w:eastAsia="Calibri" w:hAnsi="Calibri" w:cs="Calibri"/>
          <w:b/>
          <w:sz w:val="22"/>
          <w:szCs w:val="22"/>
        </w:rPr>
        <w:t>Tomcat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4D2B4B" w:rsidRPr="00626535" w:rsidRDefault="00626535" w:rsidP="00745DF9">
      <w:pPr>
        <w:pStyle w:val="ListParagraph"/>
        <w:numPr>
          <w:ilvl w:val="0"/>
          <w:numId w:val="4"/>
        </w:numPr>
        <w:spacing w:before="29"/>
        <w:rPr>
          <w:rFonts w:ascii="Calibri" w:eastAsia="Calibri" w:hAnsi="Calibri" w:cs="Calibri"/>
          <w:sz w:val="22"/>
          <w:szCs w:val="22"/>
        </w:rPr>
      </w:pPr>
      <w:r w:rsidRPr="00626535">
        <w:rPr>
          <w:rFonts w:ascii="Calibri" w:eastAsia="Calibri" w:hAnsi="Calibri" w:cs="Calibri"/>
          <w:sz w:val="22"/>
          <w:szCs w:val="22"/>
        </w:rPr>
        <w:t>Work</w:t>
      </w:r>
      <w:r w:rsidR="00AF6D35">
        <w:rPr>
          <w:rFonts w:ascii="Calibri" w:eastAsia="Calibri" w:hAnsi="Calibri" w:cs="Calibri"/>
          <w:sz w:val="22"/>
          <w:szCs w:val="22"/>
        </w:rPr>
        <w:t>ed with scripting languages ,</w:t>
      </w:r>
      <w:r w:rsidR="000F3CFD">
        <w:rPr>
          <w:rFonts w:ascii="Calibri" w:eastAsia="Calibri" w:hAnsi="Calibri" w:cs="Calibri"/>
          <w:sz w:val="22"/>
          <w:szCs w:val="22"/>
        </w:rPr>
        <w:t>i.e.</w:t>
      </w:r>
      <w:r w:rsidR="000F3CFD" w:rsidRPr="000F3CFD">
        <w:rPr>
          <w:rFonts w:ascii="Calibri" w:eastAsia="Calibri" w:hAnsi="Calibri" w:cs="Calibri"/>
          <w:b/>
          <w:sz w:val="22"/>
          <w:szCs w:val="22"/>
        </w:rPr>
        <w:t xml:space="preserve"> Shell</w:t>
      </w:r>
      <w:r w:rsidR="000F3CFD">
        <w:rPr>
          <w:rFonts w:ascii="Calibri" w:eastAsia="Calibri" w:hAnsi="Calibri" w:cs="Calibri"/>
          <w:sz w:val="22"/>
          <w:szCs w:val="22"/>
        </w:rPr>
        <w:t xml:space="preserve"> and </w:t>
      </w:r>
      <w:r w:rsidRPr="00626535">
        <w:rPr>
          <w:rFonts w:ascii="Calibri" w:eastAsia="Calibri" w:hAnsi="Calibri" w:cs="Calibri"/>
          <w:sz w:val="22"/>
          <w:szCs w:val="22"/>
        </w:rPr>
        <w:t xml:space="preserve"> </w:t>
      </w:r>
      <w:r w:rsidRPr="00626535">
        <w:rPr>
          <w:rFonts w:ascii="Calibri" w:eastAsia="Calibri" w:hAnsi="Calibri" w:cs="Calibri"/>
          <w:b/>
          <w:sz w:val="22"/>
          <w:szCs w:val="22"/>
        </w:rPr>
        <w:t>Python</w:t>
      </w:r>
      <w:r w:rsidRPr="00626535">
        <w:rPr>
          <w:rFonts w:ascii="Calibri" w:eastAsia="Calibri" w:hAnsi="Calibri" w:cs="Calibri"/>
          <w:sz w:val="22"/>
          <w:szCs w:val="22"/>
        </w:rPr>
        <w:t>.</w:t>
      </w:r>
    </w:p>
    <w:p w:rsidR="00C109B2" w:rsidRPr="009B2C85" w:rsidRDefault="00C109B2" w:rsidP="009B2C85">
      <w:pPr>
        <w:pStyle w:val="BodyText"/>
        <w:rPr>
          <w:rFonts w:ascii="Calibri" w:hAnsi="Calibri"/>
          <w:szCs w:val="22"/>
        </w:rPr>
      </w:pPr>
    </w:p>
    <w:sectPr w:rsidR="00C109B2" w:rsidRPr="009B2C85" w:rsidSect="001C6866">
      <w:footerReference w:type="default" r:id="rId7"/>
      <w:footerReference w:type="first" r:id="rId8"/>
      <w:type w:val="continuous"/>
      <w:pgSz w:w="11907" w:h="16839" w:code="9"/>
      <w:pgMar w:top="720" w:right="81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8AB" w:rsidRDefault="003D08AB">
      <w:r>
        <w:separator/>
      </w:r>
    </w:p>
  </w:endnote>
  <w:endnote w:type="continuationSeparator" w:id="1">
    <w:p w:rsidR="003D08AB" w:rsidRDefault="003D08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C2B" w:rsidRDefault="007F4C2B" w:rsidP="00065CB0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C2B" w:rsidRDefault="001C6866" w:rsidP="00065CB0">
    <w:pPr>
      <w:pStyle w:val="Footer"/>
      <w:jc w:val="center"/>
    </w:pPr>
    <w:r>
      <w:t>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8AB" w:rsidRDefault="003D08AB">
      <w:r>
        <w:separator/>
      </w:r>
    </w:p>
  </w:footnote>
  <w:footnote w:type="continuationSeparator" w:id="1">
    <w:p w:rsidR="003D08AB" w:rsidRDefault="003D08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>
    <w:nsid w:val="05FF31E8"/>
    <w:multiLevelType w:val="multilevel"/>
    <w:tmpl w:val="4009001D"/>
    <w:styleLink w:val="Style1"/>
    <w:lvl w:ilvl="0">
      <w:start w:val="1"/>
      <w:numFmt w:val="bullet"/>
      <w:lvlText w:val="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C597218"/>
    <w:multiLevelType w:val="hybridMultilevel"/>
    <w:tmpl w:val="4F32B9AA"/>
    <w:lvl w:ilvl="0" w:tplc="4240E90E">
      <w:start w:val="1"/>
      <w:numFmt w:val="bullet"/>
      <w:pStyle w:val="KeySkillsBullets"/>
      <w:lvlText w:val=""/>
      <w:lvlJc w:val="left"/>
      <w:pPr>
        <w:ind w:left="-360" w:hanging="360"/>
      </w:pPr>
      <w:rPr>
        <w:rFonts w:ascii="Wingdings 2" w:hAnsi="Wingdings 2" w:hint="default"/>
        <w:sz w:val="18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233F672D"/>
    <w:multiLevelType w:val="hybridMultilevel"/>
    <w:tmpl w:val="F34E9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E0900"/>
    <w:multiLevelType w:val="hybridMultilevel"/>
    <w:tmpl w:val="D206E2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DF17A2"/>
    <w:multiLevelType w:val="hybridMultilevel"/>
    <w:tmpl w:val="D10EB8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6D46"/>
    <w:rsid w:val="000010D9"/>
    <w:rsid w:val="0000113E"/>
    <w:rsid w:val="000017D8"/>
    <w:rsid w:val="000027FE"/>
    <w:rsid w:val="000032B9"/>
    <w:rsid w:val="00003870"/>
    <w:rsid w:val="0000422A"/>
    <w:rsid w:val="00004592"/>
    <w:rsid w:val="00004742"/>
    <w:rsid w:val="0000513A"/>
    <w:rsid w:val="000054AC"/>
    <w:rsid w:val="00005E27"/>
    <w:rsid w:val="0000679A"/>
    <w:rsid w:val="00006E5B"/>
    <w:rsid w:val="00007227"/>
    <w:rsid w:val="0001074D"/>
    <w:rsid w:val="00010B9F"/>
    <w:rsid w:val="0001216D"/>
    <w:rsid w:val="00012A58"/>
    <w:rsid w:val="000131D4"/>
    <w:rsid w:val="0001456A"/>
    <w:rsid w:val="00014AFF"/>
    <w:rsid w:val="00014F17"/>
    <w:rsid w:val="00015586"/>
    <w:rsid w:val="00015A03"/>
    <w:rsid w:val="00015A08"/>
    <w:rsid w:val="00015CBE"/>
    <w:rsid w:val="00016E1A"/>
    <w:rsid w:val="000171B9"/>
    <w:rsid w:val="00017582"/>
    <w:rsid w:val="0001788F"/>
    <w:rsid w:val="00017A3D"/>
    <w:rsid w:val="00017B35"/>
    <w:rsid w:val="00017C2E"/>
    <w:rsid w:val="00017CB0"/>
    <w:rsid w:val="0002040A"/>
    <w:rsid w:val="0002099F"/>
    <w:rsid w:val="000216C8"/>
    <w:rsid w:val="0002175A"/>
    <w:rsid w:val="000227B7"/>
    <w:rsid w:val="00022CB8"/>
    <w:rsid w:val="00023133"/>
    <w:rsid w:val="000231B9"/>
    <w:rsid w:val="00023793"/>
    <w:rsid w:val="00023AEE"/>
    <w:rsid w:val="000240BA"/>
    <w:rsid w:val="00025C51"/>
    <w:rsid w:val="0002618A"/>
    <w:rsid w:val="00027064"/>
    <w:rsid w:val="00031259"/>
    <w:rsid w:val="00031543"/>
    <w:rsid w:val="00031A5C"/>
    <w:rsid w:val="00032094"/>
    <w:rsid w:val="00032667"/>
    <w:rsid w:val="000327B5"/>
    <w:rsid w:val="00032F4A"/>
    <w:rsid w:val="00033497"/>
    <w:rsid w:val="0003383F"/>
    <w:rsid w:val="00033C80"/>
    <w:rsid w:val="000347EB"/>
    <w:rsid w:val="00034A0D"/>
    <w:rsid w:val="00035B3B"/>
    <w:rsid w:val="00035E02"/>
    <w:rsid w:val="00035E1C"/>
    <w:rsid w:val="00035E3B"/>
    <w:rsid w:val="00037135"/>
    <w:rsid w:val="0003762B"/>
    <w:rsid w:val="00037CEF"/>
    <w:rsid w:val="00041551"/>
    <w:rsid w:val="00041A5D"/>
    <w:rsid w:val="0004215B"/>
    <w:rsid w:val="00042504"/>
    <w:rsid w:val="00043B24"/>
    <w:rsid w:val="00043DAE"/>
    <w:rsid w:val="00043FAE"/>
    <w:rsid w:val="00043FF7"/>
    <w:rsid w:val="000440BE"/>
    <w:rsid w:val="00044334"/>
    <w:rsid w:val="000444F9"/>
    <w:rsid w:val="00044B82"/>
    <w:rsid w:val="00044F9E"/>
    <w:rsid w:val="00044FDB"/>
    <w:rsid w:val="0004529E"/>
    <w:rsid w:val="00045620"/>
    <w:rsid w:val="00045790"/>
    <w:rsid w:val="0004593A"/>
    <w:rsid w:val="00046350"/>
    <w:rsid w:val="000463B2"/>
    <w:rsid w:val="00046FDA"/>
    <w:rsid w:val="000470D0"/>
    <w:rsid w:val="00047525"/>
    <w:rsid w:val="00047918"/>
    <w:rsid w:val="00047FA1"/>
    <w:rsid w:val="00050150"/>
    <w:rsid w:val="000502DB"/>
    <w:rsid w:val="0005039D"/>
    <w:rsid w:val="00050588"/>
    <w:rsid w:val="000506D5"/>
    <w:rsid w:val="00050BC5"/>
    <w:rsid w:val="00051302"/>
    <w:rsid w:val="00051781"/>
    <w:rsid w:val="000520D4"/>
    <w:rsid w:val="00052605"/>
    <w:rsid w:val="00052C8E"/>
    <w:rsid w:val="00053099"/>
    <w:rsid w:val="000532C8"/>
    <w:rsid w:val="00053CCC"/>
    <w:rsid w:val="00054681"/>
    <w:rsid w:val="00054F8D"/>
    <w:rsid w:val="00055207"/>
    <w:rsid w:val="00055681"/>
    <w:rsid w:val="00055742"/>
    <w:rsid w:val="00055B38"/>
    <w:rsid w:val="00055D42"/>
    <w:rsid w:val="000562A4"/>
    <w:rsid w:val="0005651A"/>
    <w:rsid w:val="00056EB6"/>
    <w:rsid w:val="000577E9"/>
    <w:rsid w:val="000579DC"/>
    <w:rsid w:val="00057C24"/>
    <w:rsid w:val="00057D6C"/>
    <w:rsid w:val="0006039C"/>
    <w:rsid w:val="00061463"/>
    <w:rsid w:val="00061DCB"/>
    <w:rsid w:val="00062271"/>
    <w:rsid w:val="00063467"/>
    <w:rsid w:val="000635A3"/>
    <w:rsid w:val="00063973"/>
    <w:rsid w:val="000639E1"/>
    <w:rsid w:val="000643D8"/>
    <w:rsid w:val="0006466B"/>
    <w:rsid w:val="00064D1E"/>
    <w:rsid w:val="00065864"/>
    <w:rsid w:val="00065CB0"/>
    <w:rsid w:val="00065E04"/>
    <w:rsid w:val="0006660C"/>
    <w:rsid w:val="00066697"/>
    <w:rsid w:val="00067417"/>
    <w:rsid w:val="00067642"/>
    <w:rsid w:val="000706AF"/>
    <w:rsid w:val="00070813"/>
    <w:rsid w:val="00071344"/>
    <w:rsid w:val="000716AD"/>
    <w:rsid w:val="00071BDE"/>
    <w:rsid w:val="00071E9F"/>
    <w:rsid w:val="00072061"/>
    <w:rsid w:val="0007278F"/>
    <w:rsid w:val="00072E29"/>
    <w:rsid w:val="00073F15"/>
    <w:rsid w:val="00075AB9"/>
    <w:rsid w:val="00076382"/>
    <w:rsid w:val="000766D0"/>
    <w:rsid w:val="000768E6"/>
    <w:rsid w:val="00077526"/>
    <w:rsid w:val="0007786E"/>
    <w:rsid w:val="00077D8E"/>
    <w:rsid w:val="00077F75"/>
    <w:rsid w:val="0008098F"/>
    <w:rsid w:val="000817F9"/>
    <w:rsid w:val="00081CB8"/>
    <w:rsid w:val="000824D1"/>
    <w:rsid w:val="00082D39"/>
    <w:rsid w:val="00083ECF"/>
    <w:rsid w:val="00083EF9"/>
    <w:rsid w:val="000841C8"/>
    <w:rsid w:val="00084626"/>
    <w:rsid w:val="00084C8D"/>
    <w:rsid w:val="00084F56"/>
    <w:rsid w:val="000858EA"/>
    <w:rsid w:val="00085993"/>
    <w:rsid w:val="00085B5C"/>
    <w:rsid w:val="00085C9E"/>
    <w:rsid w:val="000861BB"/>
    <w:rsid w:val="00086A18"/>
    <w:rsid w:val="00086C3C"/>
    <w:rsid w:val="00086EAF"/>
    <w:rsid w:val="00087B1B"/>
    <w:rsid w:val="0009086C"/>
    <w:rsid w:val="00090F64"/>
    <w:rsid w:val="00091504"/>
    <w:rsid w:val="000918F8"/>
    <w:rsid w:val="00091EE5"/>
    <w:rsid w:val="00092BEA"/>
    <w:rsid w:val="000932A0"/>
    <w:rsid w:val="00093A01"/>
    <w:rsid w:val="00093CE5"/>
    <w:rsid w:val="000947D4"/>
    <w:rsid w:val="000948A5"/>
    <w:rsid w:val="0009565A"/>
    <w:rsid w:val="000966E4"/>
    <w:rsid w:val="00096704"/>
    <w:rsid w:val="00096793"/>
    <w:rsid w:val="00096844"/>
    <w:rsid w:val="00096F1F"/>
    <w:rsid w:val="00097916"/>
    <w:rsid w:val="000A154F"/>
    <w:rsid w:val="000A15E2"/>
    <w:rsid w:val="000A1BA8"/>
    <w:rsid w:val="000A3344"/>
    <w:rsid w:val="000A416A"/>
    <w:rsid w:val="000A44F1"/>
    <w:rsid w:val="000A47B8"/>
    <w:rsid w:val="000A5C81"/>
    <w:rsid w:val="000B00E7"/>
    <w:rsid w:val="000B0387"/>
    <w:rsid w:val="000B071F"/>
    <w:rsid w:val="000B0AF8"/>
    <w:rsid w:val="000B16CE"/>
    <w:rsid w:val="000B1AF6"/>
    <w:rsid w:val="000B1D13"/>
    <w:rsid w:val="000B20FC"/>
    <w:rsid w:val="000B2534"/>
    <w:rsid w:val="000B28A5"/>
    <w:rsid w:val="000B28F5"/>
    <w:rsid w:val="000B2DE2"/>
    <w:rsid w:val="000B2EBC"/>
    <w:rsid w:val="000B3253"/>
    <w:rsid w:val="000B3290"/>
    <w:rsid w:val="000B4944"/>
    <w:rsid w:val="000B50D3"/>
    <w:rsid w:val="000B55EA"/>
    <w:rsid w:val="000B569C"/>
    <w:rsid w:val="000B5883"/>
    <w:rsid w:val="000B5BCF"/>
    <w:rsid w:val="000B5C5A"/>
    <w:rsid w:val="000B68DE"/>
    <w:rsid w:val="000B735D"/>
    <w:rsid w:val="000B79D4"/>
    <w:rsid w:val="000C020A"/>
    <w:rsid w:val="000C0CF9"/>
    <w:rsid w:val="000C0E11"/>
    <w:rsid w:val="000C0EAF"/>
    <w:rsid w:val="000C1239"/>
    <w:rsid w:val="000C16FE"/>
    <w:rsid w:val="000C2291"/>
    <w:rsid w:val="000C25EF"/>
    <w:rsid w:val="000C2E59"/>
    <w:rsid w:val="000C305D"/>
    <w:rsid w:val="000C309F"/>
    <w:rsid w:val="000C3F3B"/>
    <w:rsid w:val="000C43F9"/>
    <w:rsid w:val="000C49C1"/>
    <w:rsid w:val="000C523F"/>
    <w:rsid w:val="000C5B19"/>
    <w:rsid w:val="000C6496"/>
    <w:rsid w:val="000C6E20"/>
    <w:rsid w:val="000C7028"/>
    <w:rsid w:val="000C7237"/>
    <w:rsid w:val="000C72ED"/>
    <w:rsid w:val="000C7C5B"/>
    <w:rsid w:val="000D003A"/>
    <w:rsid w:val="000D010F"/>
    <w:rsid w:val="000D046C"/>
    <w:rsid w:val="000D04F3"/>
    <w:rsid w:val="000D0976"/>
    <w:rsid w:val="000D0A97"/>
    <w:rsid w:val="000D0FF0"/>
    <w:rsid w:val="000D1348"/>
    <w:rsid w:val="000D146A"/>
    <w:rsid w:val="000D299E"/>
    <w:rsid w:val="000D29E6"/>
    <w:rsid w:val="000D29F3"/>
    <w:rsid w:val="000D332E"/>
    <w:rsid w:val="000D3334"/>
    <w:rsid w:val="000D35EB"/>
    <w:rsid w:val="000D3C23"/>
    <w:rsid w:val="000D3DE2"/>
    <w:rsid w:val="000D3FC4"/>
    <w:rsid w:val="000D4106"/>
    <w:rsid w:val="000D4401"/>
    <w:rsid w:val="000D4515"/>
    <w:rsid w:val="000D461D"/>
    <w:rsid w:val="000D46D9"/>
    <w:rsid w:val="000D49E4"/>
    <w:rsid w:val="000D4ABF"/>
    <w:rsid w:val="000D4EA1"/>
    <w:rsid w:val="000D550C"/>
    <w:rsid w:val="000D603F"/>
    <w:rsid w:val="000D636E"/>
    <w:rsid w:val="000D6A1A"/>
    <w:rsid w:val="000D6DEF"/>
    <w:rsid w:val="000E0848"/>
    <w:rsid w:val="000E09C3"/>
    <w:rsid w:val="000E0D5E"/>
    <w:rsid w:val="000E1241"/>
    <w:rsid w:val="000E1259"/>
    <w:rsid w:val="000E1891"/>
    <w:rsid w:val="000E18A0"/>
    <w:rsid w:val="000E1FB0"/>
    <w:rsid w:val="000E205A"/>
    <w:rsid w:val="000E26BB"/>
    <w:rsid w:val="000E33B2"/>
    <w:rsid w:val="000E3403"/>
    <w:rsid w:val="000E37F3"/>
    <w:rsid w:val="000E3AE9"/>
    <w:rsid w:val="000E3E30"/>
    <w:rsid w:val="000E4570"/>
    <w:rsid w:val="000E472B"/>
    <w:rsid w:val="000E50D7"/>
    <w:rsid w:val="000E5F1F"/>
    <w:rsid w:val="000E6317"/>
    <w:rsid w:val="000E64EF"/>
    <w:rsid w:val="000E73A6"/>
    <w:rsid w:val="000E7A5C"/>
    <w:rsid w:val="000E7A83"/>
    <w:rsid w:val="000F021C"/>
    <w:rsid w:val="000F1263"/>
    <w:rsid w:val="000F12E8"/>
    <w:rsid w:val="000F1BF9"/>
    <w:rsid w:val="000F260B"/>
    <w:rsid w:val="000F27AD"/>
    <w:rsid w:val="000F2DA6"/>
    <w:rsid w:val="000F2E6F"/>
    <w:rsid w:val="000F3BC3"/>
    <w:rsid w:val="000F3CFD"/>
    <w:rsid w:val="000F4215"/>
    <w:rsid w:val="000F43A2"/>
    <w:rsid w:val="000F45AB"/>
    <w:rsid w:val="000F47F0"/>
    <w:rsid w:val="000F4884"/>
    <w:rsid w:val="000F4B0F"/>
    <w:rsid w:val="000F533E"/>
    <w:rsid w:val="000F60C2"/>
    <w:rsid w:val="000F6170"/>
    <w:rsid w:val="000F7020"/>
    <w:rsid w:val="000F7458"/>
    <w:rsid w:val="000F76E6"/>
    <w:rsid w:val="000F796D"/>
    <w:rsid w:val="001003C6"/>
    <w:rsid w:val="0010071E"/>
    <w:rsid w:val="001007BF"/>
    <w:rsid w:val="00100E6B"/>
    <w:rsid w:val="00101083"/>
    <w:rsid w:val="001013D2"/>
    <w:rsid w:val="00101761"/>
    <w:rsid w:val="0010195A"/>
    <w:rsid w:val="00101D5A"/>
    <w:rsid w:val="00101ED2"/>
    <w:rsid w:val="00102211"/>
    <w:rsid w:val="00102269"/>
    <w:rsid w:val="0010246D"/>
    <w:rsid w:val="00103A97"/>
    <w:rsid w:val="001043EA"/>
    <w:rsid w:val="00104428"/>
    <w:rsid w:val="00105C19"/>
    <w:rsid w:val="00106036"/>
    <w:rsid w:val="0010638B"/>
    <w:rsid w:val="00106CD9"/>
    <w:rsid w:val="00106E95"/>
    <w:rsid w:val="0010759B"/>
    <w:rsid w:val="00107672"/>
    <w:rsid w:val="00110431"/>
    <w:rsid w:val="00111847"/>
    <w:rsid w:val="00111A6C"/>
    <w:rsid w:val="00111D09"/>
    <w:rsid w:val="0011222D"/>
    <w:rsid w:val="0011247C"/>
    <w:rsid w:val="001128AD"/>
    <w:rsid w:val="00112E25"/>
    <w:rsid w:val="00113C49"/>
    <w:rsid w:val="001140EB"/>
    <w:rsid w:val="0011476A"/>
    <w:rsid w:val="0011623B"/>
    <w:rsid w:val="0011663A"/>
    <w:rsid w:val="00116A0C"/>
    <w:rsid w:val="00116D50"/>
    <w:rsid w:val="00116E0F"/>
    <w:rsid w:val="001171F1"/>
    <w:rsid w:val="00117419"/>
    <w:rsid w:val="001174C8"/>
    <w:rsid w:val="0011773C"/>
    <w:rsid w:val="00120449"/>
    <w:rsid w:val="0012056A"/>
    <w:rsid w:val="00120CEB"/>
    <w:rsid w:val="00121019"/>
    <w:rsid w:val="00121388"/>
    <w:rsid w:val="00122093"/>
    <w:rsid w:val="00122149"/>
    <w:rsid w:val="00122DF4"/>
    <w:rsid w:val="001231DA"/>
    <w:rsid w:val="0012336F"/>
    <w:rsid w:val="00123D1E"/>
    <w:rsid w:val="00124A9C"/>
    <w:rsid w:val="00124B22"/>
    <w:rsid w:val="001251E1"/>
    <w:rsid w:val="00125275"/>
    <w:rsid w:val="00125AEB"/>
    <w:rsid w:val="001261DA"/>
    <w:rsid w:val="001262A1"/>
    <w:rsid w:val="0012681F"/>
    <w:rsid w:val="00126B9D"/>
    <w:rsid w:val="00126DB0"/>
    <w:rsid w:val="00126E6A"/>
    <w:rsid w:val="00126F98"/>
    <w:rsid w:val="00127285"/>
    <w:rsid w:val="00127EC8"/>
    <w:rsid w:val="00130611"/>
    <w:rsid w:val="00130993"/>
    <w:rsid w:val="00130AF9"/>
    <w:rsid w:val="001315FA"/>
    <w:rsid w:val="00131F11"/>
    <w:rsid w:val="001321DC"/>
    <w:rsid w:val="00132C7D"/>
    <w:rsid w:val="00132CDE"/>
    <w:rsid w:val="00132D1E"/>
    <w:rsid w:val="00132D91"/>
    <w:rsid w:val="00133103"/>
    <w:rsid w:val="001333BD"/>
    <w:rsid w:val="00133C9E"/>
    <w:rsid w:val="00134578"/>
    <w:rsid w:val="00134947"/>
    <w:rsid w:val="00134BE7"/>
    <w:rsid w:val="001352E1"/>
    <w:rsid w:val="001354F0"/>
    <w:rsid w:val="001364F7"/>
    <w:rsid w:val="00136682"/>
    <w:rsid w:val="00136F21"/>
    <w:rsid w:val="0013707F"/>
    <w:rsid w:val="0013711E"/>
    <w:rsid w:val="0014041E"/>
    <w:rsid w:val="0014043B"/>
    <w:rsid w:val="00140945"/>
    <w:rsid w:val="00140BD4"/>
    <w:rsid w:val="00140D4D"/>
    <w:rsid w:val="00140E55"/>
    <w:rsid w:val="00141263"/>
    <w:rsid w:val="001412B6"/>
    <w:rsid w:val="001416D2"/>
    <w:rsid w:val="00141F3E"/>
    <w:rsid w:val="0014264D"/>
    <w:rsid w:val="001426B6"/>
    <w:rsid w:val="00142CA0"/>
    <w:rsid w:val="00142D9B"/>
    <w:rsid w:val="001432A4"/>
    <w:rsid w:val="001435C2"/>
    <w:rsid w:val="00143629"/>
    <w:rsid w:val="00143DE7"/>
    <w:rsid w:val="0014556E"/>
    <w:rsid w:val="001455C0"/>
    <w:rsid w:val="00145694"/>
    <w:rsid w:val="00145CF7"/>
    <w:rsid w:val="00145DE4"/>
    <w:rsid w:val="001461B4"/>
    <w:rsid w:val="00146D45"/>
    <w:rsid w:val="00146F2D"/>
    <w:rsid w:val="00147753"/>
    <w:rsid w:val="00147947"/>
    <w:rsid w:val="00147A49"/>
    <w:rsid w:val="001506DF"/>
    <w:rsid w:val="00150994"/>
    <w:rsid w:val="001510C2"/>
    <w:rsid w:val="00151941"/>
    <w:rsid w:val="00151A1B"/>
    <w:rsid w:val="00151CA0"/>
    <w:rsid w:val="00151DB3"/>
    <w:rsid w:val="00151DC9"/>
    <w:rsid w:val="00152D0F"/>
    <w:rsid w:val="001533BC"/>
    <w:rsid w:val="00153A43"/>
    <w:rsid w:val="00153F13"/>
    <w:rsid w:val="0015467C"/>
    <w:rsid w:val="00155515"/>
    <w:rsid w:val="00155710"/>
    <w:rsid w:val="00155BAE"/>
    <w:rsid w:val="00156887"/>
    <w:rsid w:val="00157B2F"/>
    <w:rsid w:val="00157BF7"/>
    <w:rsid w:val="001624C5"/>
    <w:rsid w:val="001624CA"/>
    <w:rsid w:val="00162512"/>
    <w:rsid w:val="00162A42"/>
    <w:rsid w:val="00162ED1"/>
    <w:rsid w:val="00162EE6"/>
    <w:rsid w:val="0016366A"/>
    <w:rsid w:val="00163C17"/>
    <w:rsid w:val="001640EB"/>
    <w:rsid w:val="001643A5"/>
    <w:rsid w:val="00164E2F"/>
    <w:rsid w:val="00165757"/>
    <w:rsid w:val="0016592F"/>
    <w:rsid w:val="00165A8F"/>
    <w:rsid w:val="00165B99"/>
    <w:rsid w:val="001668D2"/>
    <w:rsid w:val="0016707D"/>
    <w:rsid w:val="00167122"/>
    <w:rsid w:val="0016723E"/>
    <w:rsid w:val="00167536"/>
    <w:rsid w:val="00167679"/>
    <w:rsid w:val="00167845"/>
    <w:rsid w:val="001678AC"/>
    <w:rsid w:val="001679AB"/>
    <w:rsid w:val="00171D9C"/>
    <w:rsid w:val="00171FBC"/>
    <w:rsid w:val="001734B6"/>
    <w:rsid w:val="00174A0E"/>
    <w:rsid w:val="00174ECB"/>
    <w:rsid w:val="0017565F"/>
    <w:rsid w:val="00175F54"/>
    <w:rsid w:val="00175FBA"/>
    <w:rsid w:val="00176929"/>
    <w:rsid w:val="0017696E"/>
    <w:rsid w:val="00176C2C"/>
    <w:rsid w:val="001779AB"/>
    <w:rsid w:val="00180070"/>
    <w:rsid w:val="00181C62"/>
    <w:rsid w:val="00181D73"/>
    <w:rsid w:val="00181DB9"/>
    <w:rsid w:val="001820F1"/>
    <w:rsid w:val="0018232B"/>
    <w:rsid w:val="0018279E"/>
    <w:rsid w:val="00182919"/>
    <w:rsid w:val="001829D7"/>
    <w:rsid w:val="00182C14"/>
    <w:rsid w:val="0018309D"/>
    <w:rsid w:val="0018326F"/>
    <w:rsid w:val="00184310"/>
    <w:rsid w:val="00185249"/>
    <w:rsid w:val="00185594"/>
    <w:rsid w:val="00185D16"/>
    <w:rsid w:val="001861B8"/>
    <w:rsid w:val="001865E0"/>
    <w:rsid w:val="00186DAE"/>
    <w:rsid w:val="00187665"/>
    <w:rsid w:val="00187AD8"/>
    <w:rsid w:val="00187C7F"/>
    <w:rsid w:val="00190114"/>
    <w:rsid w:val="001902EF"/>
    <w:rsid w:val="00190D8C"/>
    <w:rsid w:val="00191F05"/>
    <w:rsid w:val="00192568"/>
    <w:rsid w:val="00192912"/>
    <w:rsid w:val="00193161"/>
    <w:rsid w:val="0019393F"/>
    <w:rsid w:val="00193C6A"/>
    <w:rsid w:val="00193DE5"/>
    <w:rsid w:val="001941D2"/>
    <w:rsid w:val="00194C49"/>
    <w:rsid w:val="00194C79"/>
    <w:rsid w:val="00194E7C"/>
    <w:rsid w:val="00195030"/>
    <w:rsid w:val="00195A06"/>
    <w:rsid w:val="00195A0C"/>
    <w:rsid w:val="001963B8"/>
    <w:rsid w:val="00196CF5"/>
    <w:rsid w:val="00196EC5"/>
    <w:rsid w:val="00197232"/>
    <w:rsid w:val="001973C8"/>
    <w:rsid w:val="001A17C8"/>
    <w:rsid w:val="001A1DB5"/>
    <w:rsid w:val="001A1DDA"/>
    <w:rsid w:val="001A276B"/>
    <w:rsid w:val="001A31DE"/>
    <w:rsid w:val="001A39B8"/>
    <w:rsid w:val="001A3A2F"/>
    <w:rsid w:val="001A3BF2"/>
    <w:rsid w:val="001A3D8E"/>
    <w:rsid w:val="001A40A1"/>
    <w:rsid w:val="001A4542"/>
    <w:rsid w:val="001A4C7F"/>
    <w:rsid w:val="001A4FD9"/>
    <w:rsid w:val="001A5474"/>
    <w:rsid w:val="001A5569"/>
    <w:rsid w:val="001A5F39"/>
    <w:rsid w:val="001A61EE"/>
    <w:rsid w:val="001A69AF"/>
    <w:rsid w:val="001A6A7E"/>
    <w:rsid w:val="001A6CCC"/>
    <w:rsid w:val="001A6EBD"/>
    <w:rsid w:val="001A7100"/>
    <w:rsid w:val="001A793B"/>
    <w:rsid w:val="001B02C2"/>
    <w:rsid w:val="001B0799"/>
    <w:rsid w:val="001B1806"/>
    <w:rsid w:val="001B3310"/>
    <w:rsid w:val="001B33D7"/>
    <w:rsid w:val="001B33FE"/>
    <w:rsid w:val="001B358E"/>
    <w:rsid w:val="001B3B78"/>
    <w:rsid w:val="001B46A0"/>
    <w:rsid w:val="001B49F8"/>
    <w:rsid w:val="001B4ED7"/>
    <w:rsid w:val="001B54AE"/>
    <w:rsid w:val="001B59F6"/>
    <w:rsid w:val="001B5D14"/>
    <w:rsid w:val="001B5D94"/>
    <w:rsid w:val="001B5E51"/>
    <w:rsid w:val="001B5F3C"/>
    <w:rsid w:val="001B5F84"/>
    <w:rsid w:val="001B6158"/>
    <w:rsid w:val="001B64F8"/>
    <w:rsid w:val="001B65E7"/>
    <w:rsid w:val="001B668A"/>
    <w:rsid w:val="001B6BE2"/>
    <w:rsid w:val="001B7587"/>
    <w:rsid w:val="001B77C4"/>
    <w:rsid w:val="001B7CDE"/>
    <w:rsid w:val="001B7F63"/>
    <w:rsid w:val="001C063B"/>
    <w:rsid w:val="001C1261"/>
    <w:rsid w:val="001C217A"/>
    <w:rsid w:val="001C2640"/>
    <w:rsid w:val="001C26B1"/>
    <w:rsid w:val="001C3214"/>
    <w:rsid w:val="001C3501"/>
    <w:rsid w:val="001C4224"/>
    <w:rsid w:val="001C4272"/>
    <w:rsid w:val="001C4566"/>
    <w:rsid w:val="001C46DD"/>
    <w:rsid w:val="001C4D83"/>
    <w:rsid w:val="001C510C"/>
    <w:rsid w:val="001C51E0"/>
    <w:rsid w:val="001C5839"/>
    <w:rsid w:val="001C5CF7"/>
    <w:rsid w:val="001C6552"/>
    <w:rsid w:val="001C6866"/>
    <w:rsid w:val="001C691F"/>
    <w:rsid w:val="001C6B10"/>
    <w:rsid w:val="001C7385"/>
    <w:rsid w:val="001D1209"/>
    <w:rsid w:val="001D1404"/>
    <w:rsid w:val="001D17D2"/>
    <w:rsid w:val="001D2ECA"/>
    <w:rsid w:val="001D31DD"/>
    <w:rsid w:val="001D3C2F"/>
    <w:rsid w:val="001D3F67"/>
    <w:rsid w:val="001D4037"/>
    <w:rsid w:val="001D4235"/>
    <w:rsid w:val="001D4426"/>
    <w:rsid w:val="001D4CED"/>
    <w:rsid w:val="001D4D79"/>
    <w:rsid w:val="001D4DEF"/>
    <w:rsid w:val="001D4F81"/>
    <w:rsid w:val="001D57A9"/>
    <w:rsid w:val="001D5910"/>
    <w:rsid w:val="001D5DD9"/>
    <w:rsid w:val="001D6610"/>
    <w:rsid w:val="001D663F"/>
    <w:rsid w:val="001D6B29"/>
    <w:rsid w:val="001D6DBB"/>
    <w:rsid w:val="001D6FB8"/>
    <w:rsid w:val="001D73FE"/>
    <w:rsid w:val="001E072C"/>
    <w:rsid w:val="001E0C9C"/>
    <w:rsid w:val="001E0D73"/>
    <w:rsid w:val="001E0FCD"/>
    <w:rsid w:val="001E1512"/>
    <w:rsid w:val="001E1B5F"/>
    <w:rsid w:val="001E3061"/>
    <w:rsid w:val="001E36CE"/>
    <w:rsid w:val="001E374C"/>
    <w:rsid w:val="001E3B0E"/>
    <w:rsid w:val="001E3CB6"/>
    <w:rsid w:val="001E478E"/>
    <w:rsid w:val="001E4F62"/>
    <w:rsid w:val="001E5442"/>
    <w:rsid w:val="001E54B5"/>
    <w:rsid w:val="001E65BD"/>
    <w:rsid w:val="001E69A7"/>
    <w:rsid w:val="001E6B6A"/>
    <w:rsid w:val="001E6E6B"/>
    <w:rsid w:val="001E71F3"/>
    <w:rsid w:val="001E7CD7"/>
    <w:rsid w:val="001E7E3A"/>
    <w:rsid w:val="001F034C"/>
    <w:rsid w:val="001F0416"/>
    <w:rsid w:val="001F05CF"/>
    <w:rsid w:val="001F11C7"/>
    <w:rsid w:val="001F1398"/>
    <w:rsid w:val="001F1512"/>
    <w:rsid w:val="001F1780"/>
    <w:rsid w:val="001F19C3"/>
    <w:rsid w:val="001F1A8B"/>
    <w:rsid w:val="001F1F40"/>
    <w:rsid w:val="001F20DD"/>
    <w:rsid w:val="001F210E"/>
    <w:rsid w:val="001F2412"/>
    <w:rsid w:val="001F24BB"/>
    <w:rsid w:val="001F33CC"/>
    <w:rsid w:val="001F3A9E"/>
    <w:rsid w:val="001F3D53"/>
    <w:rsid w:val="001F45BF"/>
    <w:rsid w:val="001F4D9E"/>
    <w:rsid w:val="001F5691"/>
    <w:rsid w:val="001F58EF"/>
    <w:rsid w:val="001F59CB"/>
    <w:rsid w:val="001F699E"/>
    <w:rsid w:val="001F6FCB"/>
    <w:rsid w:val="001F7135"/>
    <w:rsid w:val="001F7305"/>
    <w:rsid w:val="002001AF"/>
    <w:rsid w:val="00200393"/>
    <w:rsid w:val="00200914"/>
    <w:rsid w:val="00201FCE"/>
    <w:rsid w:val="002027D5"/>
    <w:rsid w:val="00202A42"/>
    <w:rsid w:val="00202B52"/>
    <w:rsid w:val="00202C9F"/>
    <w:rsid w:val="00203015"/>
    <w:rsid w:val="002030D5"/>
    <w:rsid w:val="00203231"/>
    <w:rsid w:val="002035F7"/>
    <w:rsid w:val="0020375F"/>
    <w:rsid w:val="00203842"/>
    <w:rsid w:val="00203CF5"/>
    <w:rsid w:val="00203DA2"/>
    <w:rsid w:val="0020486C"/>
    <w:rsid w:val="00204DDD"/>
    <w:rsid w:val="00205312"/>
    <w:rsid w:val="00205751"/>
    <w:rsid w:val="00205A32"/>
    <w:rsid w:val="00206056"/>
    <w:rsid w:val="00206593"/>
    <w:rsid w:val="0020696E"/>
    <w:rsid w:val="00206AA1"/>
    <w:rsid w:val="0020702F"/>
    <w:rsid w:val="00207048"/>
    <w:rsid w:val="002070A1"/>
    <w:rsid w:val="00207257"/>
    <w:rsid w:val="002073F2"/>
    <w:rsid w:val="002075AB"/>
    <w:rsid w:val="0020783D"/>
    <w:rsid w:val="00210315"/>
    <w:rsid w:val="0021032A"/>
    <w:rsid w:val="00210CB3"/>
    <w:rsid w:val="00211B19"/>
    <w:rsid w:val="00211E7B"/>
    <w:rsid w:val="00212509"/>
    <w:rsid w:val="002125BC"/>
    <w:rsid w:val="002128D1"/>
    <w:rsid w:val="002136BC"/>
    <w:rsid w:val="002137D9"/>
    <w:rsid w:val="00213E1B"/>
    <w:rsid w:val="0021416F"/>
    <w:rsid w:val="00214CF3"/>
    <w:rsid w:val="00216210"/>
    <w:rsid w:val="00216B16"/>
    <w:rsid w:val="00216F0A"/>
    <w:rsid w:val="00217398"/>
    <w:rsid w:val="002174B8"/>
    <w:rsid w:val="00217B2F"/>
    <w:rsid w:val="00217D98"/>
    <w:rsid w:val="00220036"/>
    <w:rsid w:val="00220181"/>
    <w:rsid w:val="00220498"/>
    <w:rsid w:val="002209D7"/>
    <w:rsid w:val="00220A6C"/>
    <w:rsid w:val="00220C3D"/>
    <w:rsid w:val="002210AD"/>
    <w:rsid w:val="002212BC"/>
    <w:rsid w:val="002216E8"/>
    <w:rsid w:val="00221BAA"/>
    <w:rsid w:val="00221C65"/>
    <w:rsid w:val="00221FA1"/>
    <w:rsid w:val="00222EDC"/>
    <w:rsid w:val="00223B4B"/>
    <w:rsid w:val="00225360"/>
    <w:rsid w:val="00225468"/>
    <w:rsid w:val="0022571E"/>
    <w:rsid w:val="0022574A"/>
    <w:rsid w:val="00226667"/>
    <w:rsid w:val="00226DD4"/>
    <w:rsid w:val="00226FC2"/>
    <w:rsid w:val="00227096"/>
    <w:rsid w:val="0022711C"/>
    <w:rsid w:val="00227B30"/>
    <w:rsid w:val="00227B45"/>
    <w:rsid w:val="002303E8"/>
    <w:rsid w:val="002310F0"/>
    <w:rsid w:val="002315FF"/>
    <w:rsid w:val="00232188"/>
    <w:rsid w:val="002323D2"/>
    <w:rsid w:val="00232A1E"/>
    <w:rsid w:val="002333B7"/>
    <w:rsid w:val="002334A5"/>
    <w:rsid w:val="00233554"/>
    <w:rsid w:val="002337CC"/>
    <w:rsid w:val="002350CB"/>
    <w:rsid w:val="0023571C"/>
    <w:rsid w:val="00236AAA"/>
    <w:rsid w:val="00236BB5"/>
    <w:rsid w:val="00237C67"/>
    <w:rsid w:val="00240048"/>
    <w:rsid w:val="00240742"/>
    <w:rsid w:val="00240945"/>
    <w:rsid w:val="00240C62"/>
    <w:rsid w:val="00240C90"/>
    <w:rsid w:val="002416B7"/>
    <w:rsid w:val="0024189B"/>
    <w:rsid w:val="00241C68"/>
    <w:rsid w:val="0024258F"/>
    <w:rsid w:val="0024288F"/>
    <w:rsid w:val="00242EE3"/>
    <w:rsid w:val="00243177"/>
    <w:rsid w:val="00243555"/>
    <w:rsid w:val="0024397A"/>
    <w:rsid w:val="00243B29"/>
    <w:rsid w:val="00244244"/>
    <w:rsid w:val="00244A19"/>
    <w:rsid w:val="00244E0B"/>
    <w:rsid w:val="00245591"/>
    <w:rsid w:val="00245B24"/>
    <w:rsid w:val="00245E97"/>
    <w:rsid w:val="002468CA"/>
    <w:rsid w:val="00247EC4"/>
    <w:rsid w:val="0025031A"/>
    <w:rsid w:val="00250347"/>
    <w:rsid w:val="002513AA"/>
    <w:rsid w:val="0025192B"/>
    <w:rsid w:val="0025205B"/>
    <w:rsid w:val="00252141"/>
    <w:rsid w:val="0025277D"/>
    <w:rsid w:val="0025296D"/>
    <w:rsid w:val="002532E0"/>
    <w:rsid w:val="002539D6"/>
    <w:rsid w:val="00253B32"/>
    <w:rsid w:val="002546DA"/>
    <w:rsid w:val="00255106"/>
    <w:rsid w:val="00255B65"/>
    <w:rsid w:val="00257870"/>
    <w:rsid w:val="00257909"/>
    <w:rsid w:val="002579DE"/>
    <w:rsid w:val="0026034F"/>
    <w:rsid w:val="00260840"/>
    <w:rsid w:val="00260D33"/>
    <w:rsid w:val="0026134C"/>
    <w:rsid w:val="002614C5"/>
    <w:rsid w:val="00261DE6"/>
    <w:rsid w:val="00262436"/>
    <w:rsid w:val="00262E2E"/>
    <w:rsid w:val="00263161"/>
    <w:rsid w:val="0026382B"/>
    <w:rsid w:val="002642A9"/>
    <w:rsid w:val="00264774"/>
    <w:rsid w:val="00264AF9"/>
    <w:rsid w:val="00265016"/>
    <w:rsid w:val="002654E4"/>
    <w:rsid w:val="00265E16"/>
    <w:rsid w:val="00265EE5"/>
    <w:rsid w:val="002660CA"/>
    <w:rsid w:val="002662A6"/>
    <w:rsid w:val="00266300"/>
    <w:rsid w:val="0026644A"/>
    <w:rsid w:val="002677DB"/>
    <w:rsid w:val="00270031"/>
    <w:rsid w:val="00270B06"/>
    <w:rsid w:val="00270C2F"/>
    <w:rsid w:val="00271B66"/>
    <w:rsid w:val="0027215E"/>
    <w:rsid w:val="002725EE"/>
    <w:rsid w:val="00272F65"/>
    <w:rsid w:val="0027367D"/>
    <w:rsid w:val="00273C17"/>
    <w:rsid w:val="00274039"/>
    <w:rsid w:val="0027507A"/>
    <w:rsid w:val="00275A91"/>
    <w:rsid w:val="00276078"/>
    <w:rsid w:val="00276F29"/>
    <w:rsid w:val="00276FAF"/>
    <w:rsid w:val="00276FC7"/>
    <w:rsid w:val="002773A1"/>
    <w:rsid w:val="002776B5"/>
    <w:rsid w:val="00277D49"/>
    <w:rsid w:val="00277D86"/>
    <w:rsid w:val="00277F0F"/>
    <w:rsid w:val="0028013D"/>
    <w:rsid w:val="002802FD"/>
    <w:rsid w:val="00280CC0"/>
    <w:rsid w:val="00281C20"/>
    <w:rsid w:val="00281CEB"/>
    <w:rsid w:val="00281F1D"/>
    <w:rsid w:val="00282DF6"/>
    <w:rsid w:val="002842D9"/>
    <w:rsid w:val="00284562"/>
    <w:rsid w:val="00284952"/>
    <w:rsid w:val="00284A04"/>
    <w:rsid w:val="00285ABA"/>
    <w:rsid w:val="0028636B"/>
    <w:rsid w:val="0028636C"/>
    <w:rsid w:val="00286781"/>
    <w:rsid w:val="00286947"/>
    <w:rsid w:val="00286E87"/>
    <w:rsid w:val="00286EE1"/>
    <w:rsid w:val="0028774A"/>
    <w:rsid w:val="0028796B"/>
    <w:rsid w:val="00290830"/>
    <w:rsid w:val="00290999"/>
    <w:rsid w:val="00290EE1"/>
    <w:rsid w:val="002920FC"/>
    <w:rsid w:val="00292D5B"/>
    <w:rsid w:val="00293D22"/>
    <w:rsid w:val="00294DE7"/>
    <w:rsid w:val="0029531A"/>
    <w:rsid w:val="00295A2B"/>
    <w:rsid w:val="00296360"/>
    <w:rsid w:val="0029678A"/>
    <w:rsid w:val="00297A6A"/>
    <w:rsid w:val="00297CA8"/>
    <w:rsid w:val="00297D1B"/>
    <w:rsid w:val="002A05AA"/>
    <w:rsid w:val="002A0650"/>
    <w:rsid w:val="002A1B79"/>
    <w:rsid w:val="002A1C18"/>
    <w:rsid w:val="002A1C82"/>
    <w:rsid w:val="002A1F61"/>
    <w:rsid w:val="002A21D4"/>
    <w:rsid w:val="002A22C8"/>
    <w:rsid w:val="002A2897"/>
    <w:rsid w:val="002A367D"/>
    <w:rsid w:val="002A4993"/>
    <w:rsid w:val="002A4B9F"/>
    <w:rsid w:val="002A5BD1"/>
    <w:rsid w:val="002A5E9E"/>
    <w:rsid w:val="002A613A"/>
    <w:rsid w:val="002A71EA"/>
    <w:rsid w:val="002A7A90"/>
    <w:rsid w:val="002B00FA"/>
    <w:rsid w:val="002B0704"/>
    <w:rsid w:val="002B0AFB"/>
    <w:rsid w:val="002B0B7C"/>
    <w:rsid w:val="002B138B"/>
    <w:rsid w:val="002B14C8"/>
    <w:rsid w:val="002B15B6"/>
    <w:rsid w:val="002B18C7"/>
    <w:rsid w:val="002B1DED"/>
    <w:rsid w:val="002B1FBA"/>
    <w:rsid w:val="002B20C1"/>
    <w:rsid w:val="002B2174"/>
    <w:rsid w:val="002B23C0"/>
    <w:rsid w:val="002B2A39"/>
    <w:rsid w:val="002B2BD7"/>
    <w:rsid w:val="002B3A98"/>
    <w:rsid w:val="002B497D"/>
    <w:rsid w:val="002B4FC1"/>
    <w:rsid w:val="002B52B0"/>
    <w:rsid w:val="002B5AF6"/>
    <w:rsid w:val="002B6863"/>
    <w:rsid w:val="002B6A17"/>
    <w:rsid w:val="002B6B7E"/>
    <w:rsid w:val="002B6C45"/>
    <w:rsid w:val="002B6DB4"/>
    <w:rsid w:val="002B745B"/>
    <w:rsid w:val="002B7478"/>
    <w:rsid w:val="002B77FF"/>
    <w:rsid w:val="002B7BAF"/>
    <w:rsid w:val="002B7E3C"/>
    <w:rsid w:val="002C0AA8"/>
    <w:rsid w:val="002C0C8A"/>
    <w:rsid w:val="002C1514"/>
    <w:rsid w:val="002C1809"/>
    <w:rsid w:val="002C1BD3"/>
    <w:rsid w:val="002C1D0A"/>
    <w:rsid w:val="002C2694"/>
    <w:rsid w:val="002C2C58"/>
    <w:rsid w:val="002C2E11"/>
    <w:rsid w:val="002C3490"/>
    <w:rsid w:val="002C371F"/>
    <w:rsid w:val="002C49C7"/>
    <w:rsid w:val="002C4DF0"/>
    <w:rsid w:val="002C5D03"/>
    <w:rsid w:val="002C6466"/>
    <w:rsid w:val="002C798C"/>
    <w:rsid w:val="002D0262"/>
    <w:rsid w:val="002D07B2"/>
    <w:rsid w:val="002D0AA1"/>
    <w:rsid w:val="002D18A9"/>
    <w:rsid w:val="002D228D"/>
    <w:rsid w:val="002D251C"/>
    <w:rsid w:val="002D265E"/>
    <w:rsid w:val="002D28B4"/>
    <w:rsid w:val="002D29EA"/>
    <w:rsid w:val="002D2A08"/>
    <w:rsid w:val="002D316D"/>
    <w:rsid w:val="002D36C0"/>
    <w:rsid w:val="002D3AAD"/>
    <w:rsid w:val="002D3C67"/>
    <w:rsid w:val="002D41BD"/>
    <w:rsid w:val="002D4704"/>
    <w:rsid w:val="002D4762"/>
    <w:rsid w:val="002D491D"/>
    <w:rsid w:val="002D529E"/>
    <w:rsid w:val="002D55B1"/>
    <w:rsid w:val="002D5ACE"/>
    <w:rsid w:val="002D5C7D"/>
    <w:rsid w:val="002D7144"/>
    <w:rsid w:val="002D7984"/>
    <w:rsid w:val="002E00B2"/>
    <w:rsid w:val="002E05A8"/>
    <w:rsid w:val="002E0BE5"/>
    <w:rsid w:val="002E127E"/>
    <w:rsid w:val="002E1367"/>
    <w:rsid w:val="002E1422"/>
    <w:rsid w:val="002E2291"/>
    <w:rsid w:val="002E22AF"/>
    <w:rsid w:val="002E22B9"/>
    <w:rsid w:val="002E26DC"/>
    <w:rsid w:val="002E2848"/>
    <w:rsid w:val="002E29AD"/>
    <w:rsid w:val="002E30A4"/>
    <w:rsid w:val="002E3292"/>
    <w:rsid w:val="002E3EB0"/>
    <w:rsid w:val="002E41E8"/>
    <w:rsid w:val="002E43A2"/>
    <w:rsid w:val="002E481D"/>
    <w:rsid w:val="002E4826"/>
    <w:rsid w:val="002E4A67"/>
    <w:rsid w:val="002E5C7F"/>
    <w:rsid w:val="002E61E2"/>
    <w:rsid w:val="002E636C"/>
    <w:rsid w:val="002E672D"/>
    <w:rsid w:val="002E74F2"/>
    <w:rsid w:val="002E758D"/>
    <w:rsid w:val="002E7BF2"/>
    <w:rsid w:val="002E7C81"/>
    <w:rsid w:val="002E7CD0"/>
    <w:rsid w:val="002F043F"/>
    <w:rsid w:val="002F054E"/>
    <w:rsid w:val="002F09D5"/>
    <w:rsid w:val="002F0A7B"/>
    <w:rsid w:val="002F0BBD"/>
    <w:rsid w:val="002F0D8B"/>
    <w:rsid w:val="002F0DD7"/>
    <w:rsid w:val="002F1086"/>
    <w:rsid w:val="002F141F"/>
    <w:rsid w:val="002F2815"/>
    <w:rsid w:val="002F2824"/>
    <w:rsid w:val="002F2D1D"/>
    <w:rsid w:val="002F2FE6"/>
    <w:rsid w:val="002F31C9"/>
    <w:rsid w:val="002F338C"/>
    <w:rsid w:val="002F36C6"/>
    <w:rsid w:val="002F3CD9"/>
    <w:rsid w:val="002F4615"/>
    <w:rsid w:val="002F46FD"/>
    <w:rsid w:val="002F4742"/>
    <w:rsid w:val="002F5F5C"/>
    <w:rsid w:val="002F60A0"/>
    <w:rsid w:val="002F61A3"/>
    <w:rsid w:val="002F61CC"/>
    <w:rsid w:val="002F6495"/>
    <w:rsid w:val="002F654F"/>
    <w:rsid w:val="002F6A0F"/>
    <w:rsid w:val="002F6E05"/>
    <w:rsid w:val="002F7241"/>
    <w:rsid w:val="002F7448"/>
    <w:rsid w:val="002F75C1"/>
    <w:rsid w:val="002F7647"/>
    <w:rsid w:val="002F7B3C"/>
    <w:rsid w:val="002F7DEE"/>
    <w:rsid w:val="00300547"/>
    <w:rsid w:val="0030095D"/>
    <w:rsid w:val="003009F6"/>
    <w:rsid w:val="00301EB2"/>
    <w:rsid w:val="0030226F"/>
    <w:rsid w:val="003026FA"/>
    <w:rsid w:val="00302A79"/>
    <w:rsid w:val="00302F85"/>
    <w:rsid w:val="00303312"/>
    <w:rsid w:val="0030406E"/>
    <w:rsid w:val="00304D82"/>
    <w:rsid w:val="00304F88"/>
    <w:rsid w:val="00305168"/>
    <w:rsid w:val="0030576F"/>
    <w:rsid w:val="00305D95"/>
    <w:rsid w:val="00305E87"/>
    <w:rsid w:val="0030603E"/>
    <w:rsid w:val="0030756D"/>
    <w:rsid w:val="003076F1"/>
    <w:rsid w:val="00307774"/>
    <w:rsid w:val="00310114"/>
    <w:rsid w:val="00310230"/>
    <w:rsid w:val="0031041C"/>
    <w:rsid w:val="0031087D"/>
    <w:rsid w:val="00310A47"/>
    <w:rsid w:val="00311CCC"/>
    <w:rsid w:val="003125D8"/>
    <w:rsid w:val="00312644"/>
    <w:rsid w:val="0031270D"/>
    <w:rsid w:val="00312C21"/>
    <w:rsid w:val="0031336B"/>
    <w:rsid w:val="003141C4"/>
    <w:rsid w:val="00314416"/>
    <w:rsid w:val="0031485C"/>
    <w:rsid w:val="00314B9C"/>
    <w:rsid w:val="00315399"/>
    <w:rsid w:val="0031542C"/>
    <w:rsid w:val="00315470"/>
    <w:rsid w:val="00315DBA"/>
    <w:rsid w:val="003164A8"/>
    <w:rsid w:val="0031655C"/>
    <w:rsid w:val="0031699A"/>
    <w:rsid w:val="00317590"/>
    <w:rsid w:val="0031760A"/>
    <w:rsid w:val="00320817"/>
    <w:rsid w:val="003208AB"/>
    <w:rsid w:val="003208AD"/>
    <w:rsid w:val="00320AAF"/>
    <w:rsid w:val="00320AC5"/>
    <w:rsid w:val="00320C10"/>
    <w:rsid w:val="003212DB"/>
    <w:rsid w:val="00321BBD"/>
    <w:rsid w:val="00322A24"/>
    <w:rsid w:val="00322E86"/>
    <w:rsid w:val="003235A5"/>
    <w:rsid w:val="00323991"/>
    <w:rsid w:val="00323EF7"/>
    <w:rsid w:val="00324953"/>
    <w:rsid w:val="00324AA4"/>
    <w:rsid w:val="00325684"/>
    <w:rsid w:val="00325C06"/>
    <w:rsid w:val="00326086"/>
    <w:rsid w:val="00326233"/>
    <w:rsid w:val="00326262"/>
    <w:rsid w:val="003267CF"/>
    <w:rsid w:val="00326E52"/>
    <w:rsid w:val="0032739C"/>
    <w:rsid w:val="00327D45"/>
    <w:rsid w:val="00327F1B"/>
    <w:rsid w:val="0033056A"/>
    <w:rsid w:val="003305E7"/>
    <w:rsid w:val="00331040"/>
    <w:rsid w:val="003310E6"/>
    <w:rsid w:val="00331159"/>
    <w:rsid w:val="003311AD"/>
    <w:rsid w:val="0033176A"/>
    <w:rsid w:val="003317FC"/>
    <w:rsid w:val="00331B57"/>
    <w:rsid w:val="003320CE"/>
    <w:rsid w:val="00332111"/>
    <w:rsid w:val="0033254C"/>
    <w:rsid w:val="003326BD"/>
    <w:rsid w:val="0033498A"/>
    <w:rsid w:val="00335B1F"/>
    <w:rsid w:val="003361FB"/>
    <w:rsid w:val="00336D07"/>
    <w:rsid w:val="00337A22"/>
    <w:rsid w:val="00337EEE"/>
    <w:rsid w:val="00341537"/>
    <w:rsid w:val="003421E4"/>
    <w:rsid w:val="00342695"/>
    <w:rsid w:val="0034283B"/>
    <w:rsid w:val="00342C4F"/>
    <w:rsid w:val="00343182"/>
    <w:rsid w:val="003431E5"/>
    <w:rsid w:val="00343DC0"/>
    <w:rsid w:val="00344495"/>
    <w:rsid w:val="0034567F"/>
    <w:rsid w:val="003461DE"/>
    <w:rsid w:val="003465F1"/>
    <w:rsid w:val="00346652"/>
    <w:rsid w:val="00346DC3"/>
    <w:rsid w:val="00346FC4"/>
    <w:rsid w:val="003475E2"/>
    <w:rsid w:val="00347713"/>
    <w:rsid w:val="00347A51"/>
    <w:rsid w:val="00347DDE"/>
    <w:rsid w:val="003502B1"/>
    <w:rsid w:val="003502BD"/>
    <w:rsid w:val="00351C2F"/>
    <w:rsid w:val="00352045"/>
    <w:rsid w:val="00352881"/>
    <w:rsid w:val="00352963"/>
    <w:rsid w:val="00352C02"/>
    <w:rsid w:val="0035370C"/>
    <w:rsid w:val="00353C8E"/>
    <w:rsid w:val="00354185"/>
    <w:rsid w:val="00354434"/>
    <w:rsid w:val="00354B74"/>
    <w:rsid w:val="00355055"/>
    <w:rsid w:val="00355D6A"/>
    <w:rsid w:val="00355E1D"/>
    <w:rsid w:val="00356428"/>
    <w:rsid w:val="00356FF5"/>
    <w:rsid w:val="003571BC"/>
    <w:rsid w:val="00357417"/>
    <w:rsid w:val="00360368"/>
    <w:rsid w:val="00361256"/>
    <w:rsid w:val="003612FF"/>
    <w:rsid w:val="00362216"/>
    <w:rsid w:val="0036290A"/>
    <w:rsid w:val="00363FE0"/>
    <w:rsid w:val="00364AD1"/>
    <w:rsid w:val="00364AD8"/>
    <w:rsid w:val="00364EED"/>
    <w:rsid w:val="00365295"/>
    <w:rsid w:val="00366031"/>
    <w:rsid w:val="00366037"/>
    <w:rsid w:val="003663E2"/>
    <w:rsid w:val="003663E7"/>
    <w:rsid w:val="003665D7"/>
    <w:rsid w:val="00366771"/>
    <w:rsid w:val="00367262"/>
    <w:rsid w:val="00367D29"/>
    <w:rsid w:val="0037082E"/>
    <w:rsid w:val="00370B82"/>
    <w:rsid w:val="00371DEB"/>
    <w:rsid w:val="00372732"/>
    <w:rsid w:val="003728FC"/>
    <w:rsid w:val="0037290C"/>
    <w:rsid w:val="003730A1"/>
    <w:rsid w:val="003731E7"/>
    <w:rsid w:val="003739D0"/>
    <w:rsid w:val="00373B4C"/>
    <w:rsid w:val="00373DE2"/>
    <w:rsid w:val="00373E28"/>
    <w:rsid w:val="0037490A"/>
    <w:rsid w:val="00374954"/>
    <w:rsid w:val="00374A57"/>
    <w:rsid w:val="003752F3"/>
    <w:rsid w:val="00375F7F"/>
    <w:rsid w:val="00375FA6"/>
    <w:rsid w:val="00376096"/>
    <w:rsid w:val="00376723"/>
    <w:rsid w:val="0037699D"/>
    <w:rsid w:val="00376A77"/>
    <w:rsid w:val="0037708C"/>
    <w:rsid w:val="003771CC"/>
    <w:rsid w:val="00377344"/>
    <w:rsid w:val="003777A7"/>
    <w:rsid w:val="003800AB"/>
    <w:rsid w:val="0038061A"/>
    <w:rsid w:val="0038109D"/>
    <w:rsid w:val="00381192"/>
    <w:rsid w:val="0038225E"/>
    <w:rsid w:val="00382760"/>
    <w:rsid w:val="00382CF1"/>
    <w:rsid w:val="00382E52"/>
    <w:rsid w:val="00383376"/>
    <w:rsid w:val="00383F08"/>
    <w:rsid w:val="0038475D"/>
    <w:rsid w:val="003848EA"/>
    <w:rsid w:val="00384908"/>
    <w:rsid w:val="00384E16"/>
    <w:rsid w:val="00385274"/>
    <w:rsid w:val="0038532D"/>
    <w:rsid w:val="0038592A"/>
    <w:rsid w:val="00385C84"/>
    <w:rsid w:val="0038637E"/>
    <w:rsid w:val="00386630"/>
    <w:rsid w:val="00387380"/>
    <w:rsid w:val="003875A9"/>
    <w:rsid w:val="00390A63"/>
    <w:rsid w:val="00390E1A"/>
    <w:rsid w:val="00390E2B"/>
    <w:rsid w:val="0039157C"/>
    <w:rsid w:val="00391A9B"/>
    <w:rsid w:val="0039208F"/>
    <w:rsid w:val="00392241"/>
    <w:rsid w:val="00393294"/>
    <w:rsid w:val="00393429"/>
    <w:rsid w:val="0039370F"/>
    <w:rsid w:val="003938CD"/>
    <w:rsid w:val="003939B4"/>
    <w:rsid w:val="00394A80"/>
    <w:rsid w:val="00394C57"/>
    <w:rsid w:val="00395086"/>
    <w:rsid w:val="0039562E"/>
    <w:rsid w:val="0039592B"/>
    <w:rsid w:val="00395BD4"/>
    <w:rsid w:val="0039632B"/>
    <w:rsid w:val="003965FD"/>
    <w:rsid w:val="00396926"/>
    <w:rsid w:val="003973C2"/>
    <w:rsid w:val="0039779F"/>
    <w:rsid w:val="0039799F"/>
    <w:rsid w:val="00397B52"/>
    <w:rsid w:val="003A019C"/>
    <w:rsid w:val="003A1338"/>
    <w:rsid w:val="003A17AC"/>
    <w:rsid w:val="003A1CFD"/>
    <w:rsid w:val="003A289D"/>
    <w:rsid w:val="003A2AD9"/>
    <w:rsid w:val="003A2FF5"/>
    <w:rsid w:val="003A30B9"/>
    <w:rsid w:val="003A3294"/>
    <w:rsid w:val="003A3C32"/>
    <w:rsid w:val="003A3FF8"/>
    <w:rsid w:val="003A450E"/>
    <w:rsid w:val="003A51AA"/>
    <w:rsid w:val="003A5373"/>
    <w:rsid w:val="003A56BB"/>
    <w:rsid w:val="003A5C42"/>
    <w:rsid w:val="003A6156"/>
    <w:rsid w:val="003A664E"/>
    <w:rsid w:val="003A6AC2"/>
    <w:rsid w:val="003A6B6D"/>
    <w:rsid w:val="003A7A50"/>
    <w:rsid w:val="003A7ABB"/>
    <w:rsid w:val="003A7C2E"/>
    <w:rsid w:val="003B0413"/>
    <w:rsid w:val="003B066F"/>
    <w:rsid w:val="003B145E"/>
    <w:rsid w:val="003B1BAE"/>
    <w:rsid w:val="003B2130"/>
    <w:rsid w:val="003B34A5"/>
    <w:rsid w:val="003B38A7"/>
    <w:rsid w:val="003B3951"/>
    <w:rsid w:val="003B3FAE"/>
    <w:rsid w:val="003B44B9"/>
    <w:rsid w:val="003B4B1A"/>
    <w:rsid w:val="003B539B"/>
    <w:rsid w:val="003B5798"/>
    <w:rsid w:val="003B57ED"/>
    <w:rsid w:val="003B60C1"/>
    <w:rsid w:val="003B6897"/>
    <w:rsid w:val="003B71F3"/>
    <w:rsid w:val="003C01BC"/>
    <w:rsid w:val="003C020E"/>
    <w:rsid w:val="003C09A2"/>
    <w:rsid w:val="003C0EC9"/>
    <w:rsid w:val="003C21C2"/>
    <w:rsid w:val="003C27B1"/>
    <w:rsid w:val="003C27CF"/>
    <w:rsid w:val="003C3A32"/>
    <w:rsid w:val="003C3DF1"/>
    <w:rsid w:val="003C4718"/>
    <w:rsid w:val="003C4A5F"/>
    <w:rsid w:val="003C5888"/>
    <w:rsid w:val="003C5900"/>
    <w:rsid w:val="003C5C31"/>
    <w:rsid w:val="003C61D6"/>
    <w:rsid w:val="003C6297"/>
    <w:rsid w:val="003C6364"/>
    <w:rsid w:val="003C705A"/>
    <w:rsid w:val="003C72E8"/>
    <w:rsid w:val="003C7655"/>
    <w:rsid w:val="003C76CD"/>
    <w:rsid w:val="003C77F1"/>
    <w:rsid w:val="003C7B95"/>
    <w:rsid w:val="003C7D66"/>
    <w:rsid w:val="003C7F55"/>
    <w:rsid w:val="003D08AB"/>
    <w:rsid w:val="003D0D25"/>
    <w:rsid w:val="003D20F0"/>
    <w:rsid w:val="003D26C7"/>
    <w:rsid w:val="003D29D2"/>
    <w:rsid w:val="003D2A8F"/>
    <w:rsid w:val="003D2D03"/>
    <w:rsid w:val="003D2FE1"/>
    <w:rsid w:val="003D34D4"/>
    <w:rsid w:val="003D3E32"/>
    <w:rsid w:val="003D3E8D"/>
    <w:rsid w:val="003D42FD"/>
    <w:rsid w:val="003D4348"/>
    <w:rsid w:val="003D43E0"/>
    <w:rsid w:val="003D471F"/>
    <w:rsid w:val="003D52D0"/>
    <w:rsid w:val="003D55A8"/>
    <w:rsid w:val="003D5BB7"/>
    <w:rsid w:val="003D5D0C"/>
    <w:rsid w:val="003D61C3"/>
    <w:rsid w:val="003D6623"/>
    <w:rsid w:val="003D66A8"/>
    <w:rsid w:val="003D6B8D"/>
    <w:rsid w:val="003D7836"/>
    <w:rsid w:val="003E01DA"/>
    <w:rsid w:val="003E02CD"/>
    <w:rsid w:val="003E1BCC"/>
    <w:rsid w:val="003E3BDD"/>
    <w:rsid w:val="003E3EC3"/>
    <w:rsid w:val="003E3ECA"/>
    <w:rsid w:val="003E4317"/>
    <w:rsid w:val="003E43FE"/>
    <w:rsid w:val="003E4C53"/>
    <w:rsid w:val="003E4ED0"/>
    <w:rsid w:val="003E4F72"/>
    <w:rsid w:val="003E5B6D"/>
    <w:rsid w:val="003E5EE7"/>
    <w:rsid w:val="003E634A"/>
    <w:rsid w:val="003E678C"/>
    <w:rsid w:val="003E681A"/>
    <w:rsid w:val="003E6861"/>
    <w:rsid w:val="003E7A72"/>
    <w:rsid w:val="003E7CED"/>
    <w:rsid w:val="003E7D79"/>
    <w:rsid w:val="003F0055"/>
    <w:rsid w:val="003F0836"/>
    <w:rsid w:val="003F0BA0"/>
    <w:rsid w:val="003F1A8A"/>
    <w:rsid w:val="003F1BAB"/>
    <w:rsid w:val="003F1E65"/>
    <w:rsid w:val="003F255D"/>
    <w:rsid w:val="003F2999"/>
    <w:rsid w:val="003F2E79"/>
    <w:rsid w:val="003F2F19"/>
    <w:rsid w:val="003F31D1"/>
    <w:rsid w:val="003F3C99"/>
    <w:rsid w:val="003F3CAA"/>
    <w:rsid w:val="003F3E6F"/>
    <w:rsid w:val="003F5CAE"/>
    <w:rsid w:val="003F6625"/>
    <w:rsid w:val="003F68CB"/>
    <w:rsid w:val="003F7049"/>
    <w:rsid w:val="00400E2A"/>
    <w:rsid w:val="00401165"/>
    <w:rsid w:val="00401BA3"/>
    <w:rsid w:val="00401DC9"/>
    <w:rsid w:val="00403F5F"/>
    <w:rsid w:val="004051A9"/>
    <w:rsid w:val="00405D7A"/>
    <w:rsid w:val="004067E3"/>
    <w:rsid w:val="0040712A"/>
    <w:rsid w:val="00407A4A"/>
    <w:rsid w:val="00410911"/>
    <w:rsid w:val="00410D67"/>
    <w:rsid w:val="00410D7B"/>
    <w:rsid w:val="0041118B"/>
    <w:rsid w:val="004120AB"/>
    <w:rsid w:val="004122E1"/>
    <w:rsid w:val="004123A4"/>
    <w:rsid w:val="004125AB"/>
    <w:rsid w:val="004129F3"/>
    <w:rsid w:val="00412CEF"/>
    <w:rsid w:val="00413741"/>
    <w:rsid w:val="00414802"/>
    <w:rsid w:val="00414C2B"/>
    <w:rsid w:val="00414CAA"/>
    <w:rsid w:val="00414EF5"/>
    <w:rsid w:val="00415585"/>
    <w:rsid w:val="00415AEA"/>
    <w:rsid w:val="00416379"/>
    <w:rsid w:val="00417255"/>
    <w:rsid w:val="00417AC1"/>
    <w:rsid w:val="00417ACE"/>
    <w:rsid w:val="00417E2A"/>
    <w:rsid w:val="004208CA"/>
    <w:rsid w:val="00420BC8"/>
    <w:rsid w:val="00420D64"/>
    <w:rsid w:val="004210C1"/>
    <w:rsid w:val="004215E2"/>
    <w:rsid w:val="004219A0"/>
    <w:rsid w:val="00421CA2"/>
    <w:rsid w:val="00421CCA"/>
    <w:rsid w:val="00421FC9"/>
    <w:rsid w:val="00422CA3"/>
    <w:rsid w:val="00422D50"/>
    <w:rsid w:val="00422FCC"/>
    <w:rsid w:val="00423445"/>
    <w:rsid w:val="00423A6C"/>
    <w:rsid w:val="004241B6"/>
    <w:rsid w:val="004246A6"/>
    <w:rsid w:val="00424A51"/>
    <w:rsid w:val="00424B4A"/>
    <w:rsid w:val="004254C3"/>
    <w:rsid w:val="00425740"/>
    <w:rsid w:val="00425A8E"/>
    <w:rsid w:val="00425AEE"/>
    <w:rsid w:val="00425ED6"/>
    <w:rsid w:val="004266B4"/>
    <w:rsid w:val="00426D46"/>
    <w:rsid w:val="00426E47"/>
    <w:rsid w:val="00427005"/>
    <w:rsid w:val="004271F0"/>
    <w:rsid w:val="00427243"/>
    <w:rsid w:val="00427422"/>
    <w:rsid w:val="004276EA"/>
    <w:rsid w:val="00430603"/>
    <w:rsid w:val="00430649"/>
    <w:rsid w:val="00430873"/>
    <w:rsid w:val="00431002"/>
    <w:rsid w:val="004315FA"/>
    <w:rsid w:val="00431854"/>
    <w:rsid w:val="00431C26"/>
    <w:rsid w:val="00431E63"/>
    <w:rsid w:val="00432638"/>
    <w:rsid w:val="004326E3"/>
    <w:rsid w:val="00432F97"/>
    <w:rsid w:val="00433354"/>
    <w:rsid w:val="00433545"/>
    <w:rsid w:val="0043383F"/>
    <w:rsid w:val="0043392F"/>
    <w:rsid w:val="00433E1F"/>
    <w:rsid w:val="00434037"/>
    <w:rsid w:val="004342E1"/>
    <w:rsid w:val="004343EB"/>
    <w:rsid w:val="004346F8"/>
    <w:rsid w:val="00434786"/>
    <w:rsid w:val="00435241"/>
    <w:rsid w:val="00435D58"/>
    <w:rsid w:val="004367F2"/>
    <w:rsid w:val="00436CBF"/>
    <w:rsid w:val="00436F6C"/>
    <w:rsid w:val="004374AD"/>
    <w:rsid w:val="00437693"/>
    <w:rsid w:val="0044038C"/>
    <w:rsid w:val="00441821"/>
    <w:rsid w:val="00441D01"/>
    <w:rsid w:val="004428C1"/>
    <w:rsid w:val="00442E46"/>
    <w:rsid w:val="004447C7"/>
    <w:rsid w:val="004449DD"/>
    <w:rsid w:val="004451BC"/>
    <w:rsid w:val="00445AA6"/>
    <w:rsid w:val="00445C5F"/>
    <w:rsid w:val="00446A7F"/>
    <w:rsid w:val="00446E40"/>
    <w:rsid w:val="00447981"/>
    <w:rsid w:val="00447E86"/>
    <w:rsid w:val="00450028"/>
    <w:rsid w:val="00450D25"/>
    <w:rsid w:val="00451106"/>
    <w:rsid w:val="00451D74"/>
    <w:rsid w:val="00451D7F"/>
    <w:rsid w:val="00452C4D"/>
    <w:rsid w:val="00453030"/>
    <w:rsid w:val="00453900"/>
    <w:rsid w:val="00454060"/>
    <w:rsid w:val="004547AE"/>
    <w:rsid w:val="0045529E"/>
    <w:rsid w:val="0045539F"/>
    <w:rsid w:val="004554EE"/>
    <w:rsid w:val="00455D2E"/>
    <w:rsid w:val="00455F2B"/>
    <w:rsid w:val="00456878"/>
    <w:rsid w:val="00456EDE"/>
    <w:rsid w:val="00456FF5"/>
    <w:rsid w:val="00457443"/>
    <w:rsid w:val="00457605"/>
    <w:rsid w:val="004579D7"/>
    <w:rsid w:val="00457EF6"/>
    <w:rsid w:val="00460358"/>
    <w:rsid w:val="00460828"/>
    <w:rsid w:val="00460BCB"/>
    <w:rsid w:val="00460D11"/>
    <w:rsid w:val="00460DF0"/>
    <w:rsid w:val="00461472"/>
    <w:rsid w:val="0046177B"/>
    <w:rsid w:val="00461EDE"/>
    <w:rsid w:val="00462DB6"/>
    <w:rsid w:val="00462DF9"/>
    <w:rsid w:val="00463698"/>
    <w:rsid w:val="004637B5"/>
    <w:rsid w:val="00463877"/>
    <w:rsid w:val="004639D4"/>
    <w:rsid w:val="00463EAE"/>
    <w:rsid w:val="00464264"/>
    <w:rsid w:val="0046436E"/>
    <w:rsid w:val="00464D8B"/>
    <w:rsid w:val="004650A0"/>
    <w:rsid w:val="00465190"/>
    <w:rsid w:val="004654E2"/>
    <w:rsid w:val="004655B9"/>
    <w:rsid w:val="0046561D"/>
    <w:rsid w:val="00465AF6"/>
    <w:rsid w:val="00465FA2"/>
    <w:rsid w:val="00466222"/>
    <w:rsid w:val="00466933"/>
    <w:rsid w:val="00467658"/>
    <w:rsid w:val="004700BF"/>
    <w:rsid w:val="004704E5"/>
    <w:rsid w:val="00470995"/>
    <w:rsid w:val="00470D58"/>
    <w:rsid w:val="00471B6D"/>
    <w:rsid w:val="0047259B"/>
    <w:rsid w:val="00472C5F"/>
    <w:rsid w:val="00472E2D"/>
    <w:rsid w:val="004730E7"/>
    <w:rsid w:val="00473607"/>
    <w:rsid w:val="004737ED"/>
    <w:rsid w:val="004741F1"/>
    <w:rsid w:val="00474201"/>
    <w:rsid w:val="00474344"/>
    <w:rsid w:val="0047453E"/>
    <w:rsid w:val="0047485E"/>
    <w:rsid w:val="00474BFA"/>
    <w:rsid w:val="00475052"/>
    <w:rsid w:val="004750B6"/>
    <w:rsid w:val="0047554F"/>
    <w:rsid w:val="0047556D"/>
    <w:rsid w:val="0047648A"/>
    <w:rsid w:val="00476711"/>
    <w:rsid w:val="00476E3A"/>
    <w:rsid w:val="00477133"/>
    <w:rsid w:val="0047714F"/>
    <w:rsid w:val="004776C5"/>
    <w:rsid w:val="00477AED"/>
    <w:rsid w:val="00477E6B"/>
    <w:rsid w:val="004809E0"/>
    <w:rsid w:val="00480EB0"/>
    <w:rsid w:val="0048101D"/>
    <w:rsid w:val="00481C02"/>
    <w:rsid w:val="00481DA0"/>
    <w:rsid w:val="00482753"/>
    <w:rsid w:val="004827D8"/>
    <w:rsid w:val="00482DB6"/>
    <w:rsid w:val="00483A1A"/>
    <w:rsid w:val="00483BA9"/>
    <w:rsid w:val="00483F84"/>
    <w:rsid w:val="00484309"/>
    <w:rsid w:val="00484615"/>
    <w:rsid w:val="00484A11"/>
    <w:rsid w:val="00484A28"/>
    <w:rsid w:val="00484DCD"/>
    <w:rsid w:val="004862A6"/>
    <w:rsid w:val="004862FB"/>
    <w:rsid w:val="00486309"/>
    <w:rsid w:val="00486951"/>
    <w:rsid w:val="004872BD"/>
    <w:rsid w:val="00487A1A"/>
    <w:rsid w:val="00487A7F"/>
    <w:rsid w:val="004903F1"/>
    <w:rsid w:val="00490B44"/>
    <w:rsid w:val="00490C84"/>
    <w:rsid w:val="00491251"/>
    <w:rsid w:val="0049149B"/>
    <w:rsid w:val="004917B8"/>
    <w:rsid w:val="00491D53"/>
    <w:rsid w:val="00491DEC"/>
    <w:rsid w:val="00491E8C"/>
    <w:rsid w:val="00492091"/>
    <w:rsid w:val="00492560"/>
    <w:rsid w:val="00492711"/>
    <w:rsid w:val="00492750"/>
    <w:rsid w:val="00492D55"/>
    <w:rsid w:val="0049323A"/>
    <w:rsid w:val="004936BC"/>
    <w:rsid w:val="00493926"/>
    <w:rsid w:val="00493B2E"/>
    <w:rsid w:val="00493B90"/>
    <w:rsid w:val="00494DD2"/>
    <w:rsid w:val="00495562"/>
    <w:rsid w:val="00495EEB"/>
    <w:rsid w:val="004960A5"/>
    <w:rsid w:val="0049615C"/>
    <w:rsid w:val="00497080"/>
    <w:rsid w:val="00497C9C"/>
    <w:rsid w:val="00497DBA"/>
    <w:rsid w:val="004A01C6"/>
    <w:rsid w:val="004A0635"/>
    <w:rsid w:val="004A0EF4"/>
    <w:rsid w:val="004A10FE"/>
    <w:rsid w:val="004A1168"/>
    <w:rsid w:val="004A16B6"/>
    <w:rsid w:val="004A1B92"/>
    <w:rsid w:val="004A25D4"/>
    <w:rsid w:val="004A303B"/>
    <w:rsid w:val="004A310A"/>
    <w:rsid w:val="004A3465"/>
    <w:rsid w:val="004A352C"/>
    <w:rsid w:val="004A37AD"/>
    <w:rsid w:val="004A3C9C"/>
    <w:rsid w:val="004A48EE"/>
    <w:rsid w:val="004A50F8"/>
    <w:rsid w:val="004A512B"/>
    <w:rsid w:val="004A6A63"/>
    <w:rsid w:val="004A70B4"/>
    <w:rsid w:val="004A7432"/>
    <w:rsid w:val="004A79DF"/>
    <w:rsid w:val="004A7E5C"/>
    <w:rsid w:val="004B0625"/>
    <w:rsid w:val="004B0764"/>
    <w:rsid w:val="004B0970"/>
    <w:rsid w:val="004B0B2D"/>
    <w:rsid w:val="004B1B60"/>
    <w:rsid w:val="004B28BE"/>
    <w:rsid w:val="004B290E"/>
    <w:rsid w:val="004B2A58"/>
    <w:rsid w:val="004B30BA"/>
    <w:rsid w:val="004B3641"/>
    <w:rsid w:val="004B3C4F"/>
    <w:rsid w:val="004B44C6"/>
    <w:rsid w:val="004B4B14"/>
    <w:rsid w:val="004B4CF6"/>
    <w:rsid w:val="004B4D3E"/>
    <w:rsid w:val="004B5D60"/>
    <w:rsid w:val="004B5E69"/>
    <w:rsid w:val="004B6BEF"/>
    <w:rsid w:val="004B6EEB"/>
    <w:rsid w:val="004B6F22"/>
    <w:rsid w:val="004B7356"/>
    <w:rsid w:val="004B7495"/>
    <w:rsid w:val="004B768C"/>
    <w:rsid w:val="004C0023"/>
    <w:rsid w:val="004C0178"/>
    <w:rsid w:val="004C0767"/>
    <w:rsid w:val="004C0CAC"/>
    <w:rsid w:val="004C1F1F"/>
    <w:rsid w:val="004C270F"/>
    <w:rsid w:val="004C2786"/>
    <w:rsid w:val="004C27E1"/>
    <w:rsid w:val="004C2932"/>
    <w:rsid w:val="004C2EC3"/>
    <w:rsid w:val="004C2F1E"/>
    <w:rsid w:val="004C31E1"/>
    <w:rsid w:val="004C327F"/>
    <w:rsid w:val="004C36A6"/>
    <w:rsid w:val="004C3990"/>
    <w:rsid w:val="004C3991"/>
    <w:rsid w:val="004C3A2C"/>
    <w:rsid w:val="004C4653"/>
    <w:rsid w:val="004C492E"/>
    <w:rsid w:val="004C4C1F"/>
    <w:rsid w:val="004C4CFC"/>
    <w:rsid w:val="004C522F"/>
    <w:rsid w:val="004C53D5"/>
    <w:rsid w:val="004C588C"/>
    <w:rsid w:val="004C611F"/>
    <w:rsid w:val="004C69A4"/>
    <w:rsid w:val="004C6F6D"/>
    <w:rsid w:val="004C77E7"/>
    <w:rsid w:val="004D0269"/>
    <w:rsid w:val="004D0693"/>
    <w:rsid w:val="004D0761"/>
    <w:rsid w:val="004D07B8"/>
    <w:rsid w:val="004D0EB4"/>
    <w:rsid w:val="004D1713"/>
    <w:rsid w:val="004D234F"/>
    <w:rsid w:val="004D27E9"/>
    <w:rsid w:val="004D28B9"/>
    <w:rsid w:val="004D2B4B"/>
    <w:rsid w:val="004D2E11"/>
    <w:rsid w:val="004D2E54"/>
    <w:rsid w:val="004D311A"/>
    <w:rsid w:val="004D3B0C"/>
    <w:rsid w:val="004D3F8F"/>
    <w:rsid w:val="004D4131"/>
    <w:rsid w:val="004D47ED"/>
    <w:rsid w:val="004D4E16"/>
    <w:rsid w:val="004D546F"/>
    <w:rsid w:val="004D5B0E"/>
    <w:rsid w:val="004D69F4"/>
    <w:rsid w:val="004D73A8"/>
    <w:rsid w:val="004D73AB"/>
    <w:rsid w:val="004D76FA"/>
    <w:rsid w:val="004D7F59"/>
    <w:rsid w:val="004E0078"/>
    <w:rsid w:val="004E187F"/>
    <w:rsid w:val="004E19E2"/>
    <w:rsid w:val="004E1EBC"/>
    <w:rsid w:val="004E26BF"/>
    <w:rsid w:val="004E2B7E"/>
    <w:rsid w:val="004E2C5E"/>
    <w:rsid w:val="004E2D5E"/>
    <w:rsid w:val="004E2FD3"/>
    <w:rsid w:val="004E36B9"/>
    <w:rsid w:val="004E371F"/>
    <w:rsid w:val="004E5421"/>
    <w:rsid w:val="004E61DD"/>
    <w:rsid w:val="004E630B"/>
    <w:rsid w:val="004E6DED"/>
    <w:rsid w:val="004E756B"/>
    <w:rsid w:val="004E78EA"/>
    <w:rsid w:val="004E7EB7"/>
    <w:rsid w:val="004F09BE"/>
    <w:rsid w:val="004F0B16"/>
    <w:rsid w:val="004F0B72"/>
    <w:rsid w:val="004F0F37"/>
    <w:rsid w:val="004F1719"/>
    <w:rsid w:val="004F1D31"/>
    <w:rsid w:val="004F2725"/>
    <w:rsid w:val="004F35B4"/>
    <w:rsid w:val="004F38F4"/>
    <w:rsid w:val="004F3A3F"/>
    <w:rsid w:val="004F3EA8"/>
    <w:rsid w:val="004F4B2B"/>
    <w:rsid w:val="004F4E8B"/>
    <w:rsid w:val="004F5611"/>
    <w:rsid w:val="004F5C98"/>
    <w:rsid w:val="004F5CAD"/>
    <w:rsid w:val="004F6D5D"/>
    <w:rsid w:val="004F6EDB"/>
    <w:rsid w:val="004F77C8"/>
    <w:rsid w:val="00500333"/>
    <w:rsid w:val="0050039E"/>
    <w:rsid w:val="005004AE"/>
    <w:rsid w:val="0050111D"/>
    <w:rsid w:val="005013A8"/>
    <w:rsid w:val="00501524"/>
    <w:rsid w:val="00501770"/>
    <w:rsid w:val="0050190B"/>
    <w:rsid w:val="00501CA0"/>
    <w:rsid w:val="00501D3A"/>
    <w:rsid w:val="00502927"/>
    <w:rsid w:val="00504A82"/>
    <w:rsid w:val="00504D0C"/>
    <w:rsid w:val="0050538D"/>
    <w:rsid w:val="00505552"/>
    <w:rsid w:val="005058B3"/>
    <w:rsid w:val="00505C3C"/>
    <w:rsid w:val="005062D0"/>
    <w:rsid w:val="005076FF"/>
    <w:rsid w:val="00507934"/>
    <w:rsid w:val="00507F2D"/>
    <w:rsid w:val="00510D27"/>
    <w:rsid w:val="00511B82"/>
    <w:rsid w:val="00511F63"/>
    <w:rsid w:val="005123EA"/>
    <w:rsid w:val="0051286D"/>
    <w:rsid w:val="00512A09"/>
    <w:rsid w:val="00512B3B"/>
    <w:rsid w:val="00512D4A"/>
    <w:rsid w:val="0051338D"/>
    <w:rsid w:val="00513549"/>
    <w:rsid w:val="0051368E"/>
    <w:rsid w:val="005137A8"/>
    <w:rsid w:val="00513A4B"/>
    <w:rsid w:val="00514CAB"/>
    <w:rsid w:val="0051526E"/>
    <w:rsid w:val="005152A5"/>
    <w:rsid w:val="00515833"/>
    <w:rsid w:val="00516189"/>
    <w:rsid w:val="005166BF"/>
    <w:rsid w:val="005166C6"/>
    <w:rsid w:val="00516837"/>
    <w:rsid w:val="00516F56"/>
    <w:rsid w:val="00517290"/>
    <w:rsid w:val="00517A6A"/>
    <w:rsid w:val="00517F1D"/>
    <w:rsid w:val="0052016A"/>
    <w:rsid w:val="005206AE"/>
    <w:rsid w:val="00521718"/>
    <w:rsid w:val="00521D19"/>
    <w:rsid w:val="005221A6"/>
    <w:rsid w:val="00522321"/>
    <w:rsid w:val="005223DA"/>
    <w:rsid w:val="00522586"/>
    <w:rsid w:val="00522AE8"/>
    <w:rsid w:val="00522BE2"/>
    <w:rsid w:val="00523D9E"/>
    <w:rsid w:val="00523E1A"/>
    <w:rsid w:val="00524108"/>
    <w:rsid w:val="00524444"/>
    <w:rsid w:val="00524593"/>
    <w:rsid w:val="00524B75"/>
    <w:rsid w:val="00524B83"/>
    <w:rsid w:val="00526220"/>
    <w:rsid w:val="005267CF"/>
    <w:rsid w:val="00526AB7"/>
    <w:rsid w:val="00526D8F"/>
    <w:rsid w:val="00526E29"/>
    <w:rsid w:val="00527759"/>
    <w:rsid w:val="00527C0A"/>
    <w:rsid w:val="005309FD"/>
    <w:rsid w:val="00530A1E"/>
    <w:rsid w:val="00530BB7"/>
    <w:rsid w:val="00531576"/>
    <w:rsid w:val="00532211"/>
    <w:rsid w:val="00533622"/>
    <w:rsid w:val="005338CA"/>
    <w:rsid w:val="00533B6E"/>
    <w:rsid w:val="00533C76"/>
    <w:rsid w:val="005342FF"/>
    <w:rsid w:val="00534549"/>
    <w:rsid w:val="0053458E"/>
    <w:rsid w:val="00534DB5"/>
    <w:rsid w:val="0053500A"/>
    <w:rsid w:val="00535519"/>
    <w:rsid w:val="005356A4"/>
    <w:rsid w:val="00535B02"/>
    <w:rsid w:val="00535B26"/>
    <w:rsid w:val="00536079"/>
    <w:rsid w:val="00536156"/>
    <w:rsid w:val="00537475"/>
    <w:rsid w:val="0054017C"/>
    <w:rsid w:val="005401CF"/>
    <w:rsid w:val="00540554"/>
    <w:rsid w:val="0054104E"/>
    <w:rsid w:val="005411A1"/>
    <w:rsid w:val="00541696"/>
    <w:rsid w:val="00541DBF"/>
    <w:rsid w:val="0054231A"/>
    <w:rsid w:val="00542724"/>
    <w:rsid w:val="00542F84"/>
    <w:rsid w:val="00543276"/>
    <w:rsid w:val="00543B38"/>
    <w:rsid w:val="00543C68"/>
    <w:rsid w:val="00544927"/>
    <w:rsid w:val="00544AB9"/>
    <w:rsid w:val="00544BB9"/>
    <w:rsid w:val="00544F1D"/>
    <w:rsid w:val="005458BD"/>
    <w:rsid w:val="0054598D"/>
    <w:rsid w:val="00545BFA"/>
    <w:rsid w:val="00546311"/>
    <w:rsid w:val="00546BCF"/>
    <w:rsid w:val="00546C0C"/>
    <w:rsid w:val="00547387"/>
    <w:rsid w:val="00547A16"/>
    <w:rsid w:val="00547B36"/>
    <w:rsid w:val="00547C77"/>
    <w:rsid w:val="00547DEA"/>
    <w:rsid w:val="00550406"/>
    <w:rsid w:val="00550BAF"/>
    <w:rsid w:val="005513A1"/>
    <w:rsid w:val="0055159F"/>
    <w:rsid w:val="00551B08"/>
    <w:rsid w:val="00552117"/>
    <w:rsid w:val="00552377"/>
    <w:rsid w:val="00552569"/>
    <w:rsid w:val="005525C3"/>
    <w:rsid w:val="0055261B"/>
    <w:rsid w:val="00553032"/>
    <w:rsid w:val="00553B01"/>
    <w:rsid w:val="00554C31"/>
    <w:rsid w:val="00554DAE"/>
    <w:rsid w:val="005551A9"/>
    <w:rsid w:val="00555B35"/>
    <w:rsid w:val="0055629B"/>
    <w:rsid w:val="005565F6"/>
    <w:rsid w:val="005569B4"/>
    <w:rsid w:val="00556B9C"/>
    <w:rsid w:val="005576EE"/>
    <w:rsid w:val="0055773A"/>
    <w:rsid w:val="0055783D"/>
    <w:rsid w:val="00557A3F"/>
    <w:rsid w:val="00557E9C"/>
    <w:rsid w:val="005605C0"/>
    <w:rsid w:val="00560750"/>
    <w:rsid w:val="005618AA"/>
    <w:rsid w:val="00561CDA"/>
    <w:rsid w:val="00561D1F"/>
    <w:rsid w:val="00561D73"/>
    <w:rsid w:val="00561EC2"/>
    <w:rsid w:val="0056203E"/>
    <w:rsid w:val="00562C55"/>
    <w:rsid w:val="00563089"/>
    <w:rsid w:val="0056327B"/>
    <w:rsid w:val="00563362"/>
    <w:rsid w:val="00563DC5"/>
    <w:rsid w:val="00564B95"/>
    <w:rsid w:val="005658BE"/>
    <w:rsid w:val="005658E2"/>
    <w:rsid w:val="00565973"/>
    <w:rsid w:val="00565A9C"/>
    <w:rsid w:val="0056618E"/>
    <w:rsid w:val="00566440"/>
    <w:rsid w:val="00566449"/>
    <w:rsid w:val="00566689"/>
    <w:rsid w:val="005668E1"/>
    <w:rsid w:val="00566AD7"/>
    <w:rsid w:val="005672DB"/>
    <w:rsid w:val="00567554"/>
    <w:rsid w:val="0056766A"/>
    <w:rsid w:val="005679AD"/>
    <w:rsid w:val="00570BE1"/>
    <w:rsid w:val="00570C80"/>
    <w:rsid w:val="0057120E"/>
    <w:rsid w:val="00571718"/>
    <w:rsid w:val="00571B75"/>
    <w:rsid w:val="00571B98"/>
    <w:rsid w:val="00571CF9"/>
    <w:rsid w:val="005728FF"/>
    <w:rsid w:val="005734BE"/>
    <w:rsid w:val="005735B1"/>
    <w:rsid w:val="005737EF"/>
    <w:rsid w:val="0057402E"/>
    <w:rsid w:val="00574044"/>
    <w:rsid w:val="005743EC"/>
    <w:rsid w:val="00574536"/>
    <w:rsid w:val="00574713"/>
    <w:rsid w:val="0057487A"/>
    <w:rsid w:val="005748D0"/>
    <w:rsid w:val="00574C8A"/>
    <w:rsid w:val="00574D5E"/>
    <w:rsid w:val="00574DF5"/>
    <w:rsid w:val="005750A6"/>
    <w:rsid w:val="0057521D"/>
    <w:rsid w:val="00575234"/>
    <w:rsid w:val="00575334"/>
    <w:rsid w:val="00576004"/>
    <w:rsid w:val="0057648E"/>
    <w:rsid w:val="005765C4"/>
    <w:rsid w:val="00576806"/>
    <w:rsid w:val="00577607"/>
    <w:rsid w:val="00577717"/>
    <w:rsid w:val="0058039E"/>
    <w:rsid w:val="00580791"/>
    <w:rsid w:val="005807ED"/>
    <w:rsid w:val="00581643"/>
    <w:rsid w:val="00581671"/>
    <w:rsid w:val="00581A0E"/>
    <w:rsid w:val="00581A38"/>
    <w:rsid w:val="005821D6"/>
    <w:rsid w:val="00582731"/>
    <w:rsid w:val="005828C0"/>
    <w:rsid w:val="00582AB7"/>
    <w:rsid w:val="00582C28"/>
    <w:rsid w:val="00583094"/>
    <w:rsid w:val="00583488"/>
    <w:rsid w:val="005836E3"/>
    <w:rsid w:val="00583991"/>
    <w:rsid w:val="00583A09"/>
    <w:rsid w:val="005840B4"/>
    <w:rsid w:val="00584138"/>
    <w:rsid w:val="00584142"/>
    <w:rsid w:val="0058436C"/>
    <w:rsid w:val="00584CFE"/>
    <w:rsid w:val="00585382"/>
    <w:rsid w:val="005854E9"/>
    <w:rsid w:val="005858F5"/>
    <w:rsid w:val="00585FD5"/>
    <w:rsid w:val="00586674"/>
    <w:rsid w:val="00586945"/>
    <w:rsid w:val="00586E78"/>
    <w:rsid w:val="00586ECB"/>
    <w:rsid w:val="00587074"/>
    <w:rsid w:val="005902DC"/>
    <w:rsid w:val="005909B7"/>
    <w:rsid w:val="005909EB"/>
    <w:rsid w:val="00590F64"/>
    <w:rsid w:val="00591D44"/>
    <w:rsid w:val="00591DE5"/>
    <w:rsid w:val="005928C1"/>
    <w:rsid w:val="0059294A"/>
    <w:rsid w:val="00592954"/>
    <w:rsid w:val="00593C34"/>
    <w:rsid w:val="0059411A"/>
    <w:rsid w:val="005942C9"/>
    <w:rsid w:val="00595209"/>
    <w:rsid w:val="00595512"/>
    <w:rsid w:val="00595621"/>
    <w:rsid w:val="0059707F"/>
    <w:rsid w:val="0059745A"/>
    <w:rsid w:val="0059763A"/>
    <w:rsid w:val="005A02FF"/>
    <w:rsid w:val="005A06D6"/>
    <w:rsid w:val="005A0764"/>
    <w:rsid w:val="005A0C8D"/>
    <w:rsid w:val="005A0F00"/>
    <w:rsid w:val="005A19E6"/>
    <w:rsid w:val="005A21F4"/>
    <w:rsid w:val="005A32FA"/>
    <w:rsid w:val="005A35C6"/>
    <w:rsid w:val="005A36F4"/>
    <w:rsid w:val="005A3A5B"/>
    <w:rsid w:val="005A41D5"/>
    <w:rsid w:val="005A4250"/>
    <w:rsid w:val="005A4477"/>
    <w:rsid w:val="005A48B3"/>
    <w:rsid w:val="005A4B11"/>
    <w:rsid w:val="005A5430"/>
    <w:rsid w:val="005A567D"/>
    <w:rsid w:val="005A5D9C"/>
    <w:rsid w:val="005A6BDE"/>
    <w:rsid w:val="005A6D99"/>
    <w:rsid w:val="005A723C"/>
    <w:rsid w:val="005A723E"/>
    <w:rsid w:val="005A75FC"/>
    <w:rsid w:val="005A7756"/>
    <w:rsid w:val="005A7967"/>
    <w:rsid w:val="005A7BBA"/>
    <w:rsid w:val="005A7FDF"/>
    <w:rsid w:val="005B0B34"/>
    <w:rsid w:val="005B0E74"/>
    <w:rsid w:val="005B1292"/>
    <w:rsid w:val="005B1402"/>
    <w:rsid w:val="005B14DE"/>
    <w:rsid w:val="005B1B05"/>
    <w:rsid w:val="005B1BF3"/>
    <w:rsid w:val="005B1C8B"/>
    <w:rsid w:val="005B2292"/>
    <w:rsid w:val="005B2617"/>
    <w:rsid w:val="005B2A27"/>
    <w:rsid w:val="005B2BC6"/>
    <w:rsid w:val="005B2C4C"/>
    <w:rsid w:val="005B36FD"/>
    <w:rsid w:val="005B3785"/>
    <w:rsid w:val="005B3E13"/>
    <w:rsid w:val="005B61B9"/>
    <w:rsid w:val="005B6512"/>
    <w:rsid w:val="005B6B34"/>
    <w:rsid w:val="005B6B76"/>
    <w:rsid w:val="005B766E"/>
    <w:rsid w:val="005B76A0"/>
    <w:rsid w:val="005C0AAF"/>
    <w:rsid w:val="005C112F"/>
    <w:rsid w:val="005C152C"/>
    <w:rsid w:val="005C2398"/>
    <w:rsid w:val="005C24AD"/>
    <w:rsid w:val="005C3CF0"/>
    <w:rsid w:val="005C3E38"/>
    <w:rsid w:val="005C3F39"/>
    <w:rsid w:val="005C41E6"/>
    <w:rsid w:val="005C42F8"/>
    <w:rsid w:val="005C5154"/>
    <w:rsid w:val="005C54A6"/>
    <w:rsid w:val="005C63F6"/>
    <w:rsid w:val="005C64F8"/>
    <w:rsid w:val="005C6C36"/>
    <w:rsid w:val="005C6D29"/>
    <w:rsid w:val="005C79D3"/>
    <w:rsid w:val="005C7C9A"/>
    <w:rsid w:val="005D08D0"/>
    <w:rsid w:val="005D18B6"/>
    <w:rsid w:val="005D201B"/>
    <w:rsid w:val="005D297B"/>
    <w:rsid w:val="005D2B3D"/>
    <w:rsid w:val="005D4A3E"/>
    <w:rsid w:val="005D4CBD"/>
    <w:rsid w:val="005D5016"/>
    <w:rsid w:val="005D5CB9"/>
    <w:rsid w:val="005D61C8"/>
    <w:rsid w:val="005D6902"/>
    <w:rsid w:val="005D6C18"/>
    <w:rsid w:val="005D6E8D"/>
    <w:rsid w:val="005D6EF1"/>
    <w:rsid w:val="005D6EFF"/>
    <w:rsid w:val="005D7849"/>
    <w:rsid w:val="005D7D7C"/>
    <w:rsid w:val="005D7F4B"/>
    <w:rsid w:val="005D7F4E"/>
    <w:rsid w:val="005E053B"/>
    <w:rsid w:val="005E055F"/>
    <w:rsid w:val="005E05A4"/>
    <w:rsid w:val="005E07A4"/>
    <w:rsid w:val="005E083F"/>
    <w:rsid w:val="005E0B50"/>
    <w:rsid w:val="005E136A"/>
    <w:rsid w:val="005E19EA"/>
    <w:rsid w:val="005E2105"/>
    <w:rsid w:val="005E27D9"/>
    <w:rsid w:val="005E2A4D"/>
    <w:rsid w:val="005E2BC9"/>
    <w:rsid w:val="005E2C2B"/>
    <w:rsid w:val="005E2FCD"/>
    <w:rsid w:val="005E30CA"/>
    <w:rsid w:val="005E384B"/>
    <w:rsid w:val="005E4237"/>
    <w:rsid w:val="005E442F"/>
    <w:rsid w:val="005E452E"/>
    <w:rsid w:val="005E4729"/>
    <w:rsid w:val="005E47BA"/>
    <w:rsid w:val="005E47EA"/>
    <w:rsid w:val="005E4A31"/>
    <w:rsid w:val="005E559E"/>
    <w:rsid w:val="005E6E51"/>
    <w:rsid w:val="005E7048"/>
    <w:rsid w:val="005E73E7"/>
    <w:rsid w:val="005E7783"/>
    <w:rsid w:val="005E7C2F"/>
    <w:rsid w:val="005E7D75"/>
    <w:rsid w:val="005E7E5B"/>
    <w:rsid w:val="005E7EF9"/>
    <w:rsid w:val="005F0123"/>
    <w:rsid w:val="005F04C3"/>
    <w:rsid w:val="005F04E3"/>
    <w:rsid w:val="005F04F0"/>
    <w:rsid w:val="005F09C9"/>
    <w:rsid w:val="005F155F"/>
    <w:rsid w:val="005F15AB"/>
    <w:rsid w:val="005F17A8"/>
    <w:rsid w:val="005F1930"/>
    <w:rsid w:val="005F278E"/>
    <w:rsid w:val="005F2B41"/>
    <w:rsid w:val="005F3A34"/>
    <w:rsid w:val="005F3F66"/>
    <w:rsid w:val="005F4182"/>
    <w:rsid w:val="005F422E"/>
    <w:rsid w:val="005F464F"/>
    <w:rsid w:val="005F477F"/>
    <w:rsid w:val="005F4D21"/>
    <w:rsid w:val="005F5637"/>
    <w:rsid w:val="005F5E93"/>
    <w:rsid w:val="005F5FF1"/>
    <w:rsid w:val="005F6BB6"/>
    <w:rsid w:val="005F6E8C"/>
    <w:rsid w:val="005F769F"/>
    <w:rsid w:val="00601071"/>
    <w:rsid w:val="00601086"/>
    <w:rsid w:val="0060134B"/>
    <w:rsid w:val="00601C80"/>
    <w:rsid w:val="00601F9E"/>
    <w:rsid w:val="00602413"/>
    <w:rsid w:val="00602871"/>
    <w:rsid w:val="00603237"/>
    <w:rsid w:val="006033BD"/>
    <w:rsid w:val="00603CC2"/>
    <w:rsid w:val="00604430"/>
    <w:rsid w:val="0060496A"/>
    <w:rsid w:val="006050CE"/>
    <w:rsid w:val="00605E7D"/>
    <w:rsid w:val="0060690A"/>
    <w:rsid w:val="00606A34"/>
    <w:rsid w:val="00607094"/>
    <w:rsid w:val="00607A07"/>
    <w:rsid w:val="00607C52"/>
    <w:rsid w:val="00607DA9"/>
    <w:rsid w:val="00610B54"/>
    <w:rsid w:val="006115C4"/>
    <w:rsid w:val="00611727"/>
    <w:rsid w:val="00612636"/>
    <w:rsid w:val="006126B1"/>
    <w:rsid w:val="00612AD1"/>
    <w:rsid w:val="00612BF5"/>
    <w:rsid w:val="00613839"/>
    <w:rsid w:val="00613CBD"/>
    <w:rsid w:val="0061461B"/>
    <w:rsid w:val="00615036"/>
    <w:rsid w:val="00616B7B"/>
    <w:rsid w:val="00616BCC"/>
    <w:rsid w:val="00617804"/>
    <w:rsid w:val="00617B93"/>
    <w:rsid w:val="00620160"/>
    <w:rsid w:val="006212B7"/>
    <w:rsid w:val="00621550"/>
    <w:rsid w:val="006215D7"/>
    <w:rsid w:val="00621626"/>
    <w:rsid w:val="00621AD7"/>
    <w:rsid w:val="00621B5A"/>
    <w:rsid w:val="006221ED"/>
    <w:rsid w:val="006221EF"/>
    <w:rsid w:val="00622C9D"/>
    <w:rsid w:val="00622FF1"/>
    <w:rsid w:val="00623A37"/>
    <w:rsid w:val="006246AD"/>
    <w:rsid w:val="0062480E"/>
    <w:rsid w:val="00624A7E"/>
    <w:rsid w:val="00624CB8"/>
    <w:rsid w:val="00624D50"/>
    <w:rsid w:val="00625BFA"/>
    <w:rsid w:val="00625C76"/>
    <w:rsid w:val="00625D21"/>
    <w:rsid w:val="00626535"/>
    <w:rsid w:val="0062745F"/>
    <w:rsid w:val="00627A14"/>
    <w:rsid w:val="00627C08"/>
    <w:rsid w:val="00630018"/>
    <w:rsid w:val="006309CE"/>
    <w:rsid w:val="006312BC"/>
    <w:rsid w:val="00631AD6"/>
    <w:rsid w:val="0063215C"/>
    <w:rsid w:val="00632A0F"/>
    <w:rsid w:val="00632A44"/>
    <w:rsid w:val="00633AB5"/>
    <w:rsid w:val="0063407E"/>
    <w:rsid w:val="00634137"/>
    <w:rsid w:val="00634B89"/>
    <w:rsid w:val="00635329"/>
    <w:rsid w:val="00635441"/>
    <w:rsid w:val="0063554A"/>
    <w:rsid w:val="0063561D"/>
    <w:rsid w:val="006356FE"/>
    <w:rsid w:val="00636490"/>
    <w:rsid w:val="00636754"/>
    <w:rsid w:val="006369BE"/>
    <w:rsid w:val="00636A4A"/>
    <w:rsid w:val="00637727"/>
    <w:rsid w:val="006378CB"/>
    <w:rsid w:val="00637C84"/>
    <w:rsid w:val="00637E01"/>
    <w:rsid w:val="00640BE9"/>
    <w:rsid w:val="006415AB"/>
    <w:rsid w:val="006416F5"/>
    <w:rsid w:val="00641D44"/>
    <w:rsid w:val="0064229E"/>
    <w:rsid w:val="0064232A"/>
    <w:rsid w:val="0064253E"/>
    <w:rsid w:val="00642623"/>
    <w:rsid w:val="00642A4D"/>
    <w:rsid w:val="00643268"/>
    <w:rsid w:val="006439B2"/>
    <w:rsid w:val="00643A3B"/>
    <w:rsid w:val="0064400E"/>
    <w:rsid w:val="00644751"/>
    <w:rsid w:val="006449F5"/>
    <w:rsid w:val="00644FB8"/>
    <w:rsid w:val="006456C6"/>
    <w:rsid w:val="00645A5D"/>
    <w:rsid w:val="006467EF"/>
    <w:rsid w:val="00646A07"/>
    <w:rsid w:val="0064708E"/>
    <w:rsid w:val="006475B6"/>
    <w:rsid w:val="00650CD1"/>
    <w:rsid w:val="00651234"/>
    <w:rsid w:val="006513CD"/>
    <w:rsid w:val="00651E1F"/>
    <w:rsid w:val="006529A5"/>
    <w:rsid w:val="0065332F"/>
    <w:rsid w:val="00653A69"/>
    <w:rsid w:val="00653F8F"/>
    <w:rsid w:val="0065401A"/>
    <w:rsid w:val="006550EB"/>
    <w:rsid w:val="006553E6"/>
    <w:rsid w:val="00655B0B"/>
    <w:rsid w:val="006564A6"/>
    <w:rsid w:val="00656C79"/>
    <w:rsid w:val="00657069"/>
    <w:rsid w:val="0065763F"/>
    <w:rsid w:val="0065793F"/>
    <w:rsid w:val="00657D7D"/>
    <w:rsid w:val="00660302"/>
    <w:rsid w:val="00660454"/>
    <w:rsid w:val="00660A50"/>
    <w:rsid w:val="00661383"/>
    <w:rsid w:val="0066145A"/>
    <w:rsid w:val="0066170F"/>
    <w:rsid w:val="0066194F"/>
    <w:rsid w:val="00661CC0"/>
    <w:rsid w:val="0066243C"/>
    <w:rsid w:val="00662453"/>
    <w:rsid w:val="00662A09"/>
    <w:rsid w:val="00662C35"/>
    <w:rsid w:val="00663191"/>
    <w:rsid w:val="00663318"/>
    <w:rsid w:val="00663844"/>
    <w:rsid w:val="006646B0"/>
    <w:rsid w:val="006647E9"/>
    <w:rsid w:val="00664DD6"/>
    <w:rsid w:val="006653B1"/>
    <w:rsid w:val="006653CB"/>
    <w:rsid w:val="0066585C"/>
    <w:rsid w:val="00665D7C"/>
    <w:rsid w:val="00665DDD"/>
    <w:rsid w:val="00665FFD"/>
    <w:rsid w:val="00666A7B"/>
    <w:rsid w:val="00666DBB"/>
    <w:rsid w:val="006701E6"/>
    <w:rsid w:val="006708B4"/>
    <w:rsid w:val="00670D77"/>
    <w:rsid w:val="00671249"/>
    <w:rsid w:val="006714B5"/>
    <w:rsid w:val="006715B2"/>
    <w:rsid w:val="00671C23"/>
    <w:rsid w:val="006722FF"/>
    <w:rsid w:val="00672398"/>
    <w:rsid w:val="00672945"/>
    <w:rsid w:val="00672ED9"/>
    <w:rsid w:val="00673242"/>
    <w:rsid w:val="006732D1"/>
    <w:rsid w:val="006735A6"/>
    <w:rsid w:val="00673CB5"/>
    <w:rsid w:val="00673EC7"/>
    <w:rsid w:val="00674842"/>
    <w:rsid w:val="00675C0F"/>
    <w:rsid w:val="0067615C"/>
    <w:rsid w:val="00676650"/>
    <w:rsid w:val="00676E4A"/>
    <w:rsid w:val="006772F2"/>
    <w:rsid w:val="00677C60"/>
    <w:rsid w:val="006802A3"/>
    <w:rsid w:val="00680CE2"/>
    <w:rsid w:val="0068141A"/>
    <w:rsid w:val="0068162E"/>
    <w:rsid w:val="006820AF"/>
    <w:rsid w:val="00682170"/>
    <w:rsid w:val="00682403"/>
    <w:rsid w:val="00682C3A"/>
    <w:rsid w:val="00682D7D"/>
    <w:rsid w:val="00683798"/>
    <w:rsid w:val="006844B5"/>
    <w:rsid w:val="00684E1C"/>
    <w:rsid w:val="00685300"/>
    <w:rsid w:val="0068541E"/>
    <w:rsid w:val="00685567"/>
    <w:rsid w:val="006855E1"/>
    <w:rsid w:val="00685F46"/>
    <w:rsid w:val="00686A1B"/>
    <w:rsid w:val="00686E82"/>
    <w:rsid w:val="0068713D"/>
    <w:rsid w:val="00687C44"/>
    <w:rsid w:val="00687D5B"/>
    <w:rsid w:val="00690209"/>
    <w:rsid w:val="006909EB"/>
    <w:rsid w:val="00690CF5"/>
    <w:rsid w:val="00690F78"/>
    <w:rsid w:val="006913BC"/>
    <w:rsid w:val="00692B8F"/>
    <w:rsid w:val="0069346E"/>
    <w:rsid w:val="006939DA"/>
    <w:rsid w:val="00694A68"/>
    <w:rsid w:val="00694A80"/>
    <w:rsid w:val="00694DDE"/>
    <w:rsid w:val="006951AB"/>
    <w:rsid w:val="00695A2F"/>
    <w:rsid w:val="006961BB"/>
    <w:rsid w:val="006975B2"/>
    <w:rsid w:val="00697698"/>
    <w:rsid w:val="006A00DC"/>
    <w:rsid w:val="006A0D00"/>
    <w:rsid w:val="006A20C6"/>
    <w:rsid w:val="006A3050"/>
    <w:rsid w:val="006A334C"/>
    <w:rsid w:val="006A353D"/>
    <w:rsid w:val="006A387B"/>
    <w:rsid w:val="006A391B"/>
    <w:rsid w:val="006A3BA0"/>
    <w:rsid w:val="006A3C72"/>
    <w:rsid w:val="006A3FC9"/>
    <w:rsid w:val="006A4091"/>
    <w:rsid w:val="006A4167"/>
    <w:rsid w:val="006A42FD"/>
    <w:rsid w:val="006A4325"/>
    <w:rsid w:val="006A49F5"/>
    <w:rsid w:val="006A4A53"/>
    <w:rsid w:val="006A508E"/>
    <w:rsid w:val="006A5769"/>
    <w:rsid w:val="006A584B"/>
    <w:rsid w:val="006A5C15"/>
    <w:rsid w:val="006A6107"/>
    <w:rsid w:val="006A6503"/>
    <w:rsid w:val="006A6E08"/>
    <w:rsid w:val="006A6F02"/>
    <w:rsid w:val="006A79ED"/>
    <w:rsid w:val="006B09DC"/>
    <w:rsid w:val="006B0DAE"/>
    <w:rsid w:val="006B0F72"/>
    <w:rsid w:val="006B136F"/>
    <w:rsid w:val="006B14EB"/>
    <w:rsid w:val="006B1871"/>
    <w:rsid w:val="006B1D5B"/>
    <w:rsid w:val="006B1E86"/>
    <w:rsid w:val="006B207C"/>
    <w:rsid w:val="006B2792"/>
    <w:rsid w:val="006B2B0A"/>
    <w:rsid w:val="006B2DA1"/>
    <w:rsid w:val="006B2F7E"/>
    <w:rsid w:val="006B37EC"/>
    <w:rsid w:val="006B39F9"/>
    <w:rsid w:val="006B3A70"/>
    <w:rsid w:val="006B4783"/>
    <w:rsid w:val="006B4811"/>
    <w:rsid w:val="006B4E4E"/>
    <w:rsid w:val="006B50E7"/>
    <w:rsid w:val="006B51CC"/>
    <w:rsid w:val="006B6106"/>
    <w:rsid w:val="006B656E"/>
    <w:rsid w:val="006B6632"/>
    <w:rsid w:val="006C083C"/>
    <w:rsid w:val="006C0911"/>
    <w:rsid w:val="006C0FDC"/>
    <w:rsid w:val="006C112E"/>
    <w:rsid w:val="006C1430"/>
    <w:rsid w:val="006C143B"/>
    <w:rsid w:val="006C1546"/>
    <w:rsid w:val="006C155E"/>
    <w:rsid w:val="006C1EB1"/>
    <w:rsid w:val="006C360C"/>
    <w:rsid w:val="006C36AE"/>
    <w:rsid w:val="006C44E4"/>
    <w:rsid w:val="006C47B0"/>
    <w:rsid w:val="006C5140"/>
    <w:rsid w:val="006C5365"/>
    <w:rsid w:val="006C5841"/>
    <w:rsid w:val="006C5934"/>
    <w:rsid w:val="006C5CE2"/>
    <w:rsid w:val="006C756F"/>
    <w:rsid w:val="006C77E6"/>
    <w:rsid w:val="006C7C04"/>
    <w:rsid w:val="006C7D9D"/>
    <w:rsid w:val="006D0502"/>
    <w:rsid w:val="006D0632"/>
    <w:rsid w:val="006D072E"/>
    <w:rsid w:val="006D1AD3"/>
    <w:rsid w:val="006D1F21"/>
    <w:rsid w:val="006D28EE"/>
    <w:rsid w:val="006D29AB"/>
    <w:rsid w:val="006D2C9A"/>
    <w:rsid w:val="006D33B9"/>
    <w:rsid w:val="006D3483"/>
    <w:rsid w:val="006D3626"/>
    <w:rsid w:val="006D3A50"/>
    <w:rsid w:val="006D3F7D"/>
    <w:rsid w:val="006D4058"/>
    <w:rsid w:val="006D4137"/>
    <w:rsid w:val="006D4470"/>
    <w:rsid w:val="006D4513"/>
    <w:rsid w:val="006D5CCD"/>
    <w:rsid w:val="006D6588"/>
    <w:rsid w:val="006D6F66"/>
    <w:rsid w:val="006D7BD8"/>
    <w:rsid w:val="006D7D63"/>
    <w:rsid w:val="006D7DBB"/>
    <w:rsid w:val="006D7DE3"/>
    <w:rsid w:val="006E0865"/>
    <w:rsid w:val="006E0CB0"/>
    <w:rsid w:val="006E10A2"/>
    <w:rsid w:val="006E1403"/>
    <w:rsid w:val="006E1D86"/>
    <w:rsid w:val="006E1F54"/>
    <w:rsid w:val="006E215C"/>
    <w:rsid w:val="006E21D4"/>
    <w:rsid w:val="006E253F"/>
    <w:rsid w:val="006E2EE9"/>
    <w:rsid w:val="006E314D"/>
    <w:rsid w:val="006E317B"/>
    <w:rsid w:val="006E3305"/>
    <w:rsid w:val="006E3F3B"/>
    <w:rsid w:val="006E496D"/>
    <w:rsid w:val="006E4A87"/>
    <w:rsid w:val="006E4CE8"/>
    <w:rsid w:val="006E5813"/>
    <w:rsid w:val="006E62E8"/>
    <w:rsid w:val="006E6738"/>
    <w:rsid w:val="006E7080"/>
    <w:rsid w:val="006E730B"/>
    <w:rsid w:val="006E76D3"/>
    <w:rsid w:val="006E7859"/>
    <w:rsid w:val="006F00ED"/>
    <w:rsid w:val="006F08BE"/>
    <w:rsid w:val="006F0BDD"/>
    <w:rsid w:val="006F0C17"/>
    <w:rsid w:val="006F1136"/>
    <w:rsid w:val="006F1277"/>
    <w:rsid w:val="006F1315"/>
    <w:rsid w:val="006F1D9B"/>
    <w:rsid w:val="006F281D"/>
    <w:rsid w:val="006F290C"/>
    <w:rsid w:val="006F3AC1"/>
    <w:rsid w:val="006F3F5F"/>
    <w:rsid w:val="006F4532"/>
    <w:rsid w:val="006F56E0"/>
    <w:rsid w:val="006F6265"/>
    <w:rsid w:val="006F6285"/>
    <w:rsid w:val="006F6B41"/>
    <w:rsid w:val="006F6FEC"/>
    <w:rsid w:val="006F6FF9"/>
    <w:rsid w:val="007001C2"/>
    <w:rsid w:val="00700CA8"/>
    <w:rsid w:val="0070119E"/>
    <w:rsid w:val="00701521"/>
    <w:rsid w:val="00701919"/>
    <w:rsid w:val="00701943"/>
    <w:rsid w:val="007019FE"/>
    <w:rsid w:val="00701CF2"/>
    <w:rsid w:val="00701EC5"/>
    <w:rsid w:val="00701F59"/>
    <w:rsid w:val="0070215C"/>
    <w:rsid w:val="00702431"/>
    <w:rsid w:val="00702C42"/>
    <w:rsid w:val="00703B77"/>
    <w:rsid w:val="00703D49"/>
    <w:rsid w:val="00704C86"/>
    <w:rsid w:val="00704D78"/>
    <w:rsid w:val="00704F98"/>
    <w:rsid w:val="00705507"/>
    <w:rsid w:val="00705821"/>
    <w:rsid w:val="00706267"/>
    <w:rsid w:val="007062E7"/>
    <w:rsid w:val="00707044"/>
    <w:rsid w:val="00707654"/>
    <w:rsid w:val="00710857"/>
    <w:rsid w:val="007112A4"/>
    <w:rsid w:val="00711935"/>
    <w:rsid w:val="00711CE9"/>
    <w:rsid w:val="00711E1A"/>
    <w:rsid w:val="00711E39"/>
    <w:rsid w:val="00711E56"/>
    <w:rsid w:val="00712272"/>
    <w:rsid w:val="00712836"/>
    <w:rsid w:val="007128A7"/>
    <w:rsid w:val="0071296A"/>
    <w:rsid w:val="0071311C"/>
    <w:rsid w:val="00713223"/>
    <w:rsid w:val="00713875"/>
    <w:rsid w:val="007138EE"/>
    <w:rsid w:val="0071413D"/>
    <w:rsid w:val="00714AF3"/>
    <w:rsid w:val="00715719"/>
    <w:rsid w:val="00715F5F"/>
    <w:rsid w:val="00716115"/>
    <w:rsid w:val="00716787"/>
    <w:rsid w:val="00716CAC"/>
    <w:rsid w:val="00716D74"/>
    <w:rsid w:val="0071710A"/>
    <w:rsid w:val="00717C1B"/>
    <w:rsid w:val="00717C23"/>
    <w:rsid w:val="00717D66"/>
    <w:rsid w:val="007200C5"/>
    <w:rsid w:val="00720133"/>
    <w:rsid w:val="00720DBD"/>
    <w:rsid w:val="0072133B"/>
    <w:rsid w:val="00721F2C"/>
    <w:rsid w:val="00722157"/>
    <w:rsid w:val="00722164"/>
    <w:rsid w:val="00722333"/>
    <w:rsid w:val="007225F0"/>
    <w:rsid w:val="00722733"/>
    <w:rsid w:val="00722D50"/>
    <w:rsid w:val="00722F6C"/>
    <w:rsid w:val="00723A91"/>
    <w:rsid w:val="00723D37"/>
    <w:rsid w:val="00724D56"/>
    <w:rsid w:val="00725487"/>
    <w:rsid w:val="007257FC"/>
    <w:rsid w:val="00725E9E"/>
    <w:rsid w:val="00726129"/>
    <w:rsid w:val="00730E6D"/>
    <w:rsid w:val="0073109C"/>
    <w:rsid w:val="00731238"/>
    <w:rsid w:val="0073225E"/>
    <w:rsid w:val="00732D11"/>
    <w:rsid w:val="007330A4"/>
    <w:rsid w:val="007332C6"/>
    <w:rsid w:val="0073376B"/>
    <w:rsid w:val="00733AB3"/>
    <w:rsid w:val="007342CB"/>
    <w:rsid w:val="007347C2"/>
    <w:rsid w:val="00734C3E"/>
    <w:rsid w:val="00735CC3"/>
    <w:rsid w:val="00735FF6"/>
    <w:rsid w:val="0073693C"/>
    <w:rsid w:val="007369B1"/>
    <w:rsid w:val="00737B61"/>
    <w:rsid w:val="00737D55"/>
    <w:rsid w:val="007400EE"/>
    <w:rsid w:val="0074020D"/>
    <w:rsid w:val="00740736"/>
    <w:rsid w:val="007409B6"/>
    <w:rsid w:val="00740BEE"/>
    <w:rsid w:val="00740CBF"/>
    <w:rsid w:val="00740DE7"/>
    <w:rsid w:val="0074101B"/>
    <w:rsid w:val="00741360"/>
    <w:rsid w:val="007416A0"/>
    <w:rsid w:val="00741E11"/>
    <w:rsid w:val="007428D9"/>
    <w:rsid w:val="00742A9C"/>
    <w:rsid w:val="007441DF"/>
    <w:rsid w:val="0074427B"/>
    <w:rsid w:val="007443B0"/>
    <w:rsid w:val="00744620"/>
    <w:rsid w:val="00744ED3"/>
    <w:rsid w:val="007451E1"/>
    <w:rsid w:val="00745BC4"/>
    <w:rsid w:val="00745DF9"/>
    <w:rsid w:val="0074610A"/>
    <w:rsid w:val="00747C91"/>
    <w:rsid w:val="00750856"/>
    <w:rsid w:val="00750F3A"/>
    <w:rsid w:val="00751806"/>
    <w:rsid w:val="00751807"/>
    <w:rsid w:val="0075183F"/>
    <w:rsid w:val="00751FD5"/>
    <w:rsid w:val="007522AF"/>
    <w:rsid w:val="007540CD"/>
    <w:rsid w:val="00754C71"/>
    <w:rsid w:val="0075578A"/>
    <w:rsid w:val="00756AB7"/>
    <w:rsid w:val="00757212"/>
    <w:rsid w:val="007578D6"/>
    <w:rsid w:val="00757C5A"/>
    <w:rsid w:val="00760D97"/>
    <w:rsid w:val="0076157B"/>
    <w:rsid w:val="0076162B"/>
    <w:rsid w:val="00761E1A"/>
    <w:rsid w:val="007625D0"/>
    <w:rsid w:val="00762AA1"/>
    <w:rsid w:val="00763242"/>
    <w:rsid w:val="007634F7"/>
    <w:rsid w:val="007642C4"/>
    <w:rsid w:val="007644AC"/>
    <w:rsid w:val="00764AAC"/>
    <w:rsid w:val="00764B46"/>
    <w:rsid w:val="00764FCA"/>
    <w:rsid w:val="007657AF"/>
    <w:rsid w:val="00766287"/>
    <w:rsid w:val="00766DD3"/>
    <w:rsid w:val="00767989"/>
    <w:rsid w:val="00767C11"/>
    <w:rsid w:val="00767D84"/>
    <w:rsid w:val="00770031"/>
    <w:rsid w:val="00770E1F"/>
    <w:rsid w:val="00771120"/>
    <w:rsid w:val="00771560"/>
    <w:rsid w:val="007715EB"/>
    <w:rsid w:val="00771FB9"/>
    <w:rsid w:val="00772020"/>
    <w:rsid w:val="007727F5"/>
    <w:rsid w:val="00773F3E"/>
    <w:rsid w:val="007744B1"/>
    <w:rsid w:val="00774ED3"/>
    <w:rsid w:val="00775096"/>
    <w:rsid w:val="0077524A"/>
    <w:rsid w:val="00775607"/>
    <w:rsid w:val="00775F03"/>
    <w:rsid w:val="00776095"/>
    <w:rsid w:val="0077781A"/>
    <w:rsid w:val="007805BA"/>
    <w:rsid w:val="007807E5"/>
    <w:rsid w:val="00780DA2"/>
    <w:rsid w:val="00781019"/>
    <w:rsid w:val="007810C7"/>
    <w:rsid w:val="007814FA"/>
    <w:rsid w:val="00781C43"/>
    <w:rsid w:val="00782740"/>
    <w:rsid w:val="00782B51"/>
    <w:rsid w:val="00783245"/>
    <w:rsid w:val="00783295"/>
    <w:rsid w:val="0078370C"/>
    <w:rsid w:val="00783D35"/>
    <w:rsid w:val="0078411F"/>
    <w:rsid w:val="00784556"/>
    <w:rsid w:val="00784637"/>
    <w:rsid w:val="00784746"/>
    <w:rsid w:val="007848D6"/>
    <w:rsid w:val="00784A6D"/>
    <w:rsid w:val="0078592E"/>
    <w:rsid w:val="00785A0E"/>
    <w:rsid w:val="00785CC1"/>
    <w:rsid w:val="00785D55"/>
    <w:rsid w:val="0078613B"/>
    <w:rsid w:val="007861BA"/>
    <w:rsid w:val="00786274"/>
    <w:rsid w:val="00786601"/>
    <w:rsid w:val="007868D5"/>
    <w:rsid w:val="00786FB2"/>
    <w:rsid w:val="00787217"/>
    <w:rsid w:val="0078779C"/>
    <w:rsid w:val="0078799E"/>
    <w:rsid w:val="00787ACC"/>
    <w:rsid w:val="00787C0A"/>
    <w:rsid w:val="00787C49"/>
    <w:rsid w:val="00787DDA"/>
    <w:rsid w:val="00787F23"/>
    <w:rsid w:val="00787F25"/>
    <w:rsid w:val="0079009E"/>
    <w:rsid w:val="007910A8"/>
    <w:rsid w:val="00791546"/>
    <w:rsid w:val="007919E6"/>
    <w:rsid w:val="00791F07"/>
    <w:rsid w:val="007926DF"/>
    <w:rsid w:val="00792814"/>
    <w:rsid w:val="0079458F"/>
    <w:rsid w:val="00794C1C"/>
    <w:rsid w:val="007954E2"/>
    <w:rsid w:val="00795657"/>
    <w:rsid w:val="007957FC"/>
    <w:rsid w:val="0079598E"/>
    <w:rsid w:val="00795EB0"/>
    <w:rsid w:val="00796214"/>
    <w:rsid w:val="007969A7"/>
    <w:rsid w:val="00796E74"/>
    <w:rsid w:val="00797BE4"/>
    <w:rsid w:val="007A0AAC"/>
    <w:rsid w:val="007A1210"/>
    <w:rsid w:val="007A1233"/>
    <w:rsid w:val="007A2CEC"/>
    <w:rsid w:val="007A32C9"/>
    <w:rsid w:val="007A563F"/>
    <w:rsid w:val="007A5B94"/>
    <w:rsid w:val="007A6062"/>
    <w:rsid w:val="007A6149"/>
    <w:rsid w:val="007A6675"/>
    <w:rsid w:val="007A7B05"/>
    <w:rsid w:val="007A7B2C"/>
    <w:rsid w:val="007B008B"/>
    <w:rsid w:val="007B04D4"/>
    <w:rsid w:val="007B0D8F"/>
    <w:rsid w:val="007B0DCC"/>
    <w:rsid w:val="007B0E07"/>
    <w:rsid w:val="007B0E7E"/>
    <w:rsid w:val="007B193D"/>
    <w:rsid w:val="007B2295"/>
    <w:rsid w:val="007B22B6"/>
    <w:rsid w:val="007B26F8"/>
    <w:rsid w:val="007B2991"/>
    <w:rsid w:val="007B2E17"/>
    <w:rsid w:val="007B3186"/>
    <w:rsid w:val="007B3208"/>
    <w:rsid w:val="007B4811"/>
    <w:rsid w:val="007B4A86"/>
    <w:rsid w:val="007B4EDF"/>
    <w:rsid w:val="007B4F29"/>
    <w:rsid w:val="007B5283"/>
    <w:rsid w:val="007B5416"/>
    <w:rsid w:val="007B5847"/>
    <w:rsid w:val="007B585F"/>
    <w:rsid w:val="007B690F"/>
    <w:rsid w:val="007B7247"/>
    <w:rsid w:val="007B7384"/>
    <w:rsid w:val="007B7BA1"/>
    <w:rsid w:val="007B7D00"/>
    <w:rsid w:val="007C0F90"/>
    <w:rsid w:val="007C13AC"/>
    <w:rsid w:val="007C1743"/>
    <w:rsid w:val="007C1C2B"/>
    <w:rsid w:val="007C20F6"/>
    <w:rsid w:val="007C2E41"/>
    <w:rsid w:val="007C3100"/>
    <w:rsid w:val="007C3AF7"/>
    <w:rsid w:val="007C49DF"/>
    <w:rsid w:val="007C4CF0"/>
    <w:rsid w:val="007C4E89"/>
    <w:rsid w:val="007C70DD"/>
    <w:rsid w:val="007C7259"/>
    <w:rsid w:val="007C7553"/>
    <w:rsid w:val="007C7730"/>
    <w:rsid w:val="007C784C"/>
    <w:rsid w:val="007C79BF"/>
    <w:rsid w:val="007C79C9"/>
    <w:rsid w:val="007D04D7"/>
    <w:rsid w:val="007D0586"/>
    <w:rsid w:val="007D0940"/>
    <w:rsid w:val="007D0F19"/>
    <w:rsid w:val="007D1277"/>
    <w:rsid w:val="007D1373"/>
    <w:rsid w:val="007D153C"/>
    <w:rsid w:val="007D22F8"/>
    <w:rsid w:val="007D3259"/>
    <w:rsid w:val="007D3B36"/>
    <w:rsid w:val="007D4394"/>
    <w:rsid w:val="007D4695"/>
    <w:rsid w:val="007D4E22"/>
    <w:rsid w:val="007D4E7B"/>
    <w:rsid w:val="007D543C"/>
    <w:rsid w:val="007D57CD"/>
    <w:rsid w:val="007D5A47"/>
    <w:rsid w:val="007D5B90"/>
    <w:rsid w:val="007D5C28"/>
    <w:rsid w:val="007D6506"/>
    <w:rsid w:val="007D6A53"/>
    <w:rsid w:val="007D6A5A"/>
    <w:rsid w:val="007D6AD1"/>
    <w:rsid w:val="007D6C85"/>
    <w:rsid w:val="007D6E22"/>
    <w:rsid w:val="007D7033"/>
    <w:rsid w:val="007D70D6"/>
    <w:rsid w:val="007D7503"/>
    <w:rsid w:val="007D76AF"/>
    <w:rsid w:val="007D7CEB"/>
    <w:rsid w:val="007D7FFB"/>
    <w:rsid w:val="007E073E"/>
    <w:rsid w:val="007E09BC"/>
    <w:rsid w:val="007E14BA"/>
    <w:rsid w:val="007E2675"/>
    <w:rsid w:val="007E2708"/>
    <w:rsid w:val="007E27F6"/>
    <w:rsid w:val="007E2D11"/>
    <w:rsid w:val="007E2D70"/>
    <w:rsid w:val="007E3BFC"/>
    <w:rsid w:val="007E3D2C"/>
    <w:rsid w:val="007E41F1"/>
    <w:rsid w:val="007E4644"/>
    <w:rsid w:val="007E47CF"/>
    <w:rsid w:val="007E480D"/>
    <w:rsid w:val="007E4CCD"/>
    <w:rsid w:val="007E4CD2"/>
    <w:rsid w:val="007E4E93"/>
    <w:rsid w:val="007E4EF1"/>
    <w:rsid w:val="007E54A1"/>
    <w:rsid w:val="007E579B"/>
    <w:rsid w:val="007E5DD7"/>
    <w:rsid w:val="007E5F0F"/>
    <w:rsid w:val="007E6321"/>
    <w:rsid w:val="007E6C31"/>
    <w:rsid w:val="007E6DCA"/>
    <w:rsid w:val="007E789C"/>
    <w:rsid w:val="007E7CF7"/>
    <w:rsid w:val="007E7FCF"/>
    <w:rsid w:val="007F003C"/>
    <w:rsid w:val="007F02B9"/>
    <w:rsid w:val="007F0DD6"/>
    <w:rsid w:val="007F0F98"/>
    <w:rsid w:val="007F17E1"/>
    <w:rsid w:val="007F1CA1"/>
    <w:rsid w:val="007F2141"/>
    <w:rsid w:val="007F2948"/>
    <w:rsid w:val="007F2AA8"/>
    <w:rsid w:val="007F2DDA"/>
    <w:rsid w:val="007F387C"/>
    <w:rsid w:val="007F3BA7"/>
    <w:rsid w:val="007F3BBC"/>
    <w:rsid w:val="007F40E7"/>
    <w:rsid w:val="007F4C2B"/>
    <w:rsid w:val="007F51DB"/>
    <w:rsid w:val="007F544C"/>
    <w:rsid w:val="007F5598"/>
    <w:rsid w:val="007F5E69"/>
    <w:rsid w:val="007F6291"/>
    <w:rsid w:val="007F63F2"/>
    <w:rsid w:val="007F694F"/>
    <w:rsid w:val="007F7008"/>
    <w:rsid w:val="007F711D"/>
    <w:rsid w:val="007F71EB"/>
    <w:rsid w:val="007F7304"/>
    <w:rsid w:val="007F74EB"/>
    <w:rsid w:val="007F76E6"/>
    <w:rsid w:val="00800911"/>
    <w:rsid w:val="0080131A"/>
    <w:rsid w:val="0080187C"/>
    <w:rsid w:val="00801BC6"/>
    <w:rsid w:val="00802417"/>
    <w:rsid w:val="008026FA"/>
    <w:rsid w:val="008027E5"/>
    <w:rsid w:val="00802C36"/>
    <w:rsid w:val="00803232"/>
    <w:rsid w:val="008039A0"/>
    <w:rsid w:val="00803CAB"/>
    <w:rsid w:val="00803E55"/>
    <w:rsid w:val="008045B6"/>
    <w:rsid w:val="0080522B"/>
    <w:rsid w:val="00805475"/>
    <w:rsid w:val="0080681D"/>
    <w:rsid w:val="00806924"/>
    <w:rsid w:val="00806A6A"/>
    <w:rsid w:val="008101D6"/>
    <w:rsid w:val="008106F5"/>
    <w:rsid w:val="00810ED0"/>
    <w:rsid w:val="00811072"/>
    <w:rsid w:val="00812099"/>
    <w:rsid w:val="008129FE"/>
    <w:rsid w:val="0081331F"/>
    <w:rsid w:val="008137F0"/>
    <w:rsid w:val="00813D81"/>
    <w:rsid w:val="008140BA"/>
    <w:rsid w:val="008144B9"/>
    <w:rsid w:val="00814A4D"/>
    <w:rsid w:val="00814A75"/>
    <w:rsid w:val="00814A7E"/>
    <w:rsid w:val="00814C5D"/>
    <w:rsid w:val="008156F4"/>
    <w:rsid w:val="00816001"/>
    <w:rsid w:val="00816002"/>
    <w:rsid w:val="0081637E"/>
    <w:rsid w:val="00816718"/>
    <w:rsid w:val="008167F5"/>
    <w:rsid w:val="00816941"/>
    <w:rsid w:val="008169EB"/>
    <w:rsid w:val="008170FE"/>
    <w:rsid w:val="00817115"/>
    <w:rsid w:val="00817266"/>
    <w:rsid w:val="00817293"/>
    <w:rsid w:val="00817A4B"/>
    <w:rsid w:val="00820131"/>
    <w:rsid w:val="00820294"/>
    <w:rsid w:val="00820C89"/>
    <w:rsid w:val="0082165F"/>
    <w:rsid w:val="0082196C"/>
    <w:rsid w:val="00822040"/>
    <w:rsid w:val="00822052"/>
    <w:rsid w:val="00822720"/>
    <w:rsid w:val="00822B4D"/>
    <w:rsid w:val="00822F6E"/>
    <w:rsid w:val="00823222"/>
    <w:rsid w:val="00823882"/>
    <w:rsid w:val="00823D15"/>
    <w:rsid w:val="00824237"/>
    <w:rsid w:val="0082436E"/>
    <w:rsid w:val="0082487C"/>
    <w:rsid w:val="0082494D"/>
    <w:rsid w:val="00825654"/>
    <w:rsid w:val="00825E97"/>
    <w:rsid w:val="00827122"/>
    <w:rsid w:val="00827326"/>
    <w:rsid w:val="0082738D"/>
    <w:rsid w:val="008303EE"/>
    <w:rsid w:val="008304BF"/>
    <w:rsid w:val="008309E8"/>
    <w:rsid w:val="00830E43"/>
    <w:rsid w:val="00831044"/>
    <w:rsid w:val="00831649"/>
    <w:rsid w:val="00831A1D"/>
    <w:rsid w:val="00831D20"/>
    <w:rsid w:val="008325C0"/>
    <w:rsid w:val="00832959"/>
    <w:rsid w:val="008333F6"/>
    <w:rsid w:val="00833AE2"/>
    <w:rsid w:val="00833CFB"/>
    <w:rsid w:val="0083465B"/>
    <w:rsid w:val="0083627A"/>
    <w:rsid w:val="008364B6"/>
    <w:rsid w:val="00836D1C"/>
    <w:rsid w:val="00837BD6"/>
    <w:rsid w:val="00837FE0"/>
    <w:rsid w:val="008403C4"/>
    <w:rsid w:val="008405B5"/>
    <w:rsid w:val="008405E7"/>
    <w:rsid w:val="00840723"/>
    <w:rsid w:val="00840DE7"/>
    <w:rsid w:val="00841220"/>
    <w:rsid w:val="00841383"/>
    <w:rsid w:val="00841516"/>
    <w:rsid w:val="00842CF1"/>
    <w:rsid w:val="00842ECE"/>
    <w:rsid w:val="00843126"/>
    <w:rsid w:val="00843350"/>
    <w:rsid w:val="00843383"/>
    <w:rsid w:val="00843B10"/>
    <w:rsid w:val="00843E5A"/>
    <w:rsid w:val="00844464"/>
    <w:rsid w:val="00844662"/>
    <w:rsid w:val="00844CDB"/>
    <w:rsid w:val="00844CEC"/>
    <w:rsid w:val="008462FE"/>
    <w:rsid w:val="008465F3"/>
    <w:rsid w:val="00846ADE"/>
    <w:rsid w:val="00846F53"/>
    <w:rsid w:val="008474FC"/>
    <w:rsid w:val="00850333"/>
    <w:rsid w:val="008511C5"/>
    <w:rsid w:val="00851427"/>
    <w:rsid w:val="00851F9E"/>
    <w:rsid w:val="00852BF2"/>
    <w:rsid w:val="00852CD2"/>
    <w:rsid w:val="0085384A"/>
    <w:rsid w:val="00853B80"/>
    <w:rsid w:val="00854B1A"/>
    <w:rsid w:val="00854B86"/>
    <w:rsid w:val="00855827"/>
    <w:rsid w:val="0085596F"/>
    <w:rsid w:val="00855BEC"/>
    <w:rsid w:val="00855F1D"/>
    <w:rsid w:val="00855FC0"/>
    <w:rsid w:val="008578F8"/>
    <w:rsid w:val="00857E7E"/>
    <w:rsid w:val="00857F35"/>
    <w:rsid w:val="00860669"/>
    <w:rsid w:val="00860A31"/>
    <w:rsid w:val="00860BF4"/>
    <w:rsid w:val="00860D74"/>
    <w:rsid w:val="00862F40"/>
    <w:rsid w:val="008630D4"/>
    <w:rsid w:val="00863DD0"/>
    <w:rsid w:val="0086578C"/>
    <w:rsid w:val="00865CEC"/>
    <w:rsid w:val="008666D1"/>
    <w:rsid w:val="00866BA3"/>
    <w:rsid w:val="00866F16"/>
    <w:rsid w:val="00867457"/>
    <w:rsid w:val="008679C4"/>
    <w:rsid w:val="00867BA3"/>
    <w:rsid w:val="00867C64"/>
    <w:rsid w:val="008712B7"/>
    <w:rsid w:val="00871444"/>
    <w:rsid w:val="00872A46"/>
    <w:rsid w:val="00872FB5"/>
    <w:rsid w:val="00873277"/>
    <w:rsid w:val="00873495"/>
    <w:rsid w:val="008737E8"/>
    <w:rsid w:val="00874E66"/>
    <w:rsid w:val="00875D08"/>
    <w:rsid w:val="008760C1"/>
    <w:rsid w:val="0087622A"/>
    <w:rsid w:val="0087627B"/>
    <w:rsid w:val="0087640B"/>
    <w:rsid w:val="00876B3A"/>
    <w:rsid w:val="00876BF4"/>
    <w:rsid w:val="0087778A"/>
    <w:rsid w:val="0087783C"/>
    <w:rsid w:val="008806FF"/>
    <w:rsid w:val="00881002"/>
    <w:rsid w:val="008810C8"/>
    <w:rsid w:val="00881325"/>
    <w:rsid w:val="008815BD"/>
    <w:rsid w:val="00881638"/>
    <w:rsid w:val="0088187D"/>
    <w:rsid w:val="00882677"/>
    <w:rsid w:val="00882DAA"/>
    <w:rsid w:val="00882E6E"/>
    <w:rsid w:val="008831F0"/>
    <w:rsid w:val="00883AE5"/>
    <w:rsid w:val="00883CB0"/>
    <w:rsid w:val="0088421D"/>
    <w:rsid w:val="008848A2"/>
    <w:rsid w:val="00884E79"/>
    <w:rsid w:val="0088536B"/>
    <w:rsid w:val="0088580F"/>
    <w:rsid w:val="00885ACA"/>
    <w:rsid w:val="008864BC"/>
    <w:rsid w:val="008867A1"/>
    <w:rsid w:val="0088746E"/>
    <w:rsid w:val="00887F5E"/>
    <w:rsid w:val="008900A3"/>
    <w:rsid w:val="00890CF4"/>
    <w:rsid w:val="00890F29"/>
    <w:rsid w:val="00891581"/>
    <w:rsid w:val="00891B05"/>
    <w:rsid w:val="00892406"/>
    <w:rsid w:val="00892ACB"/>
    <w:rsid w:val="0089329A"/>
    <w:rsid w:val="00893664"/>
    <w:rsid w:val="00893888"/>
    <w:rsid w:val="008944C7"/>
    <w:rsid w:val="008947DD"/>
    <w:rsid w:val="00894A1B"/>
    <w:rsid w:val="00894C65"/>
    <w:rsid w:val="00895423"/>
    <w:rsid w:val="0089576B"/>
    <w:rsid w:val="00895E7C"/>
    <w:rsid w:val="00896700"/>
    <w:rsid w:val="00896739"/>
    <w:rsid w:val="00896D7B"/>
    <w:rsid w:val="008976BB"/>
    <w:rsid w:val="00897B74"/>
    <w:rsid w:val="008A01F0"/>
    <w:rsid w:val="008A069A"/>
    <w:rsid w:val="008A0ED2"/>
    <w:rsid w:val="008A15F6"/>
    <w:rsid w:val="008A160B"/>
    <w:rsid w:val="008A1612"/>
    <w:rsid w:val="008A1675"/>
    <w:rsid w:val="008A1870"/>
    <w:rsid w:val="008A18E7"/>
    <w:rsid w:val="008A1E53"/>
    <w:rsid w:val="008A274F"/>
    <w:rsid w:val="008A27BC"/>
    <w:rsid w:val="008A2BCF"/>
    <w:rsid w:val="008A2ED6"/>
    <w:rsid w:val="008A2F18"/>
    <w:rsid w:val="008A30BA"/>
    <w:rsid w:val="008A3954"/>
    <w:rsid w:val="008A3A19"/>
    <w:rsid w:val="008A4106"/>
    <w:rsid w:val="008A41AF"/>
    <w:rsid w:val="008A45CE"/>
    <w:rsid w:val="008A5F36"/>
    <w:rsid w:val="008A666B"/>
    <w:rsid w:val="008A6A14"/>
    <w:rsid w:val="008A6C47"/>
    <w:rsid w:val="008A714B"/>
    <w:rsid w:val="008A7978"/>
    <w:rsid w:val="008A7E77"/>
    <w:rsid w:val="008A7EFC"/>
    <w:rsid w:val="008B0AA2"/>
    <w:rsid w:val="008B1997"/>
    <w:rsid w:val="008B1E71"/>
    <w:rsid w:val="008B243C"/>
    <w:rsid w:val="008B2A3B"/>
    <w:rsid w:val="008B2F20"/>
    <w:rsid w:val="008B3456"/>
    <w:rsid w:val="008B3B91"/>
    <w:rsid w:val="008B3F64"/>
    <w:rsid w:val="008B41CC"/>
    <w:rsid w:val="008B4611"/>
    <w:rsid w:val="008B47FA"/>
    <w:rsid w:val="008B49AC"/>
    <w:rsid w:val="008B4A6D"/>
    <w:rsid w:val="008B50CF"/>
    <w:rsid w:val="008B5680"/>
    <w:rsid w:val="008B6628"/>
    <w:rsid w:val="008B689C"/>
    <w:rsid w:val="008B6941"/>
    <w:rsid w:val="008B6AC2"/>
    <w:rsid w:val="008B6C59"/>
    <w:rsid w:val="008B72CD"/>
    <w:rsid w:val="008B7B0B"/>
    <w:rsid w:val="008C0188"/>
    <w:rsid w:val="008C0AA9"/>
    <w:rsid w:val="008C0AB4"/>
    <w:rsid w:val="008C1147"/>
    <w:rsid w:val="008C1AA7"/>
    <w:rsid w:val="008C29F2"/>
    <w:rsid w:val="008C310C"/>
    <w:rsid w:val="008C387B"/>
    <w:rsid w:val="008C3B76"/>
    <w:rsid w:val="008C4CAB"/>
    <w:rsid w:val="008C5379"/>
    <w:rsid w:val="008C56A9"/>
    <w:rsid w:val="008C58E0"/>
    <w:rsid w:val="008C58F8"/>
    <w:rsid w:val="008C6468"/>
    <w:rsid w:val="008C6593"/>
    <w:rsid w:val="008C6A06"/>
    <w:rsid w:val="008C6AB7"/>
    <w:rsid w:val="008C7114"/>
    <w:rsid w:val="008C7861"/>
    <w:rsid w:val="008C7BFE"/>
    <w:rsid w:val="008C7F45"/>
    <w:rsid w:val="008D00DD"/>
    <w:rsid w:val="008D06F0"/>
    <w:rsid w:val="008D0C88"/>
    <w:rsid w:val="008D0F39"/>
    <w:rsid w:val="008D2280"/>
    <w:rsid w:val="008D24F0"/>
    <w:rsid w:val="008D27B0"/>
    <w:rsid w:val="008D28EF"/>
    <w:rsid w:val="008D2908"/>
    <w:rsid w:val="008D36F8"/>
    <w:rsid w:val="008D3783"/>
    <w:rsid w:val="008D40E3"/>
    <w:rsid w:val="008D4364"/>
    <w:rsid w:val="008D44CD"/>
    <w:rsid w:val="008D4C80"/>
    <w:rsid w:val="008D50A4"/>
    <w:rsid w:val="008D5311"/>
    <w:rsid w:val="008D5467"/>
    <w:rsid w:val="008D5984"/>
    <w:rsid w:val="008D6684"/>
    <w:rsid w:val="008D6E8E"/>
    <w:rsid w:val="008D6EB7"/>
    <w:rsid w:val="008D760E"/>
    <w:rsid w:val="008D789E"/>
    <w:rsid w:val="008D7F56"/>
    <w:rsid w:val="008E04CC"/>
    <w:rsid w:val="008E0916"/>
    <w:rsid w:val="008E0E48"/>
    <w:rsid w:val="008E0F09"/>
    <w:rsid w:val="008E0F2B"/>
    <w:rsid w:val="008E0F6A"/>
    <w:rsid w:val="008E12A1"/>
    <w:rsid w:val="008E1D34"/>
    <w:rsid w:val="008E1E27"/>
    <w:rsid w:val="008E25A6"/>
    <w:rsid w:val="008E25B8"/>
    <w:rsid w:val="008E265D"/>
    <w:rsid w:val="008E2BA4"/>
    <w:rsid w:val="008E4012"/>
    <w:rsid w:val="008E404E"/>
    <w:rsid w:val="008E44F7"/>
    <w:rsid w:val="008E4719"/>
    <w:rsid w:val="008E4878"/>
    <w:rsid w:val="008E4B6B"/>
    <w:rsid w:val="008E4DCA"/>
    <w:rsid w:val="008E52EE"/>
    <w:rsid w:val="008E56E5"/>
    <w:rsid w:val="008E5E97"/>
    <w:rsid w:val="008E63A1"/>
    <w:rsid w:val="008E6F1C"/>
    <w:rsid w:val="008E72A0"/>
    <w:rsid w:val="008F092E"/>
    <w:rsid w:val="008F0F35"/>
    <w:rsid w:val="008F101B"/>
    <w:rsid w:val="008F11A8"/>
    <w:rsid w:val="008F1A6A"/>
    <w:rsid w:val="008F1C2C"/>
    <w:rsid w:val="008F1F2C"/>
    <w:rsid w:val="008F1FAB"/>
    <w:rsid w:val="008F212D"/>
    <w:rsid w:val="008F3286"/>
    <w:rsid w:val="008F3667"/>
    <w:rsid w:val="008F3ECB"/>
    <w:rsid w:val="008F4D5F"/>
    <w:rsid w:val="008F5CD0"/>
    <w:rsid w:val="008F60DC"/>
    <w:rsid w:val="008F6344"/>
    <w:rsid w:val="008F64F9"/>
    <w:rsid w:val="008F699C"/>
    <w:rsid w:val="008F6CC6"/>
    <w:rsid w:val="008F71DE"/>
    <w:rsid w:val="00900EE2"/>
    <w:rsid w:val="00900FB3"/>
    <w:rsid w:val="00901892"/>
    <w:rsid w:val="00901D73"/>
    <w:rsid w:val="00901E74"/>
    <w:rsid w:val="00901E9E"/>
    <w:rsid w:val="00901F9B"/>
    <w:rsid w:val="009029D3"/>
    <w:rsid w:val="0090335C"/>
    <w:rsid w:val="00903F5A"/>
    <w:rsid w:val="00904214"/>
    <w:rsid w:val="00904247"/>
    <w:rsid w:val="009048AF"/>
    <w:rsid w:val="009049E7"/>
    <w:rsid w:val="00904A8A"/>
    <w:rsid w:val="0090528F"/>
    <w:rsid w:val="0090544D"/>
    <w:rsid w:val="00905592"/>
    <w:rsid w:val="009056DA"/>
    <w:rsid w:val="00905AE2"/>
    <w:rsid w:val="00905EAF"/>
    <w:rsid w:val="00906022"/>
    <w:rsid w:val="00906026"/>
    <w:rsid w:val="0090617B"/>
    <w:rsid w:val="0090652D"/>
    <w:rsid w:val="00907693"/>
    <w:rsid w:val="00910007"/>
    <w:rsid w:val="009104D3"/>
    <w:rsid w:val="00910938"/>
    <w:rsid w:val="0091160B"/>
    <w:rsid w:val="00911895"/>
    <w:rsid w:val="00911A13"/>
    <w:rsid w:val="00911D84"/>
    <w:rsid w:val="009120FE"/>
    <w:rsid w:val="00912197"/>
    <w:rsid w:val="009123C7"/>
    <w:rsid w:val="00912AFB"/>
    <w:rsid w:val="00912D54"/>
    <w:rsid w:val="0091309F"/>
    <w:rsid w:val="00914555"/>
    <w:rsid w:val="009149EA"/>
    <w:rsid w:val="009149F2"/>
    <w:rsid w:val="00914D33"/>
    <w:rsid w:val="00915117"/>
    <w:rsid w:val="009152EF"/>
    <w:rsid w:val="009154EB"/>
    <w:rsid w:val="00915547"/>
    <w:rsid w:val="00915CF5"/>
    <w:rsid w:val="00916463"/>
    <w:rsid w:val="009165FF"/>
    <w:rsid w:val="009168BA"/>
    <w:rsid w:val="009171EF"/>
    <w:rsid w:val="00917427"/>
    <w:rsid w:val="0091747F"/>
    <w:rsid w:val="009179BD"/>
    <w:rsid w:val="00917DA0"/>
    <w:rsid w:val="00917FB6"/>
    <w:rsid w:val="00920193"/>
    <w:rsid w:val="009203D3"/>
    <w:rsid w:val="00920D04"/>
    <w:rsid w:val="00920D47"/>
    <w:rsid w:val="009213F8"/>
    <w:rsid w:val="0092160C"/>
    <w:rsid w:val="00921A13"/>
    <w:rsid w:val="009221FD"/>
    <w:rsid w:val="009226D0"/>
    <w:rsid w:val="00922D17"/>
    <w:rsid w:val="00923E9F"/>
    <w:rsid w:val="00923F0F"/>
    <w:rsid w:val="0092401A"/>
    <w:rsid w:val="00924959"/>
    <w:rsid w:val="00924D51"/>
    <w:rsid w:val="00924E8F"/>
    <w:rsid w:val="009252F7"/>
    <w:rsid w:val="00925B02"/>
    <w:rsid w:val="00925EB2"/>
    <w:rsid w:val="0092622A"/>
    <w:rsid w:val="009269B8"/>
    <w:rsid w:val="00926D9B"/>
    <w:rsid w:val="0092703A"/>
    <w:rsid w:val="00927418"/>
    <w:rsid w:val="00927F79"/>
    <w:rsid w:val="00927FAC"/>
    <w:rsid w:val="0093251F"/>
    <w:rsid w:val="0093278C"/>
    <w:rsid w:val="009329E3"/>
    <w:rsid w:val="00932AA7"/>
    <w:rsid w:val="00932AE2"/>
    <w:rsid w:val="00932B99"/>
    <w:rsid w:val="00932BB4"/>
    <w:rsid w:val="00932E0D"/>
    <w:rsid w:val="009345FD"/>
    <w:rsid w:val="00934781"/>
    <w:rsid w:val="00934CF7"/>
    <w:rsid w:val="00935D01"/>
    <w:rsid w:val="009360E2"/>
    <w:rsid w:val="00936252"/>
    <w:rsid w:val="0093698E"/>
    <w:rsid w:val="0094038B"/>
    <w:rsid w:val="0094089E"/>
    <w:rsid w:val="0094091F"/>
    <w:rsid w:val="00940DD2"/>
    <w:rsid w:val="009413B8"/>
    <w:rsid w:val="00941DD5"/>
    <w:rsid w:val="0094245D"/>
    <w:rsid w:val="009426AA"/>
    <w:rsid w:val="009426BF"/>
    <w:rsid w:val="009434E0"/>
    <w:rsid w:val="00943677"/>
    <w:rsid w:val="00944C5A"/>
    <w:rsid w:val="009456CC"/>
    <w:rsid w:val="00945A75"/>
    <w:rsid w:val="009461FE"/>
    <w:rsid w:val="00946E41"/>
    <w:rsid w:val="00946F7E"/>
    <w:rsid w:val="009501BE"/>
    <w:rsid w:val="00950259"/>
    <w:rsid w:val="00950414"/>
    <w:rsid w:val="009507A2"/>
    <w:rsid w:val="00950C8E"/>
    <w:rsid w:val="00950DCC"/>
    <w:rsid w:val="00950EAD"/>
    <w:rsid w:val="00950FC4"/>
    <w:rsid w:val="009512E8"/>
    <w:rsid w:val="00951EB5"/>
    <w:rsid w:val="00952EAD"/>
    <w:rsid w:val="00953136"/>
    <w:rsid w:val="00953F28"/>
    <w:rsid w:val="009541D7"/>
    <w:rsid w:val="009542BA"/>
    <w:rsid w:val="009550CA"/>
    <w:rsid w:val="0095524B"/>
    <w:rsid w:val="00955961"/>
    <w:rsid w:val="009560D5"/>
    <w:rsid w:val="009560EC"/>
    <w:rsid w:val="00957074"/>
    <w:rsid w:val="00957154"/>
    <w:rsid w:val="00957465"/>
    <w:rsid w:val="0095763B"/>
    <w:rsid w:val="009576F4"/>
    <w:rsid w:val="0096003C"/>
    <w:rsid w:val="009601A1"/>
    <w:rsid w:val="0096027F"/>
    <w:rsid w:val="00960604"/>
    <w:rsid w:val="00961635"/>
    <w:rsid w:val="00961CCF"/>
    <w:rsid w:val="009625E5"/>
    <w:rsid w:val="00962820"/>
    <w:rsid w:val="00963593"/>
    <w:rsid w:val="00963667"/>
    <w:rsid w:val="0096382C"/>
    <w:rsid w:val="00963E56"/>
    <w:rsid w:val="00964915"/>
    <w:rsid w:val="009660B2"/>
    <w:rsid w:val="009666C9"/>
    <w:rsid w:val="00967C7B"/>
    <w:rsid w:val="009702F7"/>
    <w:rsid w:val="00970323"/>
    <w:rsid w:val="00970AA0"/>
    <w:rsid w:val="00970D99"/>
    <w:rsid w:val="00970FAD"/>
    <w:rsid w:val="009717E8"/>
    <w:rsid w:val="009732A7"/>
    <w:rsid w:val="009740F9"/>
    <w:rsid w:val="009748F9"/>
    <w:rsid w:val="00974AE3"/>
    <w:rsid w:val="00975528"/>
    <w:rsid w:val="00975F8C"/>
    <w:rsid w:val="0097692B"/>
    <w:rsid w:val="00976BA5"/>
    <w:rsid w:val="00976E87"/>
    <w:rsid w:val="009800BB"/>
    <w:rsid w:val="00980170"/>
    <w:rsid w:val="0098028F"/>
    <w:rsid w:val="00980795"/>
    <w:rsid w:val="009817B0"/>
    <w:rsid w:val="00981B77"/>
    <w:rsid w:val="009823A3"/>
    <w:rsid w:val="00982500"/>
    <w:rsid w:val="00982EEB"/>
    <w:rsid w:val="00983208"/>
    <w:rsid w:val="00983394"/>
    <w:rsid w:val="009837E1"/>
    <w:rsid w:val="00983CD0"/>
    <w:rsid w:val="00983EE2"/>
    <w:rsid w:val="00984066"/>
    <w:rsid w:val="0098421A"/>
    <w:rsid w:val="00984317"/>
    <w:rsid w:val="00984739"/>
    <w:rsid w:val="00984C82"/>
    <w:rsid w:val="009854D1"/>
    <w:rsid w:val="00985601"/>
    <w:rsid w:val="00985E98"/>
    <w:rsid w:val="009862AF"/>
    <w:rsid w:val="009867D0"/>
    <w:rsid w:val="00986E25"/>
    <w:rsid w:val="00986E79"/>
    <w:rsid w:val="00986F40"/>
    <w:rsid w:val="00987270"/>
    <w:rsid w:val="0098746C"/>
    <w:rsid w:val="009878DA"/>
    <w:rsid w:val="00987C3F"/>
    <w:rsid w:val="00987F13"/>
    <w:rsid w:val="00991821"/>
    <w:rsid w:val="00991CF4"/>
    <w:rsid w:val="00991DB6"/>
    <w:rsid w:val="00992198"/>
    <w:rsid w:val="00992BF3"/>
    <w:rsid w:val="00992CF6"/>
    <w:rsid w:val="0099324D"/>
    <w:rsid w:val="00993C59"/>
    <w:rsid w:val="00993EC7"/>
    <w:rsid w:val="009946B2"/>
    <w:rsid w:val="0099510E"/>
    <w:rsid w:val="00995790"/>
    <w:rsid w:val="0099589F"/>
    <w:rsid w:val="009964ED"/>
    <w:rsid w:val="00996C95"/>
    <w:rsid w:val="00996D47"/>
    <w:rsid w:val="00996E33"/>
    <w:rsid w:val="00997B85"/>
    <w:rsid w:val="009A144E"/>
    <w:rsid w:val="009A1B30"/>
    <w:rsid w:val="009A1C44"/>
    <w:rsid w:val="009A2449"/>
    <w:rsid w:val="009A2A84"/>
    <w:rsid w:val="009A2FD2"/>
    <w:rsid w:val="009A30EB"/>
    <w:rsid w:val="009A3252"/>
    <w:rsid w:val="009A3672"/>
    <w:rsid w:val="009A3DCC"/>
    <w:rsid w:val="009A5277"/>
    <w:rsid w:val="009A54A6"/>
    <w:rsid w:val="009A58BA"/>
    <w:rsid w:val="009A6060"/>
    <w:rsid w:val="009A6392"/>
    <w:rsid w:val="009A6506"/>
    <w:rsid w:val="009A6953"/>
    <w:rsid w:val="009A6BD8"/>
    <w:rsid w:val="009A6F74"/>
    <w:rsid w:val="009A7C0C"/>
    <w:rsid w:val="009B05C4"/>
    <w:rsid w:val="009B0887"/>
    <w:rsid w:val="009B0D12"/>
    <w:rsid w:val="009B0DF9"/>
    <w:rsid w:val="009B1079"/>
    <w:rsid w:val="009B1696"/>
    <w:rsid w:val="009B1C9B"/>
    <w:rsid w:val="009B1FC1"/>
    <w:rsid w:val="009B1FD5"/>
    <w:rsid w:val="009B202D"/>
    <w:rsid w:val="009B202F"/>
    <w:rsid w:val="009B2590"/>
    <w:rsid w:val="009B2B55"/>
    <w:rsid w:val="009B2C85"/>
    <w:rsid w:val="009B2F33"/>
    <w:rsid w:val="009B31D7"/>
    <w:rsid w:val="009B419F"/>
    <w:rsid w:val="009B43A4"/>
    <w:rsid w:val="009B4827"/>
    <w:rsid w:val="009B4BD4"/>
    <w:rsid w:val="009B5844"/>
    <w:rsid w:val="009B5D00"/>
    <w:rsid w:val="009B6220"/>
    <w:rsid w:val="009B65BD"/>
    <w:rsid w:val="009B6ECB"/>
    <w:rsid w:val="009B70F2"/>
    <w:rsid w:val="009B722E"/>
    <w:rsid w:val="009B732D"/>
    <w:rsid w:val="009B76AA"/>
    <w:rsid w:val="009C0416"/>
    <w:rsid w:val="009C0521"/>
    <w:rsid w:val="009C10B2"/>
    <w:rsid w:val="009C1D5E"/>
    <w:rsid w:val="009C2066"/>
    <w:rsid w:val="009C2998"/>
    <w:rsid w:val="009C2A78"/>
    <w:rsid w:val="009C31D9"/>
    <w:rsid w:val="009C347E"/>
    <w:rsid w:val="009C3EEF"/>
    <w:rsid w:val="009C48AD"/>
    <w:rsid w:val="009C4BB0"/>
    <w:rsid w:val="009C4E1B"/>
    <w:rsid w:val="009C4E71"/>
    <w:rsid w:val="009C5070"/>
    <w:rsid w:val="009C51F0"/>
    <w:rsid w:val="009C536B"/>
    <w:rsid w:val="009C5D58"/>
    <w:rsid w:val="009C671B"/>
    <w:rsid w:val="009C692A"/>
    <w:rsid w:val="009C69B9"/>
    <w:rsid w:val="009C6C2F"/>
    <w:rsid w:val="009C6CF5"/>
    <w:rsid w:val="009C71B2"/>
    <w:rsid w:val="009C73B1"/>
    <w:rsid w:val="009C79FA"/>
    <w:rsid w:val="009D006E"/>
    <w:rsid w:val="009D00CA"/>
    <w:rsid w:val="009D0761"/>
    <w:rsid w:val="009D08A2"/>
    <w:rsid w:val="009D0F76"/>
    <w:rsid w:val="009D1297"/>
    <w:rsid w:val="009D14A2"/>
    <w:rsid w:val="009D164C"/>
    <w:rsid w:val="009D1DA2"/>
    <w:rsid w:val="009D1DB2"/>
    <w:rsid w:val="009D20CA"/>
    <w:rsid w:val="009D2186"/>
    <w:rsid w:val="009D26F6"/>
    <w:rsid w:val="009D2965"/>
    <w:rsid w:val="009D2BA4"/>
    <w:rsid w:val="009D34F3"/>
    <w:rsid w:val="009D376B"/>
    <w:rsid w:val="009D3BB2"/>
    <w:rsid w:val="009D3CFF"/>
    <w:rsid w:val="009D3F1B"/>
    <w:rsid w:val="009D3FAF"/>
    <w:rsid w:val="009D5192"/>
    <w:rsid w:val="009D5821"/>
    <w:rsid w:val="009D5D22"/>
    <w:rsid w:val="009D6462"/>
    <w:rsid w:val="009D6911"/>
    <w:rsid w:val="009D6AB0"/>
    <w:rsid w:val="009D6C57"/>
    <w:rsid w:val="009D729B"/>
    <w:rsid w:val="009D7A99"/>
    <w:rsid w:val="009D7D7F"/>
    <w:rsid w:val="009E0A2A"/>
    <w:rsid w:val="009E0AC2"/>
    <w:rsid w:val="009E0B5B"/>
    <w:rsid w:val="009E20AF"/>
    <w:rsid w:val="009E2568"/>
    <w:rsid w:val="009E2946"/>
    <w:rsid w:val="009E2C5C"/>
    <w:rsid w:val="009E31B3"/>
    <w:rsid w:val="009E3665"/>
    <w:rsid w:val="009E4076"/>
    <w:rsid w:val="009E40F4"/>
    <w:rsid w:val="009E44BB"/>
    <w:rsid w:val="009E48F4"/>
    <w:rsid w:val="009E4B46"/>
    <w:rsid w:val="009E4C6F"/>
    <w:rsid w:val="009E503E"/>
    <w:rsid w:val="009E6356"/>
    <w:rsid w:val="009E69C8"/>
    <w:rsid w:val="009E7EAC"/>
    <w:rsid w:val="009E7F97"/>
    <w:rsid w:val="009E7FFC"/>
    <w:rsid w:val="009F07CD"/>
    <w:rsid w:val="009F0B02"/>
    <w:rsid w:val="009F1479"/>
    <w:rsid w:val="009F1DB7"/>
    <w:rsid w:val="009F2159"/>
    <w:rsid w:val="009F2272"/>
    <w:rsid w:val="009F2398"/>
    <w:rsid w:val="009F2BDB"/>
    <w:rsid w:val="009F2D14"/>
    <w:rsid w:val="009F31EF"/>
    <w:rsid w:val="009F3769"/>
    <w:rsid w:val="009F3908"/>
    <w:rsid w:val="009F3AAD"/>
    <w:rsid w:val="009F3E8C"/>
    <w:rsid w:val="009F3E93"/>
    <w:rsid w:val="009F493E"/>
    <w:rsid w:val="009F4965"/>
    <w:rsid w:val="009F4C02"/>
    <w:rsid w:val="009F59D2"/>
    <w:rsid w:val="009F5F4D"/>
    <w:rsid w:val="009F61F0"/>
    <w:rsid w:val="009F62BF"/>
    <w:rsid w:val="009F6856"/>
    <w:rsid w:val="009F7044"/>
    <w:rsid w:val="009F7BDD"/>
    <w:rsid w:val="009F7CDD"/>
    <w:rsid w:val="009F7D37"/>
    <w:rsid w:val="00A00448"/>
    <w:rsid w:val="00A0072B"/>
    <w:rsid w:val="00A01053"/>
    <w:rsid w:val="00A01357"/>
    <w:rsid w:val="00A02015"/>
    <w:rsid w:val="00A020CA"/>
    <w:rsid w:val="00A021DA"/>
    <w:rsid w:val="00A02466"/>
    <w:rsid w:val="00A02CD3"/>
    <w:rsid w:val="00A03D1F"/>
    <w:rsid w:val="00A042CD"/>
    <w:rsid w:val="00A04706"/>
    <w:rsid w:val="00A047E1"/>
    <w:rsid w:val="00A07223"/>
    <w:rsid w:val="00A07358"/>
    <w:rsid w:val="00A07655"/>
    <w:rsid w:val="00A07AA6"/>
    <w:rsid w:val="00A07CFB"/>
    <w:rsid w:val="00A11161"/>
    <w:rsid w:val="00A12049"/>
    <w:rsid w:val="00A120EC"/>
    <w:rsid w:val="00A12112"/>
    <w:rsid w:val="00A12CEA"/>
    <w:rsid w:val="00A12D03"/>
    <w:rsid w:val="00A12E8B"/>
    <w:rsid w:val="00A12F41"/>
    <w:rsid w:val="00A130D8"/>
    <w:rsid w:val="00A13704"/>
    <w:rsid w:val="00A13979"/>
    <w:rsid w:val="00A13F94"/>
    <w:rsid w:val="00A14351"/>
    <w:rsid w:val="00A14395"/>
    <w:rsid w:val="00A148E6"/>
    <w:rsid w:val="00A15249"/>
    <w:rsid w:val="00A15C41"/>
    <w:rsid w:val="00A15D64"/>
    <w:rsid w:val="00A164E7"/>
    <w:rsid w:val="00A16F32"/>
    <w:rsid w:val="00A17A58"/>
    <w:rsid w:val="00A17E6C"/>
    <w:rsid w:val="00A2075F"/>
    <w:rsid w:val="00A20D8A"/>
    <w:rsid w:val="00A21CE6"/>
    <w:rsid w:val="00A21FBC"/>
    <w:rsid w:val="00A22081"/>
    <w:rsid w:val="00A22AFF"/>
    <w:rsid w:val="00A22C03"/>
    <w:rsid w:val="00A231AB"/>
    <w:rsid w:val="00A231B9"/>
    <w:rsid w:val="00A2349D"/>
    <w:rsid w:val="00A2365E"/>
    <w:rsid w:val="00A23C5F"/>
    <w:rsid w:val="00A2485B"/>
    <w:rsid w:val="00A24CF4"/>
    <w:rsid w:val="00A258E7"/>
    <w:rsid w:val="00A25D9A"/>
    <w:rsid w:val="00A2622B"/>
    <w:rsid w:val="00A2661C"/>
    <w:rsid w:val="00A26C0E"/>
    <w:rsid w:val="00A302D1"/>
    <w:rsid w:val="00A30418"/>
    <w:rsid w:val="00A30793"/>
    <w:rsid w:val="00A30802"/>
    <w:rsid w:val="00A30B08"/>
    <w:rsid w:val="00A30FD4"/>
    <w:rsid w:val="00A3134A"/>
    <w:rsid w:val="00A31E07"/>
    <w:rsid w:val="00A3206C"/>
    <w:rsid w:val="00A324E4"/>
    <w:rsid w:val="00A32C85"/>
    <w:rsid w:val="00A32E5D"/>
    <w:rsid w:val="00A33058"/>
    <w:rsid w:val="00A33127"/>
    <w:rsid w:val="00A348B5"/>
    <w:rsid w:val="00A35177"/>
    <w:rsid w:val="00A35DDA"/>
    <w:rsid w:val="00A362D7"/>
    <w:rsid w:val="00A362E8"/>
    <w:rsid w:val="00A36994"/>
    <w:rsid w:val="00A36DC7"/>
    <w:rsid w:val="00A37B0F"/>
    <w:rsid w:val="00A4012E"/>
    <w:rsid w:val="00A4053F"/>
    <w:rsid w:val="00A41397"/>
    <w:rsid w:val="00A417C7"/>
    <w:rsid w:val="00A41DD6"/>
    <w:rsid w:val="00A42326"/>
    <w:rsid w:val="00A426C3"/>
    <w:rsid w:val="00A42DDE"/>
    <w:rsid w:val="00A433A7"/>
    <w:rsid w:val="00A438BD"/>
    <w:rsid w:val="00A43B0A"/>
    <w:rsid w:val="00A43DB5"/>
    <w:rsid w:val="00A43E8B"/>
    <w:rsid w:val="00A444F6"/>
    <w:rsid w:val="00A44751"/>
    <w:rsid w:val="00A44828"/>
    <w:rsid w:val="00A45E51"/>
    <w:rsid w:val="00A467E0"/>
    <w:rsid w:val="00A468DF"/>
    <w:rsid w:val="00A46963"/>
    <w:rsid w:val="00A46D03"/>
    <w:rsid w:val="00A46DE7"/>
    <w:rsid w:val="00A47007"/>
    <w:rsid w:val="00A4755B"/>
    <w:rsid w:val="00A47812"/>
    <w:rsid w:val="00A47C3B"/>
    <w:rsid w:val="00A50ED0"/>
    <w:rsid w:val="00A50F00"/>
    <w:rsid w:val="00A5147F"/>
    <w:rsid w:val="00A5164A"/>
    <w:rsid w:val="00A518BF"/>
    <w:rsid w:val="00A518E3"/>
    <w:rsid w:val="00A51F97"/>
    <w:rsid w:val="00A535FF"/>
    <w:rsid w:val="00A5376B"/>
    <w:rsid w:val="00A539C2"/>
    <w:rsid w:val="00A53CC9"/>
    <w:rsid w:val="00A53CF9"/>
    <w:rsid w:val="00A54BE8"/>
    <w:rsid w:val="00A54C7A"/>
    <w:rsid w:val="00A56398"/>
    <w:rsid w:val="00A56892"/>
    <w:rsid w:val="00A56CBC"/>
    <w:rsid w:val="00A56E38"/>
    <w:rsid w:val="00A57316"/>
    <w:rsid w:val="00A603EC"/>
    <w:rsid w:val="00A60872"/>
    <w:rsid w:val="00A60898"/>
    <w:rsid w:val="00A618D4"/>
    <w:rsid w:val="00A62EAF"/>
    <w:rsid w:val="00A62EC2"/>
    <w:rsid w:val="00A635B9"/>
    <w:rsid w:val="00A638C2"/>
    <w:rsid w:val="00A63F47"/>
    <w:rsid w:val="00A63FEA"/>
    <w:rsid w:val="00A640C4"/>
    <w:rsid w:val="00A64242"/>
    <w:rsid w:val="00A64303"/>
    <w:rsid w:val="00A644B7"/>
    <w:rsid w:val="00A64537"/>
    <w:rsid w:val="00A64C2F"/>
    <w:rsid w:val="00A64C8E"/>
    <w:rsid w:val="00A652E1"/>
    <w:rsid w:val="00A6567C"/>
    <w:rsid w:val="00A66192"/>
    <w:rsid w:val="00A67CC8"/>
    <w:rsid w:val="00A7013A"/>
    <w:rsid w:val="00A70511"/>
    <w:rsid w:val="00A70D7D"/>
    <w:rsid w:val="00A7223C"/>
    <w:rsid w:val="00A72B5E"/>
    <w:rsid w:val="00A732AD"/>
    <w:rsid w:val="00A73D0F"/>
    <w:rsid w:val="00A74781"/>
    <w:rsid w:val="00A74EAF"/>
    <w:rsid w:val="00A75038"/>
    <w:rsid w:val="00A75292"/>
    <w:rsid w:val="00A75E12"/>
    <w:rsid w:val="00A76E90"/>
    <w:rsid w:val="00A771D8"/>
    <w:rsid w:val="00A77822"/>
    <w:rsid w:val="00A77B6A"/>
    <w:rsid w:val="00A80957"/>
    <w:rsid w:val="00A80A94"/>
    <w:rsid w:val="00A80E01"/>
    <w:rsid w:val="00A81646"/>
    <w:rsid w:val="00A81831"/>
    <w:rsid w:val="00A81F96"/>
    <w:rsid w:val="00A82728"/>
    <w:rsid w:val="00A829E9"/>
    <w:rsid w:val="00A82B27"/>
    <w:rsid w:val="00A82E82"/>
    <w:rsid w:val="00A8330A"/>
    <w:rsid w:val="00A83327"/>
    <w:rsid w:val="00A8337A"/>
    <w:rsid w:val="00A835CC"/>
    <w:rsid w:val="00A83B3D"/>
    <w:rsid w:val="00A83D0A"/>
    <w:rsid w:val="00A83DB1"/>
    <w:rsid w:val="00A83F62"/>
    <w:rsid w:val="00A84064"/>
    <w:rsid w:val="00A84364"/>
    <w:rsid w:val="00A847EC"/>
    <w:rsid w:val="00A84F90"/>
    <w:rsid w:val="00A8528E"/>
    <w:rsid w:val="00A8529B"/>
    <w:rsid w:val="00A8556B"/>
    <w:rsid w:val="00A85D8F"/>
    <w:rsid w:val="00A85FCD"/>
    <w:rsid w:val="00A87811"/>
    <w:rsid w:val="00A87F88"/>
    <w:rsid w:val="00A90071"/>
    <w:rsid w:val="00A90984"/>
    <w:rsid w:val="00A90DDE"/>
    <w:rsid w:val="00A91041"/>
    <w:rsid w:val="00A915AD"/>
    <w:rsid w:val="00A91863"/>
    <w:rsid w:val="00A91F29"/>
    <w:rsid w:val="00A92954"/>
    <w:rsid w:val="00A93284"/>
    <w:rsid w:val="00A9336A"/>
    <w:rsid w:val="00A935DC"/>
    <w:rsid w:val="00A935DE"/>
    <w:rsid w:val="00A935F5"/>
    <w:rsid w:val="00A93F7C"/>
    <w:rsid w:val="00A93FC2"/>
    <w:rsid w:val="00A9429A"/>
    <w:rsid w:val="00A948B3"/>
    <w:rsid w:val="00A959D7"/>
    <w:rsid w:val="00A95F0E"/>
    <w:rsid w:val="00A96A04"/>
    <w:rsid w:val="00A970FA"/>
    <w:rsid w:val="00A971FF"/>
    <w:rsid w:val="00A9728D"/>
    <w:rsid w:val="00A975C6"/>
    <w:rsid w:val="00A97BE9"/>
    <w:rsid w:val="00A97F30"/>
    <w:rsid w:val="00AA050A"/>
    <w:rsid w:val="00AA0760"/>
    <w:rsid w:val="00AA1171"/>
    <w:rsid w:val="00AA1181"/>
    <w:rsid w:val="00AA1373"/>
    <w:rsid w:val="00AA13C3"/>
    <w:rsid w:val="00AA1416"/>
    <w:rsid w:val="00AA1CC3"/>
    <w:rsid w:val="00AA34F7"/>
    <w:rsid w:val="00AA3C57"/>
    <w:rsid w:val="00AA3D9F"/>
    <w:rsid w:val="00AA4A4E"/>
    <w:rsid w:val="00AA5188"/>
    <w:rsid w:val="00AA5CC1"/>
    <w:rsid w:val="00AA5EB0"/>
    <w:rsid w:val="00AA60C2"/>
    <w:rsid w:val="00AA64E6"/>
    <w:rsid w:val="00AA6574"/>
    <w:rsid w:val="00AA6B12"/>
    <w:rsid w:val="00AA726D"/>
    <w:rsid w:val="00AA7981"/>
    <w:rsid w:val="00AA7AB3"/>
    <w:rsid w:val="00AB035C"/>
    <w:rsid w:val="00AB0496"/>
    <w:rsid w:val="00AB0FC5"/>
    <w:rsid w:val="00AB1384"/>
    <w:rsid w:val="00AB163C"/>
    <w:rsid w:val="00AB1822"/>
    <w:rsid w:val="00AB1A0F"/>
    <w:rsid w:val="00AB2373"/>
    <w:rsid w:val="00AB2763"/>
    <w:rsid w:val="00AB2978"/>
    <w:rsid w:val="00AB29EC"/>
    <w:rsid w:val="00AB2A60"/>
    <w:rsid w:val="00AB39FF"/>
    <w:rsid w:val="00AB4A9C"/>
    <w:rsid w:val="00AB4B88"/>
    <w:rsid w:val="00AB4F62"/>
    <w:rsid w:val="00AB4F92"/>
    <w:rsid w:val="00AB66AA"/>
    <w:rsid w:val="00AB6CE5"/>
    <w:rsid w:val="00AB70DA"/>
    <w:rsid w:val="00AB7B2C"/>
    <w:rsid w:val="00AB7C99"/>
    <w:rsid w:val="00AB7CE8"/>
    <w:rsid w:val="00AB7D1D"/>
    <w:rsid w:val="00AC0268"/>
    <w:rsid w:val="00AC1C9D"/>
    <w:rsid w:val="00AC2A1B"/>
    <w:rsid w:val="00AC2C01"/>
    <w:rsid w:val="00AC318E"/>
    <w:rsid w:val="00AC3C07"/>
    <w:rsid w:val="00AC3E08"/>
    <w:rsid w:val="00AC3F54"/>
    <w:rsid w:val="00AC4736"/>
    <w:rsid w:val="00AC4966"/>
    <w:rsid w:val="00AC5013"/>
    <w:rsid w:val="00AC53A1"/>
    <w:rsid w:val="00AC5F97"/>
    <w:rsid w:val="00AC6454"/>
    <w:rsid w:val="00AC682B"/>
    <w:rsid w:val="00AC68F7"/>
    <w:rsid w:val="00AC6F2F"/>
    <w:rsid w:val="00AC6F65"/>
    <w:rsid w:val="00AC6F7E"/>
    <w:rsid w:val="00AC7178"/>
    <w:rsid w:val="00AC719A"/>
    <w:rsid w:val="00AC765D"/>
    <w:rsid w:val="00AD0655"/>
    <w:rsid w:val="00AD1930"/>
    <w:rsid w:val="00AD1ABE"/>
    <w:rsid w:val="00AD39AE"/>
    <w:rsid w:val="00AD4271"/>
    <w:rsid w:val="00AD460B"/>
    <w:rsid w:val="00AD4916"/>
    <w:rsid w:val="00AD49E1"/>
    <w:rsid w:val="00AD4DA7"/>
    <w:rsid w:val="00AD5111"/>
    <w:rsid w:val="00AD5174"/>
    <w:rsid w:val="00AD55B8"/>
    <w:rsid w:val="00AD663F"/>
    <w:rsid w:val="00AD7B20"/>
    <w:rsid w:val="00AD7E4D"/>
    <w:rsid w:val="00AE1143"/>
    <w:rsid w:val="00AE1DB2"/>
    <w:rsid w:val="00AE2658"/>
    <w:rsid w:val="00AE2B1D"/>
    <w:rsid w:val="00AE2C2F"/>
    <w:rsid w:val="00AE2DAD"/>
    <w:rsid w:val="00AE41FD"/>
    <w:rsid w:val="00AE4687"/>
    <w:rsid w:val="00AE4DE5"/>
    <w:rsid w:val="00AE5FE6"/>
    <w:rsid w:val="00AE6187"/>
    <w:rsid w:val="00AE663F"/>
    <w:rsid w:val="00AE67F7"/>
    <w:rsid w:val="00AE6C25"/>
    <w:rsid w:val="00AE6EB7"/>
    <w:rsid w:val="00AE73A4"/>
    <w:rsid w:val="00AE7875"/>
    <w:rsid w:val="00AE7C97"/>
    <w:rsid w:val="00AE7DE2"/>
    <w:rsid w:val="00AF089A"/>
    <w:rsid w:val="00AF0A58"/>
    <w:rsid w:val="00AF0C13"/>
    <w:rsid w:val="00AF0D56"/>
    <w:rsid w:val="00AF1972"/>
    <w:rsid w:val="00AF1E4B"/>
    <w:rsid w:val="00AF1F66"/>
    <w:rsid w:val="00AF2E1A"/>
    <w:rsid w:val="00AF3460"/>
    <w:rsid w:val="00AF39FD"/>
    <w:rsid w:val="00AF3A80"/>
    <w:rsid w:val="00AF3B77"/>
    <w:rsid w:val="00AF3BBE"/>
    <w:rsid w:val="00AF4178"/>
    <w:rsid w:val="00AF4BB3"/>
    <w:rsid w:val="00AF54C6"/>
    <w:rsid w:val="00AF5614"/>
    <w:rsid w:val="00AF59C7"/>
    <w:rsid w:val="00AF5A59"/>
    <w:rsid w:val="00AF5AAA"/>
    <w:rsid w:val="00AF61A4"/>
    <w:rsid w:val="00AF668F"/>
    <w:rsid w:val="00AF6AFC"/>
    <w:rsid w:val="00AF6D35"/>
    <w:rsid w:val="00AF6E1F"/>
    <w:rsid w:val="00AF7CB8"/>
    <w:rsid w:val="00B00311"/>
    <w:rsid w:val="00B015FA"/>
    <w:rsid w:val="00B01F83"/>
    <w:rsid w:val="00B01FDF"/>
    <w:rsid w:val="00B023FF"/>
    <w:rsid w:val="00B02B60"/>
    <w:rsid w:val="00B02FE1"/>
    <w:rsid w:val="00B0347A"/>
    <w:rsid w:val="00B03CEC"/>
    <w:rsid w:val="00B0432B"/>
    <w:rsid w:val="00B047EF"/>
    <w:rsid w:val="00B049F2"/>
    <w:rsid w:val="00B04E66"/>
    <w:rsid w:val="00B062C2"/>
    <w:rsid w:val="00B07002"/>
    <w:rsid w:val="00B0718C"/>
    <w:rsid w:val="00B10990"/>
    <w:rsid w:val="00B10994"/>
    <w:rsid w:val="00B10D54"/>
    <w:rsid w:val="00B1127C"/>
    <w:rsid w:val="00B11399"/>
    <w:rsid w:val="00B117E0"/>
    <w:rsid w:val="00B11D05"/>
    <w:rsid w:val="00B11D73"/>
    <w:rsid w:val="00B123BA"/>
    <w:rsid w:val="00B12460"/>
    <w:rsid w:val="00B12DC8"/>
    <w:rsid w:val="00B12ED9"/>
    <w:rsid w:val="00B135AF"/>
    <w:rsid w:val="00B1372B"/>
    <w:rsid w:val="00B1404E"/>
    <w:rsid w:val="00B1432A"/>
    <w:rsid w:val="00B14D0E"/>
    <w:rsid w:val="00B15555"/>
    <w:rsid w:val="00B159D7"/>
    <w:rsid w:val="00B16148"/>
    <w:rsid w:val="00B162B4"/>
    <w:rsid w:val="00B16573"/>
    <w:rsid w:val="00B16DBD"/>
    <w:rsid w:val="00B17F1D"/>
    <w:rsid w:val="00B20526"/>
    <w:rsid w:val="00B2111D"/>
    <w:rsid w:val="00B21B44"/>
    <w:rsid w:val="00B22198"/>
    <w:rsid w:val="00B229D2"/>
    <w:rsid w:val="00B234C5"/>
    <w:rsid w:val="00B23684"/>
    <w:rsid w:val="00B23F6D"/>
    <w:rsid w:val="00B240E0"/>
    <w:rsid w:val="00B242D0"/>
    <w:rsid w:val="00B24736"/>
    <w:rsid w:val="00B248E5"/>
    <w:rsid w:val="00B24B2E"/>
    <w:rsid w:val="00B25173"/>
    <w:rsid w:val="00B25803"/>
    <w:rsid w:val="00B25C8B"/>
    <w:rsid w:val="00B25DE2"/>
    <w:rsid w:val="00B26B7F"/>
    <w:rsid w:val="00B300DA"/>
    <w:rsid w:val="00B30518"/>
    <w:rsid w:val="00B3130B"/>
    <w:rsid w:val="00B31807"/>
    <w:rsid w:val="00B323A0"/>
    <w:rsid w:val="00B32BC0"/>
    <w:rsid w:val="00B32FA8"/>
    <w:rsid w:val="00B32FB8"/>
    <w:rsid w:val="00B330CB"/>
    <w:rsid w:val="00B334B1"/>
    <w:rsid w:val="00B35981"/>
    <w:rsid w:val="00B35B43"/>
    <w:rsid w:val="00B36121"/>
    <w:rsid w:val="00B36726"/>
    <w:rsid w:val="00B36CE8"/>
    <w:rsid w:val="00B37032"/>
    <w:rsid w:val="00B37182"/>
    <w:rsid w:val="00B374EE"/>
    <w:rsid w:val="00B37CD3"/>
    <w:rsid w:val="00B40179"/>
    <w:rsid w:val="00B4047C"/>
    <w:rsid w:val="00B40865"/>
    <w:rsid w:val="00B40C28"/>
    <w:rsid w:val="00B4148E"/>
    <w:rsid w:val="00B417DB"/>
    <w:rsid w:val="00B41905"/>
    <w:rsid w:val="00B42340"/>
    <w:rsid w:val="00B427E4"/>
    <w:rsid w:val="00B436CB"/>
    <w:rsid w:val="00B439FF"/>
    <w:rsid w:val="00B43F00"/>
    <w:rsid w:val="00B44374"/>
    <w:rsid w:val="00B44756"/>
    <w:rsid w:val="00B44816"/>
    <w:rsid w:val="00B44B9F"/>
    <w:rsid w:val="00B44DA1"/>
    <w:rsid w:val="00B44F8A"/>
    <w:rsid w:val="00B4583E"/>
    <w:rsid w:val="00B46278"/>
    <w:rsid w:val="00B466BA"/>
    <w:rsid w:val="00B46824"/>
    <w:rsid w:val="00B469AE"/>
    <w:rsid w:val="00B469BF"/>
    <w:rsid w:val="00B46A5F"/>
    <w:rsid w:val="00B46AF9"/>
    <w:rsid w:val="00B47009"/>
    <w:rsid w:val="00B47079"/>
    <w:rsid w:val="00B47CF5"/>
    <w:rsid w:val="00B5038A"/>
    <w:rsid w:val="00B506F5"/>
    <w:rsid w:val="00B508C0"/>
    <w:rsid w:val="00B5174C"/>
    <w:rsid w:val="00B51A73"/>
    <w:rsid w:val="00B520F9"/>
    <w:rsid w:val="00B53681"/>
    <w:rsid w:val="00B54167"/>
    <w:rsid w:val="00B54465"/>
    <w:rsid w:val="00B54C67"/>
    <w:rsid w:val="00B54E60"/>
    <w:rsid w:val="00B54FCB"/>
    <w:rsid w:val="00B55838"/>
    <w:rsid w:val="00B558CC"/>
    <w:rsid w:val="00B55A75"/>
    <w:rsid w:val="00B55F46"/>
    <w:rsid w:val="00B5631F"/>
    <w:rsid w:val="00B56DB5"/>
    <w:rsid w:val="00B5711C"/>
    <w:rsid w:val="00B5767D"/>
    <w:rsid w:val="00B60ABD"/>
    <w:rsid w:val="00B60FCE"/>
    <w:rsid w:val="00B61036"/>
    <w:rsid w:val="00B61114"/>
    <w:rsid w:val="00B614A0"/>
    <w:rsid w:val="00B62280"/>
    <w:rsid w:val="00B623CD"/>
    <w:rsid w:val="00B62DD3"/>
    <w:rsid w:val="00B63EF7"/>
    <w:rsid w:val="00B64A88"/>
    <w:rsid w:val="00B6501E"/>
    <w:rsid w:val="00B65B6C"/>
    <w:rsid w:val="00B66594"/>
    <w:rsid w:val="00B670B0"/>
    <w:rsid w:val="00B671CD"/>
    <w:rsid w:val="00B700DE"/>
    <w:rsid w:val="00B705E4"/>
    <w:rsid w:val="00B706E6"/>
    <w:rsid w:val="00B70DE5"/>
    <w:rsid w:val="00B713A3"/>
    <w:rsid w:val="00B71412"/>
    <w:rsid w:val="00B71FBE"/>
    <w:rsid w:val="00B720C8"/>
    <w:rsid w:val="00B72378"/>
    <w:rsid w:val="00B729B7"/>
    <w:rsid w:val="00B72D64"/>
    <w:rsid w:val="00B72F75"/>
    <w:rsid w:val="00B72F82"/>
    <w:rsid w:val="00B733B4"/>
    <w:rsid w:val="00B744C2"/>
    <w:rsid w:val="00B747E9"/>
    <w:rsid w:val="00B74B8B"/>
    <w:rsid w:val="00B74D88"/>
    <w:rsid w:val="00B753EF"/>
    <w:rsid w:val="00B75C42"/>
    <w:rsid w:val="00B76301"/>
    <w:rsid w:val="00B7688D"/>
    <w:rsid w:val="00B769CF"/>
    <w:rsid w:val="00B76EDA"/>
    <w:rsid w:val="00B770E7"/>
    <w:rsid w:val="00B77135"/>
    <w:rsid w:val="00B7749B"/>
    <w:rsid w:val="00B77551"/>
    <w:rsid w:val="00B7761D"/>
    <w:rsid w:val="00B77C85"/>
    <w:rsid w:val="00B77D36"/>
    <w:rsid w:val="00B77F84"/>
    <w:rsid w:val="00B81669"/>
    <w:rsid w:val="00B81BD7"/>
    <w:rsid w:val="00B821D5"/>
    <w:rsid w:val="00B823E4"/>
    <w:rsid w:val="00B82842"/>
    <w:rsid w:val="00B8335B"/>
    <w:rsid w:val="00B84715"/>
    <w:rsid w:val="00B85C41"/>
    <w:rsid w:val="00B874C9"/>
    <w:rsid w:val="00B90186"/>
    <w:rsid w:val="00B90267"/>
    <w:rsid w:val="00B90610"/>
    <w:rsid w:val="00B90742"/>
    <w:rsid w:val="00B908BB"/>
    <w:rsid w:val="00B90CD4"/>
    <w:rsid w:val="00B912D6"/>
    <w:rsid w:val="00B917D0"/>
    <w:rsid w:val="00B91CB2"/>
    <w:rsid w:val="00B928D7"/>
    <w:rsid w:val="00B92F06"/>
    <w:rsid w:val="00B93820"/>
    <w:rsid w:val="00B938B1"/>
    <w:rsid w:val="00B94D5E"/>
    <w:rsid w:val="00B94DBE"/>
    <w:rsid w:val="00B94DCB"/>
    <w:rsid w:val="00B94FB3"/>
    <w:rsid w:val="00B9560A"/>
    <w:rsid w:val="00B9597C"/>
    <w:rsid w:val="00B95F5E"/>
    <w:rsid w:val="00B96013"/>
    <w:rsid w:val="00B9647A"/>
    <w:rsid w:val="00B96CEF"/>
    <w:rsid w:val="00B973AD"/>
    <w:rsid w:val="00B97A1A"/>
    <w:rsid w:val="00BA0890"/>
    <w:rsid w:val="00BA0B66"/>
    <w:rsid w:val="00BA139F"/>
    <w:rsid w:val="00BA1CF8"/>
    <w:rsid w:val="00BA24A4"/>
    <w:rsid w:val="00BA283F"/>
    <w:rsid w:val="00BA2A00"/>
    <w:rsid w:val="00BA2E63"/>
    <w:rsid w:val="00BA2F3B"/>
    <w:rsid w:val="00BA3482"/>
    <w:rsid w:val="00BA3698"/>
    <w:rsid w:val="00BA438B"/>
    <w:rsid w:val="00BA45AC"/>
    <w:rsid w:val="00BA4CE3"/>
    <w:rsid w:val="00BA4D76"/>
    <w:rsid w:val="00BA52B5"/>
    <w:rsid w:val="00BA6265"/>
    <w:rsid w:val="00BA674E"/>
    <w:rsid w:val="00BA67D0"/>
    <w:rsid w:val="00BA6C66"/>
    <w:rsid w:val="00BA76A0"/>
    <w:rsid w:val="00BA782A"/>
    <w:rsid w:val="00BB019C"/>
    <w:rsid w:val="00BB0429"/>
    <w:rsid w:val="00BB169C"/>
    <w:rsid w:val="00BB1820"/>
    <w:rsid w:val="00BB1A09"/>
    <w:rsid w:val="00BB2430"/>
    <w:rsid w:val="00BB2445"/>
    <w:rsid w:val="00BB2822"/>
    <w:rsid w:val="00BB289A"/>
    <w:rsid w:val="00BB2A38"/>
    <w:rsid w:val="00BB2A9E"/>
    <w:rsid w:val="00BB2E40"/>
    <w:rsid w:val="00BB2E80"/>
    <w:rsid w:val="00BB2F05"/>
    <w:rsid w:val="00BB37C9"/>
    <w:rsid w:val="00BB4C36"/>
    <w:rsid w:val="00BB4CF1"/>
    <w:rsid w:val="00BB5AC1"/>
    <w:rsid w:val="00BB5BE6"/>
    <w:rsid w:val="00BB5F96"/>
    <w:rsid w:val="00BB73CB"/>
    <w:rsid w:val="00BB7C68"/>
    <w:rsid w:val="00BC0127"/>
    <w:rsid w:val="00BC032A"/>
    <w:rsid w:val="00BC0819"/>
    <w:rsid w:val="00BC0D27"/>
    <w:rsid w:val="00BC0EE8"/>
    <w:rsid w:val="00BC127F"/>
    <w:rsid w:val="00BC12EF"/>
    <w:rsid w:val="00BC152C"/>
    <w:rsid w:val="00BC1A20"/>
    <w:rsid w:val="00BC28EE"/>
    <w:rsid w:val="00BC2CCB"/>
    <w:rsid w:val="00BC3195"/>
    <w:rsid w:val="00BC3B05"/>
    <w:rsid w:val="00BC3F99"/>
    <w:rsid w:val="00BC445B"/>
    <w:rsid w:val="00BC48AB"/>
    <w:rsid w:val="00BC4929"/>
    <w:rsid w:val="00BC5938"/>
    <w:rsid w:val="00BC5A59"/>
    <w:rsid w:val="00BC6007"/>
    <w:rsid w:val="00BC62B4"/>
    <w:rsid w:val="00BC62F6"/>
    <w:rsid w:val="00BC645B"/>
    <w:rsid w:val="00BC64C3"/>
    <w:rsid w:val="00BC6944"/>
    <w:rsid w:val="00BC697D"/>
    <w:rsid w:val="00BC6BF4"/>
    <w:rsid w:val="00BC6DE5"/>
    <w:rsid w:val="00BC6FC7"/>
    <w:rsid w:val="00BC7158"/>
    <w:rsid w:val="00BC77D4"/>
    <w:rsid w:val="00BC7CCC"/>
    <w:rsid w:val="00BC7DC0"/>
    <w:rsid w:val="00BD00EA"/>
    <w:rsid w:val="00BD0859"/>
    <w:rsid w:val="00BD0D23"/>
    <w:rsid w:val="00BD0E26"/>
    <w:rsid w:val="00BD19D0"/>
    <w:rsid w:val="00BD20E6"/>
    <w:rsid w:val="00BD33FE"/>
    <w:rsid w:val="00BD3C8C"/>
    <w:rsid w:val="00BD3EDC"/>
    <w:rsid w:val="00BD44B1"/>
    <w:rsid w:val="00BD46C5"/>
    <w:rsid w:val="00BD49E4"/>
    <w:rsid w:val="00BD516D"/>
    <w:rsid w:val="00BD57B4"/>
    <w:rsid w:val="00BD5982"/>
    <w:rsid w:val="00BD5D93"/>
    <w:rsid w:val="00BD62B8"/>
    <w:rsid w:val="00BD6484"/>
    <w:rsid w:val="00BD684D"/>
    <w:rsid w:val="00BD6F13"/>
    <w:rsid w:val="00BD7356"/>
    <w:rsid w:val="00BD742D"/>
    <w:rsid w:val="00BD7474"/>
    <w:rsid w:val="00BD7605"/>
    <w:rsid w:val="00BD786F"/>
    <w:rsid w:val="00BD79F8"/>
    <w:rsid w:val="00BD7D4F"/>
    <w:rsid w:val="00BE03C1"/>
    <w:rsid w:val="00BE042A"/>
    <w:rsid w:val="00BE0BEE"/>
    <w:rsid w:val="00BE0DCB"/>
    <w:rsid w:val="00BE143F"/>
    <w:rsid w:val="00BE16D3"/>
    <w:rsid w:val="00BE1B94"/>
    <w:rsid w:val="00BE2109"/>
    <w:rsid w:val="00BE2277"/>
    <w:rsid w:val="00BE270A"/>
    <w:rsid w:val="00BE3075"/>
    <w:rsid w:val="00BE3189"/>
    <w:rsid w:val="00BE363C"/>
    <w:rsid w:val="00BE5527"/>
    <w:rsid w:val="00BE5CE5"/>
    <w:rsid w:val="00BE5F8D"/>
    <w:rsid w:val="00BE6085"/>
    <w:rsid w:val="00BE6706"/>
    <w:rsid w:val="00BE6DE8"/>
    <w:rsid w:val="00BE7399"/>
    <w:rsid w:val="00BE749E"/>
    <w:rsid w:val="00BE7E09"/>
    <w:rsid w:val="00BE7F17"/>
    <w:rsid w:val="00BF0342"/>
    <w:rsid w:val="00BF036F"/>
    <w:rsid w:val="00BF03D4"/>
    <w:rsid w:val="00BF0C6E"/>
    <w:rsid w:val="00BF0FDC"/>
    <w:rsid w:val="00BF1679"/>
    <w:rsid w:val="00BF193A"/>
    <w:rsid w:val="00BF1AD9"/>
    <w:rsid w:val="00BF1E15"/>
    <w:rsid w:val="00BF211F"/>
    <w:rsid w:val="00BF2A46"/>
    <w:rsid w:val="00BF2B33"/>
    <w:rsid w:val="00BF2FD4"/>
    <w:rsid w:val="00BF30E3"/>
    <w:rsid w:val="00BF364E"/>
    <w:rsid w:val="00BF39E4"/>
    <w:rsid w:val="00BF3A92"/>
    <w:rsid w:val="00BF3FE5"/>
    <w:rsid w:val="00BF4269"/>
    <w:rsid w:val="00BF4E1A"/>
    <w:rsid w:val="00BF4E22"/>
    <w:rsid w:val="00BF5058"/>
    <w:rsid w:val="00BF60BC"/>
    <w:rsid w:val="00BF61AE"/>
    <w:rsid w:val="00BF6C6E"/>
    <w:rsid w:val="00BF73C5"/>
    <w:rsid w:val="00BF7576"/>
    <w:rsid w:val="00BF78E6"/>
    <w:rsid w:val="00BF7DD7"/>
    <w:rsid w:val="00C00202"/>
    <w:rsid w:val="00C002A2"/>
    <w:rsid w:val="00C00A55"/>
    <w:rsid w:val="00C00A83"/>
    <w:rsid w:val="00C00CBF"/>
    <w:rsid w:val="00C01F9B"/>
    <w:rsid w:val="00C0260C"/>
    <w:rsid w:val="00C0297F"/>
    <w:rsid w:val="00C02A41"/>
    <w:rsid w:val="00C02D0D"/>
    <w:rsid w:val="00C02E23"/>
    <w:rsid w:val="00C032A1"/>
    <w:rsid w:val="00C0355B"/>
    <w:rsid w:val="00C04A70"/>
    <w:rsid w:val="00C05042"/>
    <w:rsid w:val="00C0505B"/>
    <w:rsid w:val="00C0512B"/>
    <w:rsid w:val="00C053F2"/>
    <w:rsid w:val="00C056F4"/>
    <w:rsid w:val="00C05ED0"/>
    <w:rsid w:val="00C0645E"/>
    <w:rsid w:val="00C06811"/>
    <w:rsid w:val="00C06A17"/>
    <w:rsid w:val="00C0727D"/>
    <w:rsid w:val="00C07547"/>
    <w:rsid w:val="00C07672"/>
    <w:rsid w:val="00C076E9"/>
    <w:rsid w:val="00C07FA6"/>
    <w:rsid w:val="00C100E0"/>
    <w:rsid w:val="00C10127"/>
    <w:rsid w:val="00C1022B"/>
    <w:rsid w:val="00C109B2"/>
    <w:rsid w:val="00C10A4B"/>
    <w:rsid w:val="00C10C40"/>
    <w:rsid w:val="00C10DD6"/>
    <w:rsid w:val="00C10F0B"/>
    <w:rsid w:val="00C12015"/>
    <w:rsid w:val="00C12054"/>
    <w:rsid w:val="00C12430"/>
    <w:rsid w:val="00C12B82"/>
    <w:rsid w:val="00C12DC2"/>
    <w:rsid w:val="00C12F42"/>
    <w:rsid w:val="00C12FFF"/>
    <w:rsid w:val="00C132C7"/>
    <w:rsid w:val="00C1345D"/>
    <w:rsid w:val="00C136C2"/>
    <w:rsid w:val="00C13994"/>
    <w:rsid w:val="00C142A7"/>
    <w:rsid w:val="00C144EE"/>
    <w:rsid w:val="00C14CFC"/>
    <w:rsid w:val="00C153D8"/>
    <w:rsid w:val="00C15BAA"/>
    <w:rsid w:val="00C15E7B"/>
    <w:rsid w:val="00C160B3"/>
    <w:rsid w:val="00C16A15"/>
    <w:rsid w:val="00C177FF"/>
    <w:rsid w:val="00C209C4"/>
    <w:rsid w:val="00C20AAB"/>
    <w:rsid w:val="00C20B48"/>
    <w:rsid w:val="00C20EB3"/>
    <w:rsid w:val="00C20F45"/>
    <w:rsid w:val="00C2169A"/>
    <w:rsid w:val="00C21AE3"/>
    <w:rsid w:val="00C2206C"/>
    <w:rsid w:val="00C220CD"/>
    <w:rsid w:val="00C222E1"/>
    <w:rsid w:val="00C22573"/>
    <w:rsid w:val="00C2258B"/>
    <w:rsid w:val="00C2267E"/>
    <w:rsid w:val="00C2310C"/>
    <w:rsid w:val="00C23CEF"/>
    <w:rsid w:val="00C248C2"/>
    <w:rsid w:val="00C24DBD"/>
    <w:rsid w:val="00C268EB"/>
    <w:rsid w:val="00C26B0F"/>
    <w:rsid w:val="00C26BF5"/>
    <w:rsid w:val="00C26FEB"/>
    <w:rsid w:val="00C274DC"/>
    <w:rsid w:val="00C27B8B"/>
    <w:rsid w:val="00C30450"/>
    <w:rsid w:val="00C3054E"/>
    <w:rsid w:val="00C30C75"/>
    <w:rsid w:val="00C30D4C"/>
    <w:rsid w:val="00C3183D"/>
    <w:rsid w:val="00C32756"/>
    <w:rsid w:val="00C32864"/>
    <w:rsid w:val="00C32A95"/>
    <w:rsid w:val="00C32EF5"/>
    <w:rsid w:val="00C3312D"/>
    <w:rsid w:val="00C33290"/>
    <w:rsid w:val="00C338BA"/>
    <w:rsid w:val="00C33AEC"/>
    <w:rsid w:val="00C3401E"/>
    <w:rsid w:val="00C34563"/>
    <w:rsid w:val="00C34F0A"/>
    <w:rsid w:val="00C35798"/>
    <w:rsid w:val="00C35872"/>
    <w:rsid w:val="00C35AA8"/>
    <w:rsid w:val="00C35C11"/>
    <w:rsid w:val="00C36725"/>
    <w:rsid w:val="00C36882"/>
    <w:rsid w:val="00C37E12"/>
    <w:rsid w:val="00C407E6"/>
    <w:rsid w:val="00C416E0"/>
    <w:rsid w:val="00C41800"/>
    <w:rsid w:val="00C418F5"/>
    <w:rsid w:val="00C419CC"/>
    <w:rsid w:val="00C41A94"/>
    <w:rsid w:val="00C41B0F"/>
    <w:rsid w:val="00C41CC8"/>
    <w:rsid w:val="00C4296F"/>
    <w:rsid w:val="00C42EB8"/>
    <w:rsid w:val="00C430B7"/>
    <w:rsid w:val="00C430FB"/>
    <w:rsid w:val="00C4351B"/>
    <w:rsid w:val="00C43CE7"/>
    <w:rsid w:val="00C43E93"/>
    <w:rsid w:val="00C43FE0"/>
    <w:rsid w:val="00C443B6"/>
    <w:rsid w:val="00C44508"/>
    <w:rsid w:val="00C445E0"/>
    <w:rsid w:val="00C44799"/>
    <w:rsid w:val="00C44F46"/>
    <w:rsid w:val="00C45345"/>
    <w:rsid w:val="00C4558A"/>
    <w:rsid w:val="00C45CCF"/>
    <w:rsid w:val="00C463C6"/>
    <w:rsid w:val="00C464FF"/>
    <w:rsid w:val="00C46CE9"/>
    <w:rsid w:val="00C471D2"/>
    <w:rsid w:val="00C47A46"/>
    <w:rsid w:val="00C50464"/>
    <w:rsid w:val="00C50485"/>
    <w:rsid w:val="00C508BB"/>
    <w:rsid w:val="00C50B46"/>
    <w:rsid w:val="00C50F48"/>
    <w:rsid w:val="00C5125A"/>
    <w:rsid w:val="00C517AA"/>
    <w:rsid w:val="00C51862"/>
    <w:rsid w:val="00C518B1"/>
    <w:rsid w:val="00C51D4D"/>
    <w:rsid w:val="00C52256"/>
    <w:rsid w:val="00C52471"/>
    <w:rsid w:val="00C52CE5"/>
    <w:rsid w:val="00C52E7C"/>
    <w:rsid w:val="00C54BB6"/>
    <w:rsid w:val="00C558D0"/>
    <w:rsid w:val="00C558FA"/>
    <w:rsid w:val="00C55A73"/>
    <w:rsid w:val="00C5605B"/>
    <w:rsid w:val="00C56245"/>
    <w:rsid w:val="00C56D25"/>
    <w:rsid w:val="00C570AA"/>
    <w:rsid w:val="00C57324"/>
    <w:rsid w:val="00C60396"/>
    <w:rsid w:val="00C60837"/>
    <w:rsid w:val="00C60CD0"/>
    <w:rsid w:val="00C617EF"/>
    <w:rsid w:val="00C6221A"/>
    <w:rsid w:val="00C62763"/>
    <w:rsid w:val="00C635B7"/>
    <w:rsid w:val="00C63621"/>
    <w:rsid w:val="00C63CB8"/>
    <w:rsid w:val="00C63D5F"/>
    <w:rsid w:val="00C64049"/>
    <w:rsid w:val="00C64956"/>
    <w:rsid w:val="00C64AA1"/>
    <w:rsid w:val="00C64DBB"/>
    <w:rsid w:val="00C653DB"/>
    <w:rsid w:val="00C655DB"/>
    <w:rsid w:val="00C65639"/>
    <w:rsid w:val="00C665DB"/>
    <w:rsid w:val="00C6667D"/>
    <w:rsid w:val="00C6692E"/>
    <w:rsid w:val="00C66937"/>
    <w:rsid w:val="00C66D29"/>
    <w:rsid w:val="00C66FA2"/>
    <w:rsid w:val="00C6733F"/>
    <w:rsid w:val="00C67425"/>
    <w:rsid w:val="00C67ABC"/>
    <w:rsid w:val="00C67AEE"/>
    <w:rsid w:val="00C67F9A"/>
    <w:rsid w:val="00C70119"/>
    <w:rsid w:val="00C70E1E"/>
    <w:rsid w:val="00C70E8F"/>
    <w:rsid w:val="00C7125C"/>
    <w:rsid w:val="00C71334"/>
    <w:rsid w:val="00C71B53"/>
    <w:rsid w:val="00C71C73"/>
    <w:rsid w:val="00C72199"/>
    <w:rsid w:val="00C72F22"/>
    <w:rsid w:val="00C73B93"/>
    <w:rsid w:val="00C74132"/>
    <w:rsid w:val="00C7465A"/>
    <w:rsid w:val="00C753B7"/>
    <w:rsid w:val="00C75FF1"/>
    <w:rsid w:val="00C7617C"/>
    <w:rsid w:val="00C76ACF"/>
    <w:rsid w:val="00C77042"/>
    <w:rsid w:val="00C77255"/>
    <w:rsid w:val="00C77D33"/>
    <w:rsid w:val="00C80039"/>
    <w:rsid w:val="00C8055F"/>
    <w:rsid w:val="00C80B5B"/>
    <w:rsid w:val="00C80CC5"/>
    <w:rsid w:val="00C80E16"/>
    <w:rsid w:val="00C81334"/>
    <w:rsid w:val="00C81BAB"/>
    <w:rsid w:val="00C8200D"/>
    <w:rsid w:val="00C8201F"/>
    <w:rsid w:val="00C824A2"/>
    <w:rsid w:val="00C82768"/>
    <w:rsid w:val="00C8296E"/>
    <w:rsid w:val="00C82E51"/>
    <w:rsid w:val="00C8325C"/>
    <w:rsid w:val="00C833E9"/>
    <w:rsid w:val="00C8392D"/>
    <w:rsid w:val="00C83D56"/>
    <w:rsid w:val="00C8439B"/>
    <w:rsid w:val="00C844A8"/>
    <w:rsid w:val="00C84B7C"/>
    <w:rsid w:val="00C84B9B"/>
    <w:rsid w:val="00C8561D"/>
    <w:rsid w:val="00C8581F"/>
    <w:rsid w:val="00C85C31"/>
    <w:rsid w:val="00C85E85"/>
    <w:rsid w:val="00C87A99"/>
    <w:rsid w:val="00C87DE0"/>
    <w:rsid w:val="00C87F85"/>
    <w:rsid w:val="00C90492"/>
    <w:rsid w:val="00C9092F"/>
    <w:rsid w:val="00C90CF4"/>
    <w:rsid w:val="00C90E05"/>
    <w:rsid w:val="00C91416"/>
    <w:rsid w:val="00C921EC"/>
    <w:rsid w:val="00C925C6"/>
    <w:rsid w:val="00C929D3"/>
    <w:rsid w:val="00C929E0"/>
    <w:rsid w:val="00C92CC7"/>
    <w:rsid w:val="00C92E06"/>
    <w:rsid w:val="00C9328E"/>
    <w:rsid w:val="00C93704"/>
    <w:rsid w:val="00C93A26"/>
    <w:rsid w:val="00C93BE1"/>
    <w:rsid w:val="00C93E1C"/>
    <w:rsid w:val="00C946C1"/>
    <w:rsid w:val="00C94909"/>
    <w:rsid w:val="00C9554C"/>
    <w:rsid w:val="00C95BE6"/>
    <w:rsid w:val="00C95BED"/>
    <w:rsid w:val="00C961BC"/>
    <w:rsid w:val="00C96C70"/>
    <w:rsid w:val="00C96FB3"/>
    <w:rsid w:val="00C97562"/>
    <w:rsid w:val="00C975F2"/>
    <w:rsid w:val="00C97863"/>
    <w:rsid w:val="00C97E79"/>
    <w:rsid w:val="00CA0881"/>
    <w:rsid w:val="00CA1A3F"/>
    <w:rsid w:val="00CA1B7C"/>
    <w:rsid w:val="00CA1E7A"/>
    <w:rsid w:val="00CA23C1"/>
    <w:rsid w:val="00CA2687"/>
    <w:rsid w:val="00CA2873"/>
    <w:rsid w:val="00CA2C4C"/>
    <w:rsid w:val="00CA3534"/>
    <w:rsid w:val="00CA37FC"/>
    <w:rsid w:val="00CA46D2"/>
    <w:rsid w:val="00CA46D7"/>
    <w:rsid w:val="00CA4924"/>
    <w:rsid w:val="00CA4D1A"/>
    <w:rsid w:val="00CA5D84"/>
    <w:rsid w:val="00CA7D65"/>
    <w:rsid w:val="00CB083D"/>
    <w:rsid w:val="00CB0A68"/>
    <w:rsid w:val="00CB0EFF"/>
    <w:rsid w:val="00CB1A1A"/>
    <w:rsid w:val="00CB1FC3"/>
    <w:rsid w:val="00CB28AA"/>
    <w:rsid w:val="00CB2A50"/>
    <w:rsid w:val="00CB2AAB"/>
    <w:rsid w:val="00CB2CAC"/>
    <w:rsid w:val="00CB34DB"/>
    <w:rsid w:val="00CB3639"/>
    <w:rsid w:val="00CB365E"/>
    <w:rsid w:val="00CB43EA"/>
    <w:rsid w:val="00CB48EC"/>
    <w:rsid w:val="00CB5B4E"/>
    <w:rsid w:val="00CB5D61"/>
    <w:rsid w:val="00CB61CE"/>
    <w:rsid w:val="00CB6284"/>
    <w:rsid w:val="00CB6481"/>
    <w:rsid w:val="00CB64C4"/>
    <w:rsid w:val="00CB64DA"/>
    <w:rsid w:val="00CB6FAC"/>
    <w:rsid w:val="00CB70F1"/>
    <w:rsid w:val="00CC0186"/>
    <w:rsid w:val="00CC05AE"/>
    <w:rsid w:val="00CC0C0C"/>
    <w:rsid w:val="00CC0EED"/>
    <w:rsid w:val="00CC0F25"/>
    <w:rsid w:val="00CC1EF1"/>
    <w:rsid w:val="00CC236F"/>
    <w:rsid w:val="00CC2860"/>
    <w:rsid w:val="00CC2F9F"/>
    <w:rsid w:val="00CC2FBA"/>
    <w:rsid w:val="00CC3415"/>
    <w:rsid w:val="00CC38E8"/>
    <w:rsid w:val="00CC3C96"/>
    <w:rsid w:val="00CC3E0F"/>
    <w:rsid w:val="00CC3E58"/>
    <w:rsid w:val="00CC3F8C"/>
    <w:rsid w:val="00CC409B"/>
    <w:rsid w:val="00CC41B2"/>
    <w:rsid w:val="00CC536E"/>
    <w:rsid w:val="00CC55D2"/>
    <w:rsid w:val="00CC5FEF"/>
    <w:rsid w:val="00CC6377"/>
    <w:rsid w:val="00CC6BE5"/>
    <w:rsid w:val="00CC6E01"/>
    <w:rsid w:val="00CC6EEB"/>
    <w:rsid w:val="00CC71CD"/>
    <w:rsid w:val="00CD0418"/>
    <w:rsid w:val="00CD058E"/>
    <w:rsid w:val="00CD14B4"/>
    <w:rsid w:val="00CD164C"/>
    <w:rsid w:val="00CD1941"/>
    <w:rsid w:val="00CD1A42"/>
    <w:rsid w:val="00CD1F04"/>
    <w:rsid w:val="00CD30B5"/>
    <w:rsid w:val="00CD3A8C"/>
    <w:rsid w:val="00CD468A"/>
    <w:rsid w:val="00CD4E33"/>
    <w:rsid w:val="00CD5105"/>
    <w:rsid w:val="00CD56C3"/>
    <w:rsid w:val="00CD5989"/>
    <w:rsid w:val="00CD6E69"/>
    <w:rsid w:val="00CD7114"/>
    <w:rsid w:val="00CD78E8"/>
    <w:rsid w:val="00CD7E4B"/>
    <w:rsid w:val="00CD7E8F"/>
    <w:rsid w:val="00CD7EA2"/>
    <w:rsid w:val="00CE0522"/>
    <w:rsid w:val="00CE05A2"/>
    <w:rsid w:val="00CE072A"/>
    <w:rsid w:val="00CE0BAE"/>
    <w:rsid w:val="00CE146D"/>
    <w:rsid w:val="00CE1FA0"/>
    <w:rsid w:val="00CE2406"/>
    <w:rsid w:val="00CE2793"/>
    <w:rsid w:val="00CE30E7"/>
    <w:rsid w:val="00CE314F"/>
    <w:rsid w:val="00CE41AD"/>
    <w:rsid w:val="00CE4E61"/>
    <w:rsid w:val="00CE6208"/>
    <w:rsid w:val="00CE6925"/>
    <w:rsid w:val="00CE6AB8"/>
    <w:rsid w:val="00CE6EEB"/>
    <w:rsid w:val="00CE7507"/>
    <w:rsid w:val="00CE7687"/>
    <w:rsid w:val="00CE7AC7"/>
    <w:rsid w:val="00CF0010"/>
    <w:rsid w:val="00CF1428"/>
    <w:rsid w:val="00CF1B2C"/>
    <w:rsid w:val="00CF1BE2"/>
    <w:rsid w:val="00CF1C68"/>
    <w:rsid w:val="00CF3EE4"/>
    <w:rsid w:val="00CF43AA"/>
    <w:rsid w:val="00CF4CFC"/>
    <w:rsid w:val="00CF5A5F"/>
    <w:rsid w:val="00CF6836"/>
    <w:rsid w:val="00CF68E4"/>
    <w:rsid w:val="00CF70A8"/>
    <w:rsid w:val="00CF779B"/>
    <w:rsid w:val="00CF7804"/>
    <w:rsid w:val="00CF7B14"/>
    <w:rsid w:val="00D001E2"/>
    <w:rsid w:val="00D0027F"/>
    <w:rsid w:val="00D004F0"/>
    <w:rsid w:val="00D01D72"/>
    <w:rsid w:val="00D028A8"/>
    <w:rsid w:val="00D02FD5"/>
    <w:rsid w:val="00D03767"/>
    <w:rsid w:val="00D045B4"/>
    <w:rsid w:val="00D04F01"/>
    <w:rsid w:val="00D0537C"/>
    <w:rsid w:val="00D05D53"/>
    <w:rsid w:val="00D06246"/>
    <w:rsid w:val="00D0636E"/>
    <w:rsid w:val="00D07DEF"/>
    <w:rsid w:val="00D1012B"/>
    <w:rsid w:val="00D1043F"/>
    <w:rsid w:val="00D10734"/>
    <w:rsid w:val="00D10DD7"/>
    <w:rsid w:val="00D10E09"/>
    <w:rsid w:val="00D11E04"/>
    <w:rsid w:val="00D11ED8"/>
    <w:rsid w:val="00D121DD"/>
    <w:rsid w:val="00D1265F"/>
    <w:rsid w:val="00D1295E"/>
    <w:rsid w:val="00D13274"/>
    <w:rsid w:val="00D137FE"/>
    <w:rsid w:val="00D13B93"/>
    <w:rsid w:val="00D1417F"/>
    <w:rsid w:val="00D143E4"/>
    <w:rsid w:val="00D14636"/>
    <w:rsid w:val="00D14BAF"/>
    <w:rsid w:val="00D14DDC"/>
    <w:rsid w:val="00D15195"/>
    <w:rsid w:val="00D15F42"/>
    <w:rsid w:val="00D160D8"/>
    <w:rsid w:val="00D16278"/>
    <w:rsid w:val="00D16759"/>
    <w:rsid w:val="00D16C9C"/>
    <w:rsid w:val="00D17142"/>
    <w:rsid w:val="00D20083"/>
    <w:rsid w:val="00D2076D"/>
    <w:rsid w:val="00D20A10"/>
    <w:rsid w:val="00D20BDB"/>
    <w:rsid w:val="00D2128B"/>
    <w:rsid w:val="00D2195C"/>
    <w:rsid w:val="00D21DC4"/>
    <w:rsid w:val="00D22623"/>
    <w:rsid w:val="00D2347B"/>
    <w:rsid w:val="00D2348E"/>
    <w:rsid w:val="00D23BD8"/>
    <w:rsid w:val="00D240C7"/>
    <w:rsid w:val="00D2417E"/>
    <w:rsid w:val="00D2468C"/>
    <w:rsid w:val="00D24929"/>
    <w:rsid w:val="00D24D90"/>
    <w:rsid w:val="00D25FD7"/>
    <w:rsid w:val="00D26418"/>
    <w:rsid w:val="00D26954"/>
    <w:rsid w:val="00D2710F"/>
    <w:rsid w:val="00D27568"/>
    <w:rsid w:val="00D30585"/>
    <w:rsid w:val="00D315DD"/>
    <w:rsid w:val="00D31667"/>
    <w:rsid w:val="00D31788"/>
    <w:rsid w:val="00D3183E"/>
    <w:rsid w:val="00D31DB3"/>
    <w:rsid w:val="00D321D1"/>
    <w:rsid w:val="00D32256"/>
    <w:rsid w:val="00D32956"/>
    <w:rsid w:val="00D3348B"/>
    <w:rsid w:val="00D334C0"/>
    <w:rsid w:val="00D33691"/>
    <w:rsid w:val="00D33976"/>
    <w:rsid w:val="00D33F05"/>
    <w:rsid w:val="00D34414"/>
    <w:rsid w:val="00D36333"/>
    <w:rsid w:val="00D36386"/>
    <w:rsid w:val="00D366A4"/>
    <w:rsid w:val="00D36BB0"/>
    <w:rsid w:val="00D36D12"/>
    <w:rsid w:val="00D37344"/>
    <w:rsid w:val="00D373C3"/>
    <w:rsid w:val="00D377FC"/>
    <w:rsid w:val="00D40512"/>
    <w:rsid w:val="00D40F06"/>
    <w:rsid w:val="00D41786"/>
    <w:rsid w:val="00D418CD"/>
    <w:rsid w:val="00D419F7"/>
    <w:rsid w:val="00D41A12"/>
    <w:rsid w:val="00D42846"/>
    <w:rsid w:val="00D42E87"/>
    <w:rsid w:val="00D43A7E"/>
    <w:rsid w:val="00D43B51"/>
    <w:rsid w:val="00D43CFF"/>
    <w:rsid w:val="00D43D12"/>
    <w:rsid w:val="00D43DFB"/>
    <w:rsid w:val="00D4546E"/>
    <w:rsid w:val="00D45470"/>
    <w:rsid w:val="00D4589E"/>
    <w:rsid w:val="00D45977"/>
    <w:rsid w:val="00D46572"/>
    <w:rsid w:val="00D46CD5"/>
    <w:rsid w:val="00D470C1"/>
    <w:rsid w:val="00D470F3"/>
    <w:rsid w:val="00D47584"/>
    <w:rsid w:val="00D47CC4"/>
    <w:rsid w:val="00D503BE"/>
    <w:rsid w:val="00D509BB"/>
    <w:rsid w:val="00D50B2A"/>
    <w:rsid w:val="00D51820"/>
    <w:rsid w:val="00D519DD"/>
    <w:rsid w:val="00D52083"/>
    <w:rsid w:val="00D52090"/>
    <w:rsid w:val="00D5224B"/>
    <w:rsid w:val="00D52859"/>
    <w:rsid w:val="00D529E7"/>
    <w:rsid w:val="00D5310D"/>
    <w:rsid w:val="00D53512"/>
    <w:rsid w:val="00D53854"/>
    <w:rsid w:val="00D53E67"/>
    <w:rsid w:val="00D53EB4"/>
    <w:rsid w:val="00D5435D"/>
    <w:rsid w:val="00D54695"/>
    <w:rsid w:val="00D5488D"/>
    <w:rsid w:val="00D54AC6"/>
    <w:rsid w:val="00D54C08"/>
    <w:rsid w:val="00D55189"/>
    <w:rsid w:val="00D5537C"/>
    <w:rsid w:val="00D55A7C"/>
    <w:rsid w:val="00D55B72"/>
    <w:rsid w:val="00D55BA0"/>
    <w:rsid w:val="00D55F0A"/>
    <w:rsid w:val="00D55F46"/>
    <w:rsid w:val="00D57751"/>
    <w:rsid w:val="00D577C4"/>
    <w:rsid w:val="00D57815"/>
    <w:rsid w:val="00D57903"/>
    <w:rsid w:val="00D57AA5"/>
    <w:rsid w:val="00D57DAA"/>
    <w:rsid w:val="00D57DCD"/>
    <w:rsid w:val="00D606E6"/>
    <w:rsid w:val="00D607CF"/>
    <w:rsid w:val="00D60CCE"/>
    <w:rsid w:val="00D61203"/>
    <w:rsid w:val="00D62645"/>
    <w:rsid w:val="00D6268C"/>
    <w:rsid w:val="00D62AE9"/>
    <w:rsid w:val="00D63B4B"/>
    <w:rsid w:val="00D63C32"/>
    <w:rsid w:val="00D648DE"/>
    <w:rsid w:val="00D64B31"/>
    <w:rsid w:val="00D657FC"/>
    <w:rsid w:val="00D6594A"/>
    <w:rsid w:val="00D660EE"/>
    <w:rsid w:val="00D6637C"/>
    <w:rsid w:val="00D663D5"/>
    <w:rsid w:val="00D667CD"/>
    <w:rsid w:val="00D66828"/>
    <w:rsid w:val="00D668D0"/>
    <w:rsid w:val="00D66A87"/>
    <w:rsid w:val="00D66E04"/>
    <w:rsid w:val="00D67732"/>
    <w:rsid w:val="00D6794C"/>
    <w:rsid w:val="00D67EB7"/>
    <w:rsid w:val="00D7085F"/>
    <w:rsid w:val="00D7089B"/>
    <w:rsid w:val="00D70A9B"/>
    <w:rsid w:val="00D70DD6"/>
    <w:rsid w:val="00D70F32"/>
    <w:rsid w:val="00D710BC"/>
    <w:rsid w:val="00D72194"/>
    <w:rsid w:val="00D722DA"/>
    <w:rsid w:val="00D72623"/>
    <w:rsid w:val="00D7364B"/>
    <w:rsid w:val="00D737FF"/>
    <w:rsid w:val="00D739E2"/>
    <w:rsid w:val="00D740D0"/>
    <w:rsid w:val="00D749FB"/>
    <w:rsid w:val="00D74B7E"/>
    <w:rsid w:val="00D75416"/>
    <w:rsid w:val="00D75752"/>
    <w:rsid w:val="00D758D7"/>
    <w:rsid w:val="00D75B51"/>
    <w:rsid w:val="00D75C50"/>
    <w:rsid w:val="00D75F93"/>
    <w:rsid w:val="00D75FAF"/>
    <w:rsid w:val="00D770B5"/>
    <w:rsid w:val="00D7714A"/>
    <w:rsid w:val="00D7719F"/>
    <w:rsid w:val="00D7725E"/>
    <w:rsid w:val="00D7765D"/>
    <w:rsid w:val="00D8099C"/>
    <w:rsid w:val="00D80BB2"/>
    <w:rsid w:val="00D8111C"/>
    <w:rsid w:val="00D811A3"/>
    <w:rsid w:val="00D812BB"/>
    <w:rsid w:val="00D8133B"/>
    <w:rsid w:val="00D81481"/>
    <w:rsid w:val="00D81BD2"/>
    <w:rsid w:val="00D81F9D"/>
    <w:rsid w:val="00D823C5"/>
    <w:rsid w:val="00D82A50"/>
    <w:rsid w:val="00D8347F"/>
    <w:rsid w:val="00D836F3"/>
    <w:rsid w:val="00D8390A"/>
    <w:rsid w:val="00D83D15"/>
    <w:rsid w:val="00D84D4B"/>
    <w:rsid w:val="00D857E9"/>
    <w:rsid w:val="00D858F9"/>
    <w:rsid w:val="00D85A11"/>
    <w:rsid w:val="00D85BA5"/>
    <w:rsid w:val="00D863F7"/>
    <w:rsid w:val="00D866EC"/>
    <w:rsid w:val="00D86E96"/>
    <w:rsid w:val="00D878FD"/>
    <w:rsid w:val="00D87AC0"/>
    <w:rsid w:val="00D87C5D"/>
    <w:rsid w:val="00D90EFF"/>
    <w:rsid w:val="00D911C4"/>
    <w:rsid w:val="00D91222"/>
    <w:rsid w:val="00D9158A"/>
    <w:rsid w:val="00D91BDD"/>
    <w:rsid w:val="00D92418"/>
    <w:rsid w:val="00D9299A"/>
    <w:rsid w:val="00D92B18"/>
    <w:rsid w:val="00D9333D"/>
    <w:rsid w:val="00D934FD"/>
    <w:rsid w:val="00D93FDD"/>
    <w:rsid w:val="00D943EB"/>
    <w:rsid w:val="00D94C6C"/>
    <w:rsid w:val="00D96126"/>
    <w:rsid w:val="00D9653B"/>
    <w:rsid w:val="00D965A8"/>
    <w:rsid w:val="00D971D8"/>
    <w:rsid w:val="00D9782A"/>
    <w:rsid w:val="00D97A7F"/>
    <w:rsid w:val="00D97DCA"/>
    <w:rsid w:val="00DA0446"/>
    <w:rsid w:val="00DA08AF"/>
    <w:rsid w:val="00DA0986"/>
    <w:rsid w:val="00DA0B5A"/>
    <w:rsid w:val="00DA0DE3"/>
    <w:rsid w:val="00DA0F2D"/>
    <w:rsid w:val="00DA0F48"/>
    <w:rsid w:val="00DA0FE6"/>
    <w:rsid w:val="00DA1D5C"/>
    <w:rsid w:val="00DA2A14"/>
    <w:rsid w:val="00DA2D2E"/>
    <w:rsid w:val="00DA337B"/>
    <w:rsid w:val="00DA3D1B"/>
    <w:rsid w:val="00DA3F4D"/>
    <w:rsid w:val="00DA4295"/>
    <w:rsid w:val="00DA4747"/>
    <w:rsid w:val="00DA494F"/>
    <w:rsid w:val="00DA4CA8"/>
    <w:rsid w:val="00DA56BA"/>
    <w:rsid w:val="00DA6A04"/>
    <w:rsid w:val="00DA6A60"/>
    <w:rsid w:val="00DA70C9"/>
    <w:rsid w:val="00DA72BF"/>
    <w:rsid w:val="00DA76E0"/>
    <w:rsid w:val="00DA7A9F"/>
    <w:rsid w:val="00DA7BC5"/>
    <w:rsid w:val="00DA7D8C"/>
    <w:rsid w:val="00DB0739"/>
    <w:rsid w:val="00DB1142"/>
    <w:rsid w:val="00DB2B59"/>
    <w:rsid w:val="00DB31EE"/>
    <w:rsid w:val="00DB3235"/>
    <w:rsid w:val="00DB37D4"/>
    <w:rsid w:val="00DB38FE"/>
    <w:rsid w:val="00DB3BFE"/>
    <w:rsid w:val="00DB4191"/>
    <w:rsid w:val="00DB4856"/>
    <w:rsid w:val="00DB4BA8"/>
    <w:rsid w:val="00DB5053"/>
    <w:rsid w:val="00DB5228"/>
    <w:rsid w:val="00DB5DC2"/>
    <w:rsid w:val="00DB6103"/>
    <w:rsid w:val="00DB6770"/>
    <w:rsid w:val="00DB68F8"/>
    <w:rsid w:val="00DB69B7"/>
    <w:rsid w:val="00DB7153"/>
    <w:rsid w:val="00DB75E4"/>
    <w:rsid w:val="00DB7771"/>
    <w:rsid w:val="00DB7A9B"/>
    <w:rsid w:val="00DC06F8"/>
    <w:rsid w:val="00DC0AE2"/>
    <w:rsid w:val="00DC0B32"/>
    <w:rsid w:val="00DC0BCC"/>
    <w:rsid w:val="00DC199C"/>
    <w:rsid w:val="00DC1A4F"/>
    <w:rsid w:val="00DC1A5D"/>
    <w:rsid w:val="00DC23FB"/>
    <w:rsid w:val="00DC243C"/>
    <w:rsid w:val="00DC2501"/>
    <w:rsid w:val="00DC27D7"/>
    <w:rsid w:val="00DC28A2"/>
    <w:rsid w:val="00DC3103"/>
    <w:rsid w:val="00DC3552"/>
    <w:rsid w:val="00DC3678"/>
    <w:rsid w:val="00DC3700"/>
    <w:rsid w:val="00DC4B9D"/>
    <w:rsid w:val="00DC5449"/>
    <w:rsid w:val="00DC5480"/>
    <w:rsid w:val="00DC55C7"/>
    <w:rsid w:val="00DC5B9C"/>
    <w:rsid w:val="00DC78E9"/>
    <w:rsid w:val="00DC7C4C"/>
    <w:rsid w:val="00DC7DD7"/>
    <w:rsid w:val="00DD06D8"/>
    <w:rsid w:val="00DD0E40"/>
    <w:rsid w:val="00DD0FEF"/>
    <w:rsid w:val="00DD17B9"/>
    <w:rsid w:val="00DD1BDC"/>
    <w:rsid w:val="00DD1E2A"/>
    <w:rsid w:val="00DD2236"/>
    <w:rsid w:val="00DD3285"/>
    <w:rsid w:val="00DD34DF"/>
    <w:rsid w:val="00DD3570"/>
    <w:rsid w:val="00DD3607"/>
    <w:rsid w:val="00DD376F"/>
    <w:rsid w:val="00DD3A66"/>
    <w:rsid w:val="00DD3AAD"/>
    <w:rsid w:val="00DD3C39"/>
    <w:rsid w:val="00DD3D2B"/>
    <w:rsid w:val="00DD4CC1"/>
    <w:rsid w:val="00DD4FBA"/>
    <w:rsid w:val="00DD5AD8"/>
    <w:rsid w:val="00DD613D"/>
    <w:rsid w:val="00DD7390"/>
    <w:rsid w:val="00DD74BB"/>
    <w:rsid w:val="00DD7634"/>
    <w:rsid w:val="00DD76B9"/>
    <w:rsid w:val="00DD7DBB"/>
    <w:rsid w:val="00DD7EB3"/>
    <w:rsid w:val="00DE0224"/>
    <w:rsid w:val="00DE053B"/>
    <w:rsid w:val="00DE1689"/>
    <w:rsid w:val="00DE1FF4"/>
    <w:rsid w:val="00DE2223"/>
    <w:rsid w:val="00DE23FC"/>
    <w:rsid w:val="00DE2534"/>
    <w:rsid w:val="00DE25EA"/>
    <w:rsid w:val="00DE2918"/>
    <w:rsid w:val="00DE2933"/>
    <w:rsid w:val="00DE36FB"/>
    <w:rsid w:val="00DE3A81"/>
    <w:rsid w:val="00DE45F5"/>
    <w:rsid w:val="00DE46AD"/>
    <w:rsid w:val="00DE61E3"/>
    <w:rsid w:val="00DE6220"/>
    <w:rsid w:val="00DE664E"/>
    <w:rsid w:val="00DE7AD5"/>
    <w:rsid w:val="00DE7D76"/>
    <w:rsid w:val="00DE7F02"/>
    <w:rsid w:val="00DE7F0E"/>
    <w:rsid w:val="00DF01A5"/>
    <w:rsid w:val="00DF14A7"/>
    <w:rsid w:val="00DF1ACA"/>
    <w:rsid w:val="00DF206E"/>
    <w:rsid w:val="00DF27FB"/>
    <w:rsid w:val="00DF2A71"/>
    <w:rsid w:val="00DF3F29"/>
    <w:rsid w:val="00DF4D10"/>
    <w:rsid w:val="00DF4F5B"/>
    <w:rsid w:val="00DF4FE0"/>
    <w:rsid w:val="00DF5B5E"/>
    <w:rsid w:val="00DF5E77"/>
    <w:rsid w:val="00DF615B"/>
    <w:rsid w:val="00DF62A6"/>
    <w:rsid w:val="00DF6720"/>
    <w:rsid w:val="00DF6FE0"/>
    <w:rsid w:val="00DF70AE"/>
    <w:rsid w:val="00DF7C2B"/>
    <w:rsid w:val="00DF7CC3"/>
    <w:rsid w:val="00DF7E58"/>
    <w:rsid w:val="00E0031E"/>
    <w:rsid w:val="00E00A80"/>
    <w:rsid w:val="00E00D6B"/>
    <w:rsid w:val="00E0116F"/>
    <w:rsid w:val="00E0122C"/>
    <w:rsid w:val="00E01438"/>
    <w:rsid w:val="00E01BFC"/>
    <w:rsid w:val="00E026BB"/>
    <w:rsid w:val="00E02B58"/>
    <w:rsid w:val="00E02C7C"/>
    <w:rsid w:val="00E03397"/>
    <w:rsid w:val="00E03A32"/>
    <w:rsid w:val="00E03BC2"/>
    <w:rsid w:val="00E052F7"/>
    <w:rsid w:val="00E0579A"/>
    <w:rsid w:val="00E05993"/>
    <w:rsid w:val="00E05CB6"/>
    <w:rsid w:val="00E05DE3"/>
    <w:rsid w:val="00E05EA4"/>
    <w:rsid w:val="00E073F3"/>
    <w:rsid w:val="00E074BD"/>
    <w:rsid w:val="00E078B7"/>
    <w:rsid w:val="00E10214"/>
    <w:rsid w:val="00E1081E"/>
    <w:rsid w:val="00E108D5"/>
    <w:rsid w:val="00E10E74"/>
    <w:rsid w:val="00E1100A"/>
    <w:rsid w:val="00E115D5"/>
    <w:rsid w:val="00E11BEF"/>
    <w:rsid w:val="00E11D0D"/>
    <w:rsid w:val="00E12287"/>
    <w:rsid w:val="00E1372B"/>
    <w:rsid w:val="00E137BE"/>
    <w:rsid w:val="00E138BE"/>
    <w:rsid w:val="00E13FA8"/>
    <w:rsid w:val="00E1411C"/>
    <w:rsid w:val="00E14838"/>
    <w:rsid w:val="00E14EA9"/>
    <w:rsid w:val="00E14F5A"/>
    <w:rsid w:val="00E15357"/>
    <w:rsid w:val="00E1543C"/>
    <w:rsid w:val="00E15EAF"/>
    <w:rsid w:val="00E15F7A"/>
    <w:rsid w:val="00E169EE"/>
    <w:rsid w:val="00E17073"/>
    <w:rsid w:val="00E1733E"/>
    <w:rsid w:val="00E17379"/>
    <w:rsid w:val="00E17D70"/>
    <w:rsid w:val="00E209FA"/>
    <w:rsid w:val="00E20B33"/>
    <w:rsid w:val="00E20DB6"/>
    <w:rsid w:val="00E2266F"/>
    <w:rsid w:val="00E22D4B"/>
    <w:rsid w:val="00E234CE"/>
    <w:rsid w:val="00E236F4"/>
    <w:rsid w:val="00E23785"/>
    <w:rsid w:val="00E23D05"/>
    <w:rsid w:val="00E23FC4"/>
    <w:rsid w:val="00E24A32"/>
    <w:rsid w:val="00E24F7A"/>
    <w:rsid w:val="00E25006"/>
    <w:rsid w:val="00E250C2"/>
    <w:rsid w:val="00E250D1"/>
    <w:rsid w:val="00E2539C"/>
    <w:rsid w:val="00E25A85"/>
    <w:rsid w:val="00E26999"/>
    <w:rsid w:val="00E26B0E"/>
    <w:rsid w:val="00E27371"/>
    <w:rsid w:val="00E2798B"/>
    <w:rsid w:val="00E27E01"/>
    <w:rsid w:val="00E30C58"/>
    <w:rsid w:val="00E30E6D"/>
    <w:rsid w:val="00E31F0A"/>
    <w:rsid w:val="00E32087"/>
    <w:rsid w:val="00E320C6"/>
    <w:rsid w:val="00E3278D"/>
    <w:rsid w:val="00E32AC3"/>
    <w:rsid w:val="00E32BA4"/>
    <w:rsid w:val="00E32FDA"/>
    <w:rsid w:val="00E3463C"/>
    <w:rsid w:val="00E34832"/>
    <w:rsid w:val="00E34917"/>
    <w:rsid w:val="00E3540E"/>
    <w:rsid w:val="00E3603A"/>
    <w:rsid w:val="00E36262"/>
    <w:rsid w:val="00E363BC"/>
    <w:rsid w:val="00E363DF"/>
    <w:rsid w:val="00E36721"/>
    <w:rsid w:val="00E3696A"/>
    <w:rsid w:val="00E36ACA"/>
    <w:rsid w:val="00E36D2A"/>
    <w:rsid w:val="00E37721"/>
    <w:rsid w:val="00E4007E"/>
    <w:rsid w:val="00E406A7"/>
    <w:rsid w:val="00E40AC8"/>
    <w:rsid w:val="00E40B77"/>
    <w:rsid w:val="00E40B7D"/>
    <w:rsid w:val="00E41CD3"/>
    <w:rsid w:val="00E422F8"/>
    <w:rsid w:val="00E42468"/>
    <w:rsid w:val="00E42FC1"/>
    <w:rsid w:val="00E434C9"/>
    <w:rsid w:val="00E439E1"/>
    <w:rsid w:val="00E43F5B"/>
    <w:rsid w:val="00E43FBF"/>
    <w:rsid w:val="00E44C87"/>
    <w:rsid w:val="00E44D67"/>
    <w:rsid w:val="00E44FCD"/>
    <w:rsid w:val="00E45A29"/>
    <w:rsid w:val="00E4608D"/>
    <w:rsid w:val="00E46092"/>
    <w:rsid w:val="00E46366"/>
    <w:rsid w:val="00E464EF"/>
    <w:rsid w:val="00E46960"/>
    <w:rsid w:val="00E46EE0"/>
    <w:rsid w:val="00E4753E"/>
    <w:rsid w:val="00E4780A"/>
    <w:rsid w:val="00E47820"/>
    <w:rsid w:val="00E50648"/>
    <w:rsid w:val="00E506BE"/>
    <w:rsid w:val="00E51712"/>
    <w:rsid w:val="00E51854"/>
    <w:rsid w:val="00E5188E"/>
    <w:rsid w:val="00E51BE5"/>
    <w:rsid w:val="00E51F72"/>
    <w:rsid w:val="00E52356"/>
    <w:rsid w:val="00E528FA"/>
    <w:rsid w:val="00E52E5B"/>
    <w:rsid w:val="00E53134"/>
    <w:rsid w:val="00E535C4"/>
    <w:rsid w:val="00E53D26"/>
    <w:rsid w:val="00E53D66"/>
    <w:rsid w:val="00E53EE7"/>
    <w:rsid w:val="00E53F0B"/>
    <w:rsid w:val="00E548B3"/>
    <w:rsid w:val="00E54F64"/>
    <w:rsid w:val="00E54F87"/>
    <w:rsid w:val="00E550C1"/>
    <w:rsid w:val="00E554CF"/>
    <w:rsid w:val="00E55C0E"/>
    <w:rsid w:val="00E55C64"/>
    <w:rsid w:val="00E5619F"/>
    <w:rsid w:val="00E566A5"/>
    <w:rsid w:val="00E566B4"/>
    <w:rsid w:val="00E570FA"/>
    <w:rsid w:val="00E574C6"/>
    <w:rsid w:val="00E576AE"/>
    <w:rsid w:val="00E5771E"/>
    <w:rsid w:val="00E57848"/>
    <w:rsid w:val="00E579DD"/>
    <w:rsid w:val="00E57A33"/>
    <w:rsid w:val="00E57E5D"/>
    <w:rsid w:val="00E60027"/>
    <w:rsid w:val="00E60D79"/>
    <w:rsid w:val="00E60DCE"/>
    <w:rsid w:val="00E614E7"/>
    <w:rsid w:val="00E617EA"/>
    <w:rsid w:val="00E61886"/>
    <w:rsid w:val="00E61CB8"/>
    <w:rsid w:val="00E61D06"/>
    <w:rsid w:val="00E621D0"/>
    <w:rsid w:val="00E6234C"/>
    <w:rsid w:val="00E62609"/>
    <w:rsid w:val="00E62833"/>
    <w:rsid w:val="00E63C35"/>
    <w:rsid w:val="00E642C9"/>
    <w:rsid w:val="00E6512A"/>
    <w:rsid w:val="00E65583"/>
    <w:rsid w:val="00E65919"/>
    <w:rsid w:val="00E65C82"/>
    <w:rsid w:val="00E66421"/>
    <w:rsid w:val="00E66F68"/>
    <w:rsid w:val="00E677F7"/>
    <w:rsid w:val="00E67F47"/>
    <w:rsid w:val="00E7011C"/>
    <w:rsid w:val="00E703A9"/>
    <w:rsid w:val="00E7056B"/>
    <w:rsid w:val="00E709DD"/>
    <w:rsid w:val="00E70B9E"/>
    <w:rsid w:val="00E70C8E"/>
    <w:rsid w:val="00E712FA"/>
    <w:rsid w:val="00E71505"/>
    <w:rsid w:val="00E715AE"/>
    <w:rsid w:val="00E72147"/>
    <w:rsid w:val="00E727F7"/>
    <w:rsid w:val="00E72B36"/>
    <w:rsid w:val="00E72DDA"/>
    <w:rsid w:val="00E7377C"/>
    <w:rsid w:val="00E73A17"/>
    <w:rsid w:val="00E7441F"/>
    <w:rsid w:val="00E7478B"/>
    <w:rsid w:val="00E748AC"/>
    <w:rsid w:val="00E751B2"/>
    <w:rsid w:val="00E75379"/>
    <w:rsid w:val="00E760E8"/>
    <w:rsid w:val="00E7683B"/>
    <w:rsid w:val="00E77F8D"/>
    <w:rsid w:val="00E8063C"/>
    <w:rsid w:val="00E808F1"/>
    <w:rsid w:val="00E809EE"/>
    <w:rsid w:val="00E80F87"/>
    <w:rsid w:val="00E81B80"/>
    <w:rsid w:val="00E81DED"/>
    <w:rsid w:val="00E8236B"/>
    <w:rsid w:val="00E828BD"/>
    <w:rsid w:val="00E82F15"/>
    <w:rsid w:val="00E83393"/>
    <w:rsid w:val="00E834BB"/>
    <w:rsid w:val="00E83650"/>
    <w:rsid w:val="00E837ED"/>
    <w:rsid w:val="00E83BFD"/>
    <w:rsid w:val="00E8446B"/>
    <w:rsid w:val="00E845D8"/>
    <w:rsid w:val="00E84CF8"/>
    <w:rsid w:val="00E84D6E"/>
    <w:rsid w:val="00E84E34"/>
    <w:rsid w:val="00E854DA"/>
    <w:rsid w:val="00E85566"/>
    <w:rsid w:val="00E858C8"/>
    <w:rsid w:val="00E85DAD"/>
    <w:rsid w:val="00E860CF"/>
    <w:rsid w:val="00E86180"/>
    <w:rsid w:val="00E8634D"/>
    <w:rsid w:val="00E863CF"/>
    <w:rsid w:val="00E86BCC"/>
    <w:rsid w:val="00E86EEC"/>
    <w:rsid w:val="00E870AE"/>
    <w:rsid w:val="00E87624"/>
    <w:rsid w:val="00E87779"/>
    <w:rsid w:val="00E9093A"/>
    <w:rsid w:val="00E90AD8"/>
    <w:rsid w:val="00E90BAF"/>
    <w:rsid w:val="00E910D0"/>
    <w:rsid w:val="00E91EF8"/>
    <w:rsid w:val="00E93D75"/>
    <w:rsid w:val="00E93DCB"/>
    <w:rsid w:val="00E94AB1"/>
    <w:rsid w:val="00E952D4"/>
    <w:rsid w:val="00E953A7"/>
    <w:rsid w:val="00E95580"/>
    <w:rsid w:val="00E9573B"/>
    <w:rsid w:val="00E95D9D"/>
    <w:rsid w:val="00E96894"/>
    <w:rsid w:val="00E971AC"/>
    <w:rsid w:val="00E978A6"/>
    <w:rsid w:val="00E978C9"/>
    <w:rsid w:val="00EA0B64"/>
    <w:rsid w:val="00EA11F6"/>
    <w:rsid w:val="00EA18B7"/>
    <w:rsid w:val="00EA1B01"/>
    <w:rsid w:val="00EA1B4C"/>
    <w:rsid w:val="00EA20A8"/>
    <w:rsid w:val="00EA2727"/>
    <w:rsid w:val="00EA2E36"/>
    <w:rsid w:val="00EA31A0"/>
    <w:rsid w:val="00EA3B61"/>
    <w:rsid w:val="00EA413F"/>
    <w:rsid w:val="00EA618E"/>
    <w:rsid w:val="00EA6419"/>
    <w:rsid w:val="00EA6692"/>
    <w:rsid w:val="00EA6A48"/>
    <w:rsid w:val="00EA6C91"/>
    <w:rsid w:val="00EA6DE4"/>
    <w:rsid w:val="00EA767B"/>
    <w:rsid w:val="00EA7B1F"/>
    <w:rsid w:val="00EB00D3"/>
    <w:rsid w:val="00EB08F2"/>
    <w:rsid w:val="00EB0C26"/>
    <w:rsid w:val="00EB1668"/>
    <w:rsid w:val="00EB17D5"/>
    <w:rsid w:val="00EB1870"/>
    <w:rsid w:val="00EB1922"/>
    <w:rsid w:val="00EB1DF7"/>
    <w:rsid w:val="00EB2C78"/>
    <w:rsid w:val="00EB2D22"/>
    <w:rsid w:val="00EB2F00"/>
    <w:rsid w:val="00EB31FE"/>
    <w:rsid w:val="00EB39F1"/>
    <w:rsid w:val="00EB3F08"/>
    <w:rsid w:val="00EB46C7"/>
    <w:rsid w:val="00EB4C98"/>
    <w:rsid w:val="00EB52C8"/>
    <w:rsid w:val="00EB530E"/>
    <w:rsid w:val="00EB54B8"/>
    <w:rsid w:val="00EB56ED"/>
    <w:rsid w:val="00EB5739"/>
    <w:rsid w:val="00EB5883"/>
    <w:rsid w:val="00EB59B7"/>
    <w:rsid w:val="00EB5BCA"/>
    <w:rsid w:val="00EB5BD3"/>
    <w:rsid w:val="00EB6A1C"/>
    <w:rsid w:val="00EB7000"/>
    <w:rsid w:val="00EB72F4"/>
    <w:rsid w:val="00EB74BC"/>
    <w:rsid w:val="00EB79C5"/>
    <w:rsid w:val="00EB79CD"/>
    <w:rsid w:val="00EB7ED4"/>
    <w:rsid w:val="00EC101A"/>
    <w:rsid w:val="00EC176F"/>
    <w:rsid w:val="00EC17D6"/>
    <w:rsid w:val="00EC1DA4"/>
    <w:rsid w:val="00EC1DB1"/>
    <w:rsid w:val="00EC2952"/>
    <w:rsid w:val="00EC2973"/>
    <w:rsid w:val="00EC3029"/>
    <w:rsid w:val="00EC3414"/>
    <w:rsid w:val="00EC3998"/>
    <w:rsid w:val="00EC3C90"/>
    <w:rsid w:val="00EC3F6B"/>
    <w:rsid w:val="00EC4700"/>
    <w:rsid w:val="00EC4EEF"/>
    <w:rsid w:val="00EC53DD"/>
    <w:rsid w:val="00EC5464"/>
    <w:rsid w:val="00EC54D6"/>
    <w:rsid w:val="00EC567C"/>
    <w:rsid w:val="00EC5A9B"/>
    <w:rsid w:val="00EC5CBE"/>
    <w:rsid w:val="00EC62FF"/>
    <w:rsid w:val="00EC6FE1"/>
    <w:rsid w:val="00EC7147"/>
    <w:rsid w:val="00EC7228"/>
    <w:rsid w:val="00ED0477"/>
    <w:rsid w:val="00ED0664"/>
    <w:rsid w:val="00ED0E09"/>
    <w:rsid w:val="00ED155F"/>
    <w:rsid w:val="00ED1589"/>
    <w:rsid w:val="00ED2737"/>
    <w:rsid w:val="00ED283B"/>
    <w:rsid w:val="00ED2920"/>
    <w:rsid w:val="00ED3CC2"/>
    <w:rsid w:val="00ED3D45"/>
    <w:rsid w:val="00ED4611"/>
    <w:rsid w:val="00ED4D04"/>
    <w:rsid w:val="00ED4F94"/>
    <w:rsid w:val="00ED5305"/>
    <w:rsid w:val="00ED586E"/>
    <w:rsid w:val="00ED6087"/>
    <w:rsid w:val="00ED74D4"/>
    <w:rsid w:val="00ED77AA"/>
    <w:rsid w:val="00ED7F82"/>
    <w:rsid w:val="00ED7FD6"/>
    <w:rsid w:val="00EE1101"/>
    <w:rsid w:val="00EE12F1"/>
    <w:rsid w:val="00EE1353"/>
    <w:rsid w:val="00EE1A4E"/>
    <w:rsid w:val="00EE1CE2"/>
    <w:rsid w:val="00EE1D01"/>
    <w:rsid w:val="00EE2361"/>
    <w:rsid w:val="00EE3369"/>
    <w:rsid w:val="00EE35AF"/>
    <w:rsid w:val="00EE364C"/>
    <w:rsid w:val="00EE48CC"/>
    <w:rsid w:val="00EE54BA"/>
    <w:rsid w:val="00EE5584"/>
    <w:rsid w:val="00EE5A8B"/>
    <w:rsid w:val="00EE5DB8"/>
    <w:rsid w:val="00EE69C5"/>
    <w:rsid w:val="00EE6BB3"/>
    <w:rsid w:val="00EE6F1A"/>
    <w:rsid w:val="00EE70BF"/>
    <w:rsid w:val="00EE72C9"/>
    <w:rsid w:val="00EE74D9"/>
    <w:rsid w:val="00EE7635"/>
    <w:rsid w:val="00EE78F5"/>
    <w:rsid w:val="00EF0796"/>
    <w:rsid w:val="00EF0E32"/>
    <w:rsid w:val="00EF0FDE"/>
    <w:rsid w:val="00EF1188"/>
    <w:rsid w:val="00EF2900"/>
    <w:rsid w:val="00EF2B47"/>
    <w:rsid w:val="00EF3501"/>
    <w:rsid w:val="00EF3C35"/>
    <w:rsid w:val="00EF3C3F"/>
    <w:rsid w:val="00EF3F56"/>
    <w:rsid w:val="00EF4B19"/>
    <w:rsid w:val="00EF4BBE"/>
    <w:rsid w:val="00EF5025"/>
    <w:rsid w:val="00EF5725"/>
    <w:rsid w:val="00EF5CE2"/>
    <w:rsid w:val="00EF762B"/>
    <w:rsid w:val="00EF788F"/>
    <w:rsid w:val="00EF7D70"/>
    <w:rsid w:val="00EF7EDA"/>
    <w:rsid w:val="00EF7FE8"/>
    <w:rsid w:val="00F0020F"/>
    <w:rsid w:val="00F0026B"/>
    <w:rsid w:val="00F002AE"/>
    <w:rsid w:val="00F004EA"/>
    <w:rsid w:val="00F00B47"/>
    <w:rsid w:val="00F00D53"/>
    <w:rsid w:val="00F00DD5"/>
    <w:rsid w:val="00F010D2"/>
    <w:rsid w:val="00F01A36"/>
    <w:rsid w:val="00F02217"/>
    <w:rsid w:val="00F0222F"/>
    <w:rsid w:val="00F02580"/>
    <w:rsid w:val="00F02CFF"/>
    <w:rsid w:val="00F02FB8"/>
    <w:rsid w:val="00F031E5"/>
    <w:rsid w:val="00F0332C"/>
    <w:rsid w:val="00F03965"/>
    <w:rsid w:val="00F039BB"/>
    <w:rsid w:val="00F043A5"/>
    <w:rsid w:val="00F05047"/>
    <w:rsid w:val="00F05A55"/>
    <w:rsid w:val="00F05D1A"/>
    <w:rsid w:val="00F05F06"/>
    <w:rsid w:val="00F061F8"/>
    <w:rsid w:val="00F063AD"/>
    <w:rsid w:val="00F068A5"/>
    <w:rsid w:val="00F074FB"/>
    <w:rsid w:val="00F07C8B"/>
    <w:rsid w:val="00F07E1B"/>
    <w:rsid w:val="00F101D6"/>
    <w:rsid w:val="00F10320"/>
    <w:rsid w:val="00F1054C"/>
    <w:rsid w:val="00F10D36"/>
    <w:rsid w:val="00F116A6"/>
    <w:rsid w:val="00F116C6"/>
    <w:rsid w:val="00F11BD7"/>
    <w:rsid w:val="00F11E31"/>
    <w:rsid w:val="00F1259D"/>
    <w:rsid w:val="00F12A7C"/>
    <w:rsid w:val="00F1300B"/>
    <w:rsid w:val="00F130F8"/>
    <w:rsid w:val="00F13616"/>
    <w:rsid w:val="00F13F13"/>
    <w:rsid w:val="00F14545"/>
    <w:rsid w:val="00F15007"/>
    <w:rsid w:val="00F157B5"/>
    <w:rsid w:val="00F15861"/>
    <w:rsid w:val="00F158A6"/>
    <w:rsid w:val="00F16370"/>
    <w:rsid w:val="00F1716B"/>
    <w:rsid w:val="00F20170"/>
    <w:rsid w:val="00F208EF"/>
    <w:rsid w:val="00F209DD"/>
    <w:rsid w:val="00F21573"/>
    <w:rsid w:val="00F21D62"/>
    <w:rsid w:val="00F22095"/>
    <w:rsid w:val="00F224D3"/>
    <w:rsid w:val="00F226AD"/>
    <w:rsid w:val="00F226B4"/>
    <w:rsid w:val="00F22ECD"/>
    <w:rsid w:val="00F232B1"/>
    <w:rsid w:val="00F2391B"/>
    <w:rsid w:val="00F23944"/>
    <w:rsid w:val="00F24405"/>
    <w:rsid w:val="00F24AE6"/>
    <w:rsid w:val="00F24D16"/>
    <w:rsid w:val="00F24D7D"/>
    <w:rsid w:val="00F25BB6"/>
    <w:rsid w:val="00F25D3B"/>
    <w:rsid w:val="00F25EE2"/>
    <w:rsid w:val="00F26030"/>
    <w:rsid w:val="00F261E3"/>
    <w:rsid w:val="00F2644F"/>
    <w:rsid w:val="00F265B8"/>
    <w:rsid w:val="00F26BC4"/>
    <w:rsid w:val="00F26C16"/>
    <w:rsid w:val="00F26CE0"/>
    <w:rsid w:val="00F26D6E"/>
    <w:rsid w:val="00F2792F"/>
    <w:rsid w:val="00F27B96"/>
    <w:rsid w:val="00F27EA1"/>
    <w:rsid w:val="00F30443"/>
    <w:rsid w:val="00F30895"/>
    <w:rsid w:val="00F3092B"/>
    <w:rsid w:val="00F30C63"/>
    <w:rsid w:val="00F30F3B"/>
    <w:rsid w:val="00F313A9"/>
    <w:rsid w:val="00F31464"/>
    <w:rsid w:val="00F31572"/>
    <w:rsid w:val="00F31628"/>
    <w:rsid w:val="00F31886"/>
    <w:rsid w:val="00F31C7E"/>
    <w:rsid w:val="00F32503"/>
    <w:rsid w:val="00F32605"/>
    <w:rsid w:val="00F327CC"/>
    <w:rsid w:val="00F32C5E"/>
    <w:rsid w:val="00F32E8E"/>
    <w:rsid w:val="00F32EF1"/>
    <w:rsid w:val="00F33D0E"/>
    <w:rsid w:val="00F33F79"/>
    <w:rsid w:val="00F34506"/>
    <w:rsid w:val="00F3453D"/>
    <w:rsid w:val="00F348E3"/>
    <w:rsid w:val="00F34AE8"/>
    <w:rsid w:val="00F354A8"/>
    <w:rsid w:val="00F35D9C"/>
    <w:rsid w:val="00F3651B"/>
    <w:rsid w:val="00F3657D"/>
    <w:rsid w:val="00F36E5C"/>
    <w:rsid w:val="00F37E82"/>
    <w:rsid w:val="00F4094B"/>
    <w:rsid w:val="00F40B53"/>
    <w:rsid w:val="00F41159"/>
    <w:rsid w:val="00F411EA"/>
    <w:rsid w:val="00F4133F"/>
    <w:rsid w:val="00F41A0D"/>
    <w:rsid w:val="00F41EEF"/>
    <w:rsid w:val="00F41EFE"/>
    <w:rsid w:val="00F4213A"/>
    <w:rsid w:val="00F43A89"/>
    <w:rsid w:val="00F43B6E"/>
    <w:rsid w:val="00F43F63"/>
    <w:rsid w:val="00F4465E"/>
    <w:rsid w:val="00F45264"/>
    <w:rsid w:val="00F461F8"/>
    <w:rsid w:val="00F463F9"/>
    <w:rsid w:val="00F4655E"/>
    <w:rsid w:val="00F4749C"/>
    <w:rsid w:val="00F474F6"/>
    <w:rsid w:val="00F476D9"/>
    <w:rsid w:val="00F477D6"/>
    <w:rsid w:val="00F47FAB"/>
    <w:rsid w:val="00F5064A"/>
    <w:rsid w:val="00F50D23"/>
    <w:rsid w:val="00F50D77"/>
    <w:rsid w:val="00F50EFE"/>
    <w:rsid w:val="00F511D1"/>
    <w:rsid w:val="00F511F2"/>
    <w:rsid w:val="00F51A65"/>
    <w:rsid w:val="00F5231B"/>
    <w:rsid w:val="00F52B6E"/>
    <w:rsid w:val="00F53552"/>
    <w:rsid w:val="00F53597"/>
    <w:rsid w:val="00F53985"/>
    <w:rsid w:val="00F53CCC"/>
    <w:rsid w:val="00F54BD1"/>
    <w:rsid w:val="00F5553C"/>
    <w:rsid w:val="00F55890"/>
    <w:rsid w:val="00F55E37"/>
    <w:rsid w:val="00F560AE"/>
    <w:rsid w:val="00F56DDA"/>
    <w:rsid w:val="00F57002"/>
    <w:rsid w:val="00F57284"/>
    <w:rsid w:val="00F57540"/>
    <w:rsid w:val="00F57C23"/>
    <w:rsid w:val="00F57DAF"/>
    <w:rsid w:val="00F602FA"/>
    <w:rsid w:val="00F60534"/>
    <w:rsid w:val="00F60D54"/>
    <w:rsid w:val="00F60F6C"/>
    <w:rsid w:val="00F619BD"/>
    <w:rsid w:val="00F62536"/>
    <w:rsid w:val="00F62BA3"/>
    <w:rsid w:val="00F6331B"/>
    <w:rsid w:val="00F635A4"/>
    <w:rsid w:val="00F63B2E"/>
    <w:rsid w:val="00F642E8"/>
    <w:rsid w:val="00F64522"/>
    <w:rsid w:val="00F6481C"/>
    <w:rsid w:val="00F64C9D"/>
    <w:rsid w:val="00F653ED"/>
    <w:rsid w:val="00F65E9A"/>
    <w:rsid w:val="00F666F3"/>
    <w:rsid w:val="00F67509"/>
    <w:rsid w:val="00F6757B"/>
    <w:rsid w:val="00F67695"/>
    <w:rsid w:val="00F67965"/>
    <w:rsid w:val="00F67D72"/>
    <w:rsid w:val="00F67D7E"/>
    <w:rsid w:val="00F706AC"/>
    <w:rsid w:val="00F70A59"/>
    <w:rsid w:val="00F70BB2"/>
    <w:rsid w:val="00F719DA"/>
    <w:rsid w:val="00F72B37"/>
    <w:rsid w:val="00F73051"/>
    <w:rsid w:val="00F734EB"/>
    <w:rsid w:val="00F73920"/>
    <w:rsid w:val="00F7394D"/>
    <w:rsid w:val="00F73F78"/>
    <w:rsid w:val="00F746E8"/>
    <w:rsid w:val="00F7485B"/>
    <w:rsid w:val="00F74EF4"/>
    <w:rsid w:val="00F7562F"/>
    <w:rsid w:val="00F75714"/>
    <w:rsid w:val="00F7639A"/>
    <w:rsid w:val="00F766A9"/>
    <w:rsid w:val="00F80263"/>
    <w:rsid w:val="00F80488"/>
    <w:rsid w:val="00F80C09"/>
    <w:rsid w:val="00F80C23"/>
    <w:rsid w:val="00F80D3C"/>
    <w:rsid w:val="00F810A9"/>
    <w:rsid w:val="00F8174C"/>
    <w:rsid w:val="00F81CC0"/>
    <w:rsid w:val="00F81E37"/>
    <w:rsid w:val="00F81EB0"/>
    <w:rsid w:val="00F8242B"/>
    <w:rsid w:val="00F82BDB"/>
    <w:rsid w:val="00F83530"/>
    <w:rsid w:val="00F83B53"/>
    <w:rsid w:val="00F83C00"/>
    <w:rsid w:val="00F83F84"/>
    <w:rsid w:val="00F846E4"/>
    <w:rsid w:val="00F84C41"/>
    <w:rsid w:val="00F84FD0"/>
    <w:rsid w:val="00F85029"/>
    <w:rsid w:val="00F85385"/>
    <w:rsid w:val="00F856C2"/>
    <w:rsid w:val="00F85830"/>
    <w:rsid w:val="00F85ADE"/>
    <w:rsid w:val="00F876E9"/>
    <w:rsid w:val="00F87BF6"/>
    <w:rsid w:val="00F87E88"/>
    <w:rsid w:val="00F90786"/>
    <w:rsid w:val="00F909FA"/>
    <w:rsid w:val="00F9190D"/>
    <w:rsid w:val="00F92A1D"/>
    <w:rsid w:val="00F92E6A"/>
    <w:rsid w:val="00F93006"/>
    <w:rsid w:val="00F9453C"/>
    <w:rsid w:val="00F948EE"/>
    <w:rsid w:val="00F94A77"/>
    <w:rsid w:val="00F94ED7"/>
    <w:rsid w:val="00F95383"/>
    <w:rsid w:val="00F95951"/>
    <w:rsid w:val="00F965AB"/>
    <w:rsid w:val="00F965DF"/>
    <w:rsid w:val="00F97621"/>
    <w:rsid w:val="00FA0358"/>
    <w:rsid w:val="00FA15FE"/>
    <w:rsid w:val="00FA16C9"/>
    <w:rsid w:val="00FA27E7"/>
    <w:rsid w:val="00FA2CC8"/>
    <w:rsid w:val="00FA3F91"/>
    <w:rsid w:val="00FA5098"/>
    <w:rsid w:val="00FA5AF4"/>
    <w:rsid w:val="00FA5C39"/>
    <w:rsid w:val="00FA6462"/>
    <w:rsid w:val="00FA654A"/>
    <w:rsid w:val="00FA69FB"/>
    <w:rsid w:val="00FB0451"/>
    <w:rsid w:val="00FB1774"/>
    <w:rsid w:val="00FB18FC"/>
    <w:rsid w:val="00FB369F"/>
    <w:rsid w:val="00FB3AC7"/>
    <w:rsid w:val="00FB446C"/>
    <w:rsid w:val="00FB46D1"/>
    <w:rsid w:val="00FB49B7"/>
    <w:rsid w:val="00FB4B34"/>
    <w:rsid w:val="00FB4B71"/>
    <w:rsid w:val="00FB54C0"/>
    <w:rsid w:val="00FB5916"/>
    <w:rsid w:val="00FB5D76"/>
    <w:rsid w:val="00FB6B29"/>
    <w:rsid w:val="00FB6E7A"/>
    <w:rsid w:val="00FB7521"/>
    <w:rsid w:val="00FB7BC3"/>
    <w:rsid w:val="00FB7F0B"/>
    <w:rsid w:val="00FC0465"/>
    <w:rsid w:val="00FC06B0"/>
    <w:rsid w:val="00FC14A9"/>
    <w:rsid w:val="00FC17A0"/>
    <w:rsid w:val="00FC27A6"/>
    <w:rsid w:val="00FC2B36"/>
    <w:rsid w:val="00FC3AE5"/>
    <w:rsid w:val="00FC4011"/>
    <w:rsid w:val="00FC5678"/>
    <w:rsid w:val="00FC5B49"/>
    <w:rsid w:val="00FC63E3"/>
    <w:rsid w:val="00FC64B2"/>
    <w:rsid w:val="00FC6C54"/>
    <w:rsid w:val="00FC72ED"/>
    <w:rsid w:val="00FC7F37"/>
    <w:rsid w:val="00FD06B1"/>
    <w:rsid w:val="00FD13F8"/>
    <w:rsid w:val="00FD16D5"/>
    <w:rsid w:val="00FD180E"/>
    <w:rsid w:val="00FD1B47"/>
    <w:rsid w:val="00FD329E"/>
    <w:rsid w:val="00FD3322"/>
    <w:rsid w:val="00FD3E0F"/>
    <w:rsid w:val="00FD4267"/>
    <w:rsid w:val="00FD4F44"/>
    <w:rsid w:val="00FD52BD"/>
    <w:rsid w:val="00FD54F5"/>
    <w:rsid w:val="00FD57E3"/>
    <w:rsid w:val="00FD5B7A"/>
    <w:rsid w:val="00FD5E05"/>
    <w:rsid w:val="00FD61DF"/>
    <w:rsid w:val="00FD6C6D"/>
    <w:rsid w:val="00FD6FA1"/>
    <w:rsid w:val="00FD7791"/>
    <w:rsid w:val="00FD797E"/>
    <w:rsid w:val="00FD7EEA"/>
    <w:rsid w:val="00FE0055"/>
    <w:rsid w:val="00FE022F"/>
    <w:rsid w:val="00FE046D"/>
    <w:rsid w:val="00FE07DA"/>
    <w:rsid w:val="00FE12C0"/>
    <w:rsid w:val="00FE14A8"/>
    <w:rsid w:val="00FE2108"/>
    <w:rsid w:val="00FE2327"/>
    <w:rsid w:val="00FE2D67"/>
    <w:rsid w:val="00FE2D9B"/>
    <w:rsid w:val="00FE2E24"/>
    <w:rsid w:val="00FE3065"/>
    <w:rsid w:val="00FE31C4"/>
    <w:rsid w:val="00FE3786"/>
    <w:rsid w:val="00FE392C"/>
    <w:rsid w:val="00FE4FB7"/>
    <w:rsid w:val="00FE51CE"/>
    <w:rsid w:val="00FE57C8"/>
    <w:rsid w:val="00FE5A39"/>
    <w:rsid w:val="00FE6A65"/>
    <w:rsid w:val="00FE6BD9"/>
    <w:rsid w:val="00FE6E1D"/>
    <w:rsid w:val="00FE70DB"/>
    <w:rsid w:val="00FE71EC"/>
    <w:rsid w:val="00FE7688"/>
    <w:rsid w:val="00FE7756"/>
    <w:rsid w:val="00FE78B8"/>
    <w:rsid w:val="00FE7B34"/>
    <w:rsid w:val="00FF019C"/>
    <w:rsid w:val="00FF1020"/>
    <w:rsid w:val="00FF12FF"/>
    <w:rsid w:val="00FF1385"/>
    <w:rsid w:val="00FF1A86"/>
    <w:rsid w:val="00FF1DC9"/>
    <w:rsid w:val="00FF2000"/>
    <w:rsid w:val="00FF2087"/>
    <w:rsid w:val="00FF294C"/>
    <w:rsid w:val="00FF3B3E"/>
    <w:rsid w:val="00FF3D9B"/>
    <w:rsid w:val="00FF4055"/>
    <w:rsid w:val="00FF406B"/>
    <w:rsid w:val="00FF43C8"/>
    <w:rsid w:val="00FF44D9"/>
    <w:rsid w:val="00FF4B54"/>
    <w:rsid w:val="00FF5141"/>
    <w:rsid w:val="00FF5403"/>
    <w:rsid w:val="00FF5500"/>
    <w:rsid w:val="00FF5567"/>
    <w:rsid w:val="00FF5F88"/>
    <w:rsid w:val="00FF7380"/>
    <w:rsid w:val="00FF7668"/>
    <w:rsid w:val="00FF7955"/>
    <w:rsid w:val="00FF7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Body Text 3" w:uiPriority="99"/>
    <w:lsdException w:name="Body Text Indent 3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1D3A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774ED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333BD"/>
    <w:pPr>
      <w:keepNext/>
      <w:ind w:left="4320" w:hanging="4320"/>
      <w:jc w:val="both"/>
      <w:outlineLvl w:val="4"/>
    </w:pPr>
    <w:rPr>
      <w:b/>
      <w:bCs/>
      <w:lang w:val="en-GB"/>
    </w:rPr>
  </w:style>
  <w:style w:type="paragraph" w:styleId="Heading9">
    <w:name w:val="heading 9"/>
    <w:basedOn w:val="Normal"/>
    <w:next w:val="Normal"/>
    <w:link w:val="Heading9Char"/>
    <w:qFormat/>
    <w:rsid w:val="00DC5449"/>
    <w:pPr>
      <w:autoSpaceDE w:val="0"/>
      <w:autoSpaceDN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B6481"/>
    <w:pPr>
      <w:jc w:val="both"/>
    </w:pPr>
    <w:rPr>
      <w:rFonts w:ascii="Arial" w:hAnsi="Arial"/>
      <w:sz w:val="22"/>
      <w:szCs w:val="20"/>
    </w:rPr>
  </w:style>
  <w:style w:type="character" w:customStyle="1" w:styleId="BodyTextChar">
    <w:name w:val="Body Text Char"/>
    <w:link w:val="BodyText"/>
    <w:rsid w:val="00CB6481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rsid w:val="00974A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rsid w:val="00974A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050150"/>
    <w:rPr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862F40"/>
    <w:pPr>
      <w:ind w:left="720"/>
    </w:pPr>
  </w:style>
  <w:style w:type="table" w:styleId="TableContemporary">
    <w:name w:val="Table Contemporary"/>
    <w:basedOn w:val="TableNormal"/>
    <w:rsid w:val="000E084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yperlink">
    <w:name w:val="Hyperlink"/>
    <w:rsid w:val="00126F98"/>
    <w:rPr>
      <w:color w:val="0000FF"/>
      <w:u w:val="single"/>
    </w:rPr>
  </w:style>
  <w:style w:type="character" w:customStyle="1" w:styleId="Heading5Char">
    <w:name w:val="Heading 5 Char"/>
    <w:link w:val="Heading5"/>
    <w:rsid w:val="001333BD"/>
    <w:rPr>
      <w:b/>
      <w:bCs/>
      <w:sz w:val="24"/>
      <w:szCs w:val="24"/>
      <w:lang w:eastAsia="en-US"/>
    </w:rPr>
  </w:style>
  <w:style w:type="paragraph" w:styleId="NormalWeb">
    <w:name w:val="Normal (Web)"/>
    <w:basedOn w:val="Normal"/>
    <w:uiPriority w:val="99"/>
    <w:rsid w:val="00476711"/>
  </w:style>
  <w:style w:type="character" w:customStyle="1" w:styleId="Heading2Char">
    <w:name w:val="Heading 2 Char"/>
    <w:link w:val="Heading2"/>
    <w:semiHidden/>
    <w:rsid w:val="00774ED3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PlainText">
    <w:name w:val="Plain Text"/>
    <w:basedOn w:val="Normal"/>
    <w:link w:val="PlainTextChar"/>
    <w:rsid w:val="003F3C99"/>
    <w:pPr>
      <w:widowControl w:val="0"/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3F3C99"/>
    <w:rPr>
      <w:rFonts w:ascii="Courier New" w:hAnsi="Courier New"/>
      <w:lang w:val="en-US" w:eastAsia="en-US"/>
    </w:rPr>
  </w:style>
  <w:style w:type="paragraph" w:customStyle="1" w:styleId="ResExpSummary">
    <w:name w:val="Res Exp Summary"/>
    <w:rsid w:val="005F3F66"/>
    <w:pPr>
      <w:spacing w:before="60" w:after="60"/>
    </w:pPr>
    <w:rPr>
      <w:rFonts w:cs="Arial"/>
      <w:lang w:val="en-US" w:eastAsia="en-US"/>
    </w:rPr>
  </w:style>
  <w:style w:type="paragraph" w:styleId="DocumentMap">
    <w:name w:val="Document Map"/>
    <w:basedOn w:val="Normal"/>
    <w:link w:val="DocumentMapChar"/>
    <w:rsid w:val="001779A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1779AB"/>
    <w:rPr>
      <w:rFonts w:ascii="Tahoma" w:hAnsi="Tahoma" w:cs="Tahoma"/>
      <w:sz w:val="16"/>
      <w:szCs w:val="16"/>
      <w:lang w:val="en-US" w:eastAsia="en-US"/>
    </w:rPr>
  </w:style>
  <w:style w:type="paragraph" w:styleId="NormalIndent">
    <w:name w:val="Normal Indent"/>
    <w:basedOn w:val="Normal"/>
    <w:rsid w:val="005E083F"/>
    <w:pPr>
      <w:ind w:left="720"/>
    </w:pPr>
    <w:rPr>
      <w:sz w:val="20"/>
      <w:szCs w:val="20"/>
    </w:rPr>
  </w:style>
  <w:style w:type="numbering" w:customStyle="1" w:styleId="Style1">
    <w:name w:val="Style1"/>
    <w:rsid w:val="002B14C8"/>
    <w:pPr>
      <w:numPr>
        <w:numId w:val="1"/>
      </w:numPr>
    </w:pPr>
  </w:style>
  <w:style w:type="character" w:customStyle="1" w:styleId="Heading9Char">
    <w:name w:val="Heading 9 Char"/>
    <w:link w:val="Heading9"/>
    <w:rsid w:val="00DC5449"/>
    <w:rPr>
      <w:rFonts w:ascii="Arial" w:hAnsi="Arial" w:cs="Arial"/>
      <w:sz w:val="22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DD0E4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DD0E40"/>
    <w:rPr>
      <w:sz w:val="16"/>
      <w:szCs w:val="16"/>
      <w:lang w:val="en-US" w:eastAsia="en-US"/>
    </w:rPr>
  </w:style>
  <w:style w:type="character" w:styleId="CommentReference">
    <w:name w:val="annotation reference"/>
    <w:rsid w:val="00CD5105"/>
    <w:rPr>
      <w:sz w:val="16"/>
      <w:szCs w:val="16"/>
    </w:rPr>
  </w:style>
  <w:style w:type="paragraph" w:styleId="CommentText">
    <w:name w:val="annotation text"/>
    <w:basedOn w:val="Normal"/>
    <w:link w:val="CommentTextChar"/>
    <w:rsid w:val="00CD5105"/>
    <w:rPr>
      <w:sz w:val="20"/>
      <w:szCs w:val="20"/>
    </w:rPr>
  </w:style>
  <w:style w:type="character" w:customStyle="1" w:styleId="CommentTextChar">
    <w:name w:val="Comment Text Char"/>
    <w:link w:val="CommentText"/>
    <w:rsid w:val="00CD5105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CD5105"/>
    <w:rPr>
      <w:b/>
      <w:bCs/>
    </w:rPr>
  </w:style>
  <w:style w:type="character" w:customStyle="1" w:styleId="CommentSubjectChar">
    <w:name w:val="Comment Subject Char"/>
    <w:link w:val="CommentSubject"/>
    <w:rsid w:val="00CD5105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CD51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D5105"/>
    <w:rPr>
      <w:rFonts w:ascii="Tahoma" w:hAnsi="Tahoma" w:cs="Tahoma"/>
      <w:sz w:val="16"/>
      <w:szCs w:val="16"/>
      <w:lang w:val="en-US" w:eastAsia="en-US"/>
    </w:rPr>
  </w:style>
  <w:style w:type="paragraph" w:customStyle="1" w:styleId="Skills">
    <w:name w:val="Skills"/>
    <w:basedOn w:val="Normal"/>
    <w:qFormat/>
    <w:rsid w:val="0090528F"/>
    <w:pPr>
      <w:spacing w:before="40"/>
    </w:pPr>
    <w:rPr>
      <w:rFonts w:ascii="Calibri" w:eastAsia="Calibri" w:hAnsi="Calibri"/>
      <w:sz w:val="20"/>
      <w:szCs w:val="20"/>
    </w:rPr>
  </w:style>
  <w:style w:type="paragraph" w:customStyle="1" w:styleId="JobTargetHeader">
    <w:name w:val="Job Target Header"/>
    <w:basedOn w:val="Normal"/>
    <w:qFormat/>
    <w:rsid w:val="0090528F"/>
    <w:pPr>
      <w:spacing w:after="60"/>
    </w:pPr>
    <w:rPr>
      <w:rFonts w:ascii="Cambria" w:eastAsia="Calibri" w:hAnsi="Cambria" w:cs="Tahoma"/>
      <w:b/>
      <w:sz w:val="34"/>
      <w:szCs w:val="32"/>
    </w:rPr>
  </w:style>
  <w:style w:type="paragraph" w:customStyle="1" w:styleId="Awards">
    <w:name w:val="Awards"/>
    <w:basedOn w:val="Normal"/>
    <w:qFormat/>
    <w:rsid w:val="0090528F"/>
    <w:pPr>
      <w:spacing w:before="240"/>
    </w:pPr>
    <w:rPr>
      <w:rFonts w:ascii="Cambria" w:eastAsia="Calibri" w:hAnsi="Cambria"/>
      <w:sz w:val="32"/>
      <w:szCs w:val="32"/>
    </w:rPr>
  </w:style>
  <w:style w:type="paragraph" w:customStyle="1" w:styleId="SectionHeaders">
    <w:name w:val="Section Headers"/>
    <w:basedOn w:val="Normal"/>
    <w:qFormat/>
    <w:rsid w:val="0090528F"/>
    <w:pPr>
      <w:spacing w:before="240" w:after="120"/>
    </w:pPr>
    <w:rPr>
      <w:rFonts w:ascii="Cambria" w:eastAsia="Calibri" w:hAnsi="Cambria" w:cs="Tahoma"/>
      <w:b/>
    </w:rPr>
  </w:style>
  <w:style w:type="paragraph" w:customStyle="1" w:styleId="Experience">
    <w:name w:val="Experience"/>
    <w:basedOn w:val="Normal"/>
    <w:qFormat/>
    <w:rsid w:val="0090528F"/>
    <w:pPr>
      <w:spacing w:before="40" w:after="40"/>
    </w:pPr>
    <w:rPr>
      <w:rFonts w:ascii="Calibri" w:eastAsia="Calibri" w:hAnsi="Calibri" w:cs="Tahoma"/>
      <w:b/>
      <w:sz w:val="22"/>
      <w:szCs w:val="22"/>
      <w:u w:val="single"/>
    </w:rPr>
  </w:style>
  <w:style w:type="paragraph" w:customStyle="1" w:styleId="Name">
    <w:name w:val="Name"/>
    <w:basedOn w:val="Normal"/>
    <w:qFormat/>
    <w:rsid w:val="0090528F"/>
    <w:pPr>
      <w:spacing w:before="40"/>
    </w:pPr>
    <w:rPr>
      <w:rFonts w:ascii="Cambria" w:eastAsia="Calibri" w:hAnsi="Cambria" w:cs="Tahoma"/>
      <w:b/>
      <w:sz w:val="43"/>
      <w:szCs w:val="43"/>
    </w:rPr>
  </w:style>
  <w:style w:type="paragraph" w:customStyle="1" w:styleId="Missionstatement">
    <w:name w:val="Mission statement"/>
    <w:basedOn w:val="Normal"/>
    <w:qFormat/>
    <w:rsid w:val="0090528F"/>
    <w:pPr>
      <w:spacing w:after="60"/>
      <w:ind w:right="43"/>
    </w:pPr>
    <w:rPr>
      <w:rFonts w:ascii="Calibri" w:hAnsi="Calibri" w:cs="Arial"/>
      <w:bCs/>
      <w:i/>
      <w:color w:val="000000"/>
      <w:sz w:val="22"/>
      <w:szCs w:val="22"/>
    </w:rPr>
  </w:style>
  <w:style w:type="paragraph" w:customStyle="1" w:styleId="KeySkillsBullets">
    <w:name w:val="Key Skills Bullets"/>
    <w:basedOn w:val="Normal"/>
    <w:qFormat/>
    <w:rsid w:val="0090528F"/>
    <w:pPr>
      <w:numPr>
        <w:numId w:val="2"/>
      </w:numPr>
      <w:ind w:right="162"/>
      <w:contextualSpacing/>
    </w:pPr>
    <w:rPr>
      <w:rFonts w:ascii="Calibri" w:eastAsia="Calibri" w:hAnsi="Calibri"/>
      <w:spacing w:val="-4"/>
      <w:sz w:val="20"/>
      <w:szCs w:val="22"/>
    </w:rPr>
  </w:style>
  <w:style w:type="paragraph" w:customStyle="1" w:styleId="BulletPoints">
    <w:name w:val="Bullet Points"/>
    <w:basedOn w:val="KeySkillsBullets"/>
    <w:qFormat/>
    <w:rsid w:val="0090528F"/>
    <w:pPr>
      <w:spacing w:before="60"/>
      <w:ind w:right="158"/>
    </w:pPr>
  </w:style>
  <w:style w:type="paragraph" w:customStyle="1" w:styleId="Objective">
    <w:name w:val="Objective"/>
    <w:basedOn w:val="Normal"/>
    <w:rsid w:val="0090528F"/>
    <w:pPr>
      <w:spacing w:after="120"/>
    </w:pPr>
    <w:rPr>
      <w:rFonts w:ascii="Calibri" w:hAnsi="Calibri"/>
      <w:i/>
      <w:iCs/>
      <w:spacing w:val="-4"/>
      <w:sz w:val="22"/>
      <w:szCs w:val="20"/>
    </w:rPr>
  </w:style>
  <w:style w:type="paragraph" w:customStyle="1" w:styleId="PhoneNumber">
    <w:name w:val="Phone Number"/>
    <w:basedOn w:val="Normal"/>
    <w:rsid w:val="0090528F"/>
    <w:rPr>
      <w:rFonts w:ascii="Calibri" w:hAnsi="Calibri"/>
      <w:sz w:val="20"/>
      <w:szCs w:val="20"/>
    </w:rPr>
  </w:style>
  <w:style w:type="paragraph" w:styleId="Header">
    <w:name w:val="header"/>
    <w:basedOn w:val="Normal"/>
    <w:rsid w:val="00A41DD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1DD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1DD6"/>
  </w:style>
  <w:style w:type="paragraph" w:styleId="BodyText3">
    <w:name w:val="Body Text 3"/>
    <w:basedOn w:val="Normal"/>
    <w:link w:val="BodyText3Char"/>
    <w:uiPriority w:val="99"/>
    <w:unhideWhenUsed/>
    <w:rsid w:val="005E384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5E384B"/>
    <w:rPr>
      <w:sz w:val="16"/>
      <w:szCs w:val="16"/>
    </w:rPr>
  </w:style>
  <w:style w:type="character" w:customStyle="1" w:styleId="Absatz-Standardschriftart">
    <w:name w:val="Absatz-Standardschriftart"/>
    <w:rsid w:val="00867457"/>
  </w:style>
  <w:style w:type="character" w:styleId="HTMLTypewriter">
    <w:name w:val="HTML Typewriter"/>
    <w:rsid w:val="001A4FD9"/>
    <w:rPr>
      <w:rFonts w:ascii="Courier New" w:eastAsia="MS Mincho" w:hAnsi="Courier New" w:cs="Courier New" w:hint="default"/>
      <w:sz w:val="20"/>
      <w:szCs w:val="20"/>
    </w:rPr>
  </w:style>
  <w:style w:type="paragraph" w:customStyle="1" w:styleId="JustifiedLevel12">
    <w:name w:val="Justified Level 1 &amp; 2"/>
    <w:basedOn w:val="Normal"/>
    <w:qFormat/>
    <w:rsid w:val="00837FE0"/>
    <w:pPr>
      <w:spacing w:line="280" w:lineRule="exact"/>
      <w:jc w:val="both"/>
    </w:pPr>
    <w:rPr>
      <w:rFonts w:ascii="Verdana" w:hAnsi="Verdana" w:cs="Arial"/>
      <w:iCs/>
      <w:sz w:val="20"/>
    </w:rPr>
  </w:style>
  <w:style w:type="paragraph" w:styleId="BodyTextIndent">
    <w:name w:val="Body Text Indent"/>
    <w:basedOn w:val="Normal"/>
    <w:link w:val="BodyTextIndentChar"/>
    <w:rsid w:val="00A603EC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A603EC"/>
    <w:rPr>
      <w:sz w:val="24"/>
      <w:szCs w:val="24"/>
    </w:rPr>
  </w:style>
  <w:style w:type="character" w:customStyle="1" w:styleId="il">
    <w:name w:val="il"/>
    <w:basedOn w:val="DefaultParagraphFont"/>
    <w:rsid w:val="009D6462"/>
  </w:style>
  <w:style w:type="paragraph" w:styleId="HTMLPreformatted">
    <w:name w:val="HTML Preformatted"/>
    <w:basedOn w:val="Normal"/>
    <w:link w:val="HTMLPreformattedChar"/>
    <w:rsid w:val="009D6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9D6462"/>
    <w:rPr>
      <w:rFonts w:ascii="Courier New" w:hAnsi="Courier New" w:cs="Courier New"/>
    </w:rPr>
  </w:style>
  <w:style w:type="character" w:customStyle="1" w:styleId="ListParagraphChar">
    <w:name w:val="List Paragraph Char"/>
    <w:link w:val="ListParagraph"/>
    <w:uiPriority w:val="34"/>
    <w:rsid w:val="0038109D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1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%20Personals\raj\nag\Maram_tableauwithOBIE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Maram_tableauwithOBIEE (1)</Template>
  <TotalTime>1426</TotalTime>
  <Pages>3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Obiee Cv</vt:lpstr>
    </vt:vector>
  </TitlesOfParts>
  <Company>abc</Company>
  <LinksUpToDate>false</LinksUpToDate>
  <CharactersWithSpaces>7650</CharactersWithSpaces>
  <SharedDoc>false</SharedDoc>
  <HLinks>
    <vt:vector size="6" baseType="variant">
      <vt:variant>
        <vt:i4>262214</vt:i4>
      </vt:variant>
      <vt:variant>
        <vt:i4>0</vt:i4>
      </vt:variant>
      <vt:variant>
        <vt:i4>0</vt:i4>
      </vt:variant>
      <vt:variant>
        <vt:i4>5</vt:i4>
      </vt:variant>
      <vt:variant>
        <vt:lpwstr>http://education.oracle.com/pls/web_prod-plq-dad/db_pages.getpage?page_id=5001&amp;get_params=p_exam_id:1Z0-591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Obiee Cv</dc:title>
  <dc:creator>TOSHIBA</dc:creator>
  <cp:lastModifiedBy>Marella</cp:lastModifiedBy>
  <cp:revision>87</cp:revision>
  <dcterms:created xsi:type="dcterms:W3CDTF">2019-01-30T18:23:00Z</dcterms:created>
  <dcterms:modified xsi:type="dcterms:W3CDTF">2019-05-20T07:07:00Z</dcterms:modified>
</cp:coreProperties>
</file>